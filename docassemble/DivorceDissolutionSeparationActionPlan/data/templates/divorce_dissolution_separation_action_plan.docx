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1A5DDE96" w:rsidR="00ED24E5" w:rsidRPr="006552B4" w:rsidRDefault="0019703F" w:rsidP="00ED24E5">
            <w:pPr>
              <w:pStyle w:val="Title"/>
              <w:rPr>
                <w:rFonts w:eastAsia="Arial"/>
              </w:rPr>
            </w:pPr>
            <w:r>
              <w:rPr>
                <w:rFonts w:eastAsia="Arial"/>
              </w:rPr>
              <w:t>Divorce</w:t>
            </w:r>
            <w:r w:rsidR="00BB4071">
              <w:rPr>
                <w:rFonts w:eastAsia="Arial"/>
              </w:rPr>
              <w:t xml:space="preserve"> and</w:t>
            </w:r>
            <w:r>
              <w:rPr>
                <w:rFonts w:eastAsia="Arial"/>
              </w:rPr>
              <w:t xml:space="preserve"> </w:t>
            </w:r>
            <w:r w:rsidR="009C51F8">
              <w:rPr>
                <w:rFonts w:eastAsia="Arial"/>
              </w:rPr>
              <w:t>l</w:t>
            </w:r>
            <w:r>
              <w:rPr>
                <w:rFonts w:eastAsia="Arial"/>
              </w:rPr>
              <w:t xml:space="preserve">egal </w:t>
            </w:r>
            <w:r w:rsidR="00BB4071">
              <w:rPr>
                <w:rFonts w:eastAsia="Arial"/>
              </w:rPr>
              <w:t>s</w:t>
            </w:r>
            <w:r>
              <w:rPr>
                <w:rFonts w:eastAsia="Arial"/>
              </w:rPr>
              <w:t>eparation</w:t>
            </w:r>
          </w:p>
          <w:p w14:paraId="0EBE6E9C" w14:textId="0C800659" w:rsidR="00425904" w:rsidRPr="004D1D65" w:rsidRDefault="00425904" w:rsidP="00ED24E5">
            <w:pPr>
              <w:pStyle w:val="Title"/>
              <w:rPr>
                <w:rFonts w:eastAsia="Arial"/>
                <w:color w:val="FF6699"/>
              </w:rPr>
            </w:pPr>
            <w:r w:rsidRPr="006552B4">
              <w:rPr>
                <w:rFonts w:eastAsia="Arial"/>
              </w:rPr>
              <w:t xml:space="preserve"> in Alaska</w:t>
            </w:r>
            <w:r w:rsidR="004D1D65">
              <w:rPr>
                <w:rFonts w:eastAsia="Arial"/>
              </w:rPr>
              <w:t xml:space="preserve"> </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4DA0D42C"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314F533F" w:rsidR="00F6186D" w:rsidRDefault="00B53C4D" w:rsidP="00852B9A">
            <w:pPr>
              <w:pStyle w:val="StyleHeading1Hanging008"/>
              <w:spacing w:before="800"/>
            </w:pPr>
            <w:r>
              <w:t>Your Personal Action Plan in</w:t>
            </w:r>
            <w:r w:rsidR="007006EC">
              <w:t xml:space="preserve"> </w:t>
            </w:r>
            <w:r w:rsidR="007006EC">
              <w:fldChar w:fldCharType="begin"/>
            </w:r>
            <w:r w:rsidR="007006EC">
              <w:instrText xml:space="preserve"> REF LastStep \h </w:instrText>
            </w:r>
            <w:r w:rsidR="007006EC">
              <w:fldChar w:fldCharType="separate"/>
            </w:r>
            <w:r w:rsidR="00052FA2">
              <w:rPr>
                <w:rStyle w:val="NumChar"/>
                <w:noProof/>
              </w:rPr>
              <w:t>21</w:t>
            </w:r>
            <w:r w:rsidR="007006EC">
              <w:fldChar w:fldCharType="end"/>
            </w:r>
            <w:r>
              <w:t xml:space="preserve"> </w:t>
            </w:r>
            <w:r w:rsidR="000E7AAF">
              <w:t>s</w:t>
            </w:r>
            <w:r>
              <w:t>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0D28BA" w:rsidRPr="000D28BA" w14:paraId="6A10100B" w14:textId="77777777" w:rsidTr="00730C5C">
        <w:trPr>
          <w:jc w:val="center"/>
        </w:trPr>
        <w:tc>
          <w:tcPr>
            <w:tcW w:w="2628" w:type="dxa"/>
            <w:tcMar>
              <w:top w:w="360" w:type="dxa"/>
              <w:left w:w="115" w:type="dxa"/>
              <w:right w:w="115" w:type="dxa"/>
            </w:tcMar>
          </w:tcPr>
          <w:p w14:paraId="605B3987" w14:textId="52E0FEE1" w:rsidR="00751057" w:rsidRPr="000D28BA" w:rsidRDefault="00751057" w:rsidP="00730C5C">
            <w:pPr>
              <w:pStyle w:val="BodyText"/>
              <w:rPr>
                <w:color w:val="FFC000"/>
              </w:rPr>
            </w:pPr>
            <w:r w:rsidRPr="000D28BA">
              <w:rPr>
                <w:color w:val="FFC000"/>
              </w:rPr>
              <w:t xml:space="preserve">{%tr if </w:t>
            </w:r>
            <w:r w:rsidR="000E7DC2" w:rsidRPr="000D28BA">
              <w:rPr>
                <w:color w:val="FFC000"/>
              </w:rPr>
              <w:t>other_case and ongoing == 'marriage ended'</w:t>
            </w:r>
            <w:r w:rsidRPr="000D28BA">
              <w:rPr>
                <w:color w:val="FFC000"/>
              </w:rPr>
              <w:t xml:space="preserve"> %}</w:t>
            </w:r>
          </w:p>
        </w:tc>
        <w:tc>
          <w:tcPr>
            <w:tcW w:w="7612" w:type="dxa"/>
            <w:tcMar>
              <w:top w:w="360" w:type="dxa"/>
              <w:left w:w="115" w:type="dxa"/>
              <w:right w:w="115" w:type="dxa"/>
            </w:tcMar>
          </w:tcPr>
          <w:p w14:paraId="26BADF2A" w14:textId="77777777" w:rsidR="00751057" w:rsidRPr="000D28BA" w:rsidRDefault="00751057" w:rsidP="00730C5C">
            <w:pPr>
              <w:pStyle w:val="BodyText"/>
              <w:rPr>
                <w:color w:val="auto"/>
              </w:rPr>
            </w:pPr>
          </w:p>
        </w:tc>
      </w:tr>
      <w:tr w:rsidR="00751057" w:rsidRPr="0072117F" w14:paraId="3AF38FD8" w14:textId="77777777" w:rsidTr="00730C5C">
        <w:trPr>
          <w:jc w:val="center"/>
        </w:trPr>
        <w:tc>
          <w:tcPr>
            <w:tcW w:w="2628" w:type="dxa"/>
            <w:tcMar>
              <w:top w:w="360" w:type="dxa"/>
              <w:left w:w="115" w:type="dxa"/>
              <w:right w:w="115" w:type="dxa"/>
            </w:tcMar>
          </w:tcPr>
          <w:p w14:paraId="2B7AB69A" w14:textId="3089E644" w:rsidR="00751057" w:rsidRPr="000D28BA" w:rsidRDefault="00751057" w:rsidP="000D28BA">
            <w:pPr>
              <w:pStyle w:val="Heading2"/>
              <w:outlineLvl w:val="1"/>
            </w:pPr>
            <w:r>
              <w:t xml:space="preserve">Step </w:t>
            </w:r>
            <w:fldSimple w:instr=" SEQ stepList \* MERGEFORMAT ">
              <w:r w:rsidR="00052FA2">
                <w:rPr>
                  <w:noProof/>
                </w:rPr>
                <w:t>1</w:t>
              </w:r>
            </w:fldSimple>
            <w:r>
              <w:rPr>
                <w:noProof/>
              </w:rPr>
              <w:t>:</w:t>
            </w:r>
            <w:r>
              <w:t xml:space="preserve"> </w:t>
            </w:r>
            <w:r w:rsidR="009556D2" w:rsidRPr="009556D2">
              <w:t xml:space="preserve">Review your options if </w:t>
            </w:r>
            <w:r w:rsidR="009556D2">
              <w:t xml:space="preserve">a </w:t>
            </w:r>
            <w:r w:rsidR="009556D2" w:rsidRPr="009556D2">
              <w:t xml:space="preserve">court </w:t>
            </w:r>
            <w:r w:rsidR="009556D2">
              <w:t xml:space="preserve">in </w:t>
            </w:r>
            <w:r w:rsidR="009556D2" w:rsidRPr="009556D2">
              <w:t>another state already ended your marriage</w:t>
            </w:r>
          </w:p>
        </w:tc>
        <w:tc>
          <w:tcPr>
            <w:tcW w:w="7612" w:type="dxa"/>
            <w:tcMar>
              <w:top w:w="360" w:type="dxa"/>
              <w:left w:w="115" w:type="dxa"/>
              <w:right w:w="115" w:type="dxa"/>
            </w:tcMar>
          </w:tcPr>
          <w:p w14:paraId="77BA2794" w14:textId="28DCF4B4" w:rsidR="009556D2" w:rsidRDefault="009556D2" w:rsidP="009556D2">
            <w:pPr>
              <w:pStyle w:val="BodyText"/>
            </w:pPr>
            <w:r>
              <w:t>If a court in a different state already ended your marriage, the Alaska court will not hear a case to end your marriage.</w:t>
            </w:r>
          </w:p>
          <w:p w14:paraId="3B8D3ED2" w14:textId="22459234" w:rsidR="009556D2" w:rsidRDefault="009556D2" w:rsidP="009556D2">
            <w:pPr>
              <w:pStyle w:val="BodyText"/>
            </w:pPr>
            <w:r>
              <w:t xml:space="preserve">If you are trying to enforce a court order from another state or change something about the order, see one of these Alaska divorce topics: </w:t>
            </w:r>
          </w:p>
          <w:p w14:paraId="34AFC10D" w14:textId="77777777" w:rsidR="009556D2" w:rsidRDefault="009556D2" w:rsidP="009556D2">
            <w:pPr>
              <w:pStyle w:val="BodyText"/>
            </w:pPr>
            <w:r>
              <w:t xml:space="preserve">Enforcing a Divorce Court Order </w:t>
            </w:r>
          </w:p>
          <w:p w14:paraId="1482A2D7" w14:textId="77777777" w:rsidR="00751057" w:rsidRDefault="009556D2" w:rsidP="009556D2">
            <w:pPr>
              <w:pStyle w:val="BodyText"/>
            </w:pPr>
            <w:r>
              <w:t>Changing a Divorce Court Order</w:t>
            </w:r>
          </w:p>
          <w:p w14:paraId="56C0B573" w14:textId="77777777" w:rsidR="00CA7D71" w:rsidRDefault="00CA7D71" w:rsidP="00CA7D71">
            <w:pPr>
              <w:pStyle w:val="Heading3"/>
              <w:outlineLvl w:val="2"/>
            </w:pPr>
            <w:r>
              <w:t>Links in this step</w:t>
            </w:r>
          </w:p>
          <w:p w14:paraId="39FDF2CA" w14:textId="33D093F7" w:rsidR="00CA7D71" w:rsidRDefault="00CA7D71" w:rsidP="00CA7D71">
            <w:pPr>
              <w:pStyle w:val="BodyText"/>
            </w:pPr>
            <w:r w:rsidRPr="00CA7D71">
              <w:rPr>
                <w:b/>
                <w:bCs/>
              </w:rPr>
              <w:t>Enforcing a Divorce Court Order</w:t>
            </w:r>
            <w:r>
              <w:br/>
            </w:r>
            <w:r w:rsidRPr="00CA7D71">
              <w:t>docassemble.akcourts.gov/start/EnforcingDivorce</w:t>
            </w:r>
            <w:r>
              <w:t xml:space="preserve"> </w:t>
            </w:r>
          </w:p>
          <w:p w14:paraId="2024B2FE" w14:textId="6E50FB96" w:rsidR="00CA7D71" w:rsidRPr="00CA7D71" w:rsidRDefault="00CA7D71" w:rsidP="00CA7D71">
            <w:pPr>
              <w:pStyle w:val="Body"/>
            </w:pPr>
            <w:r w:rsidRPr="00CA7D71">
              <w:rPr>
                <w:b/>
                <w:bCs/>
              </w:rPr>
              <w:t>Changing a Divorce Court Order</w:t>
            </w:r>
            <w:r>
              <w:br/>
            </w:r>
            <w:r w:rsidRPr="00CA7D71">
              <w:t>docassemble.akcourts.gov/start/</w:t>
            </w:r>
            <w:r>
              <w:t>Changi</w:t>
            </w:r>
            <w:r w:rsidRPr="00CA7D71">
              <w:t>ngDivorce</w:t>
            </w:r>
          </w:p>
        </w:tc>
      </w:tr>
      <w:tr w:rsidR="000D28BA" w:rsidRPr="000D28BA" w14:paraId="7C8EEC9B" w14:textId="77777777" w:rsidTr="00730C5C">
        <w:trPr>
          <w:jc w:val="center"/>
        </w:trPr>
        <w:tc>
          <w:tcPr>
            <w:tcW w:w="2628" w:type="dxa"/>
            <w:tcMar>
              <w:top w:w="360" w:type="dxa"/>
              <w:left w:w="115" w:type="dxa"/>
              <w:right w:w="115" w:type="dxa"/>
            </w:tcMar>
          </w:tcPr>
          <w:p w14:paraId="2CE21594" w14:textId="77777777" w:rsidR="00751057" w:rsidRPr="000D28BA" w:rsidRDefault="00751057" w:rsidP="00730C5C">
            <w:pPr>
              <w:pStyle w:val="BodyText"/>
              <w:rPr>
                <w:color w:val="FFC000"/>
              </w:rPr>
            </w:pPr>
            <w:r w:rsidRPr="000D28BA">
              <w:rPr>
                <w:color w:val="FFC000"/>
              </w:rPr>
              <w:t>{%tr endif %}</w:t>
            </w:r>
          </w:p>
        </w:tc>
        <w:tc>
          <w:tcPr>
            <w:tcW w:w="7612" w:type="dxa"/>
            <w:tcMar>
              <w:top w:w="360" w:type="dxa"/>
              <w:left w:w="115" w:type="dxa"/>
              <w:right w:w="115" w:type="dxa"/>
            </w:tcMar>
          </w:tcPr>
          <w:p w14:paraId="7862ACDF" w14:textId="77777777" w:rsidR="00751057" w:rsidRPr="000D28BA" w:rsidRDefault="00751057" w:rsidP="00730C5C">
            <w:pPr>
              <w:pStyle w:val="BodyText"/>
              <w:rPr>
                <w:color w:val="auto"/>
              </w:rPr>
            </w:pPr>
          </w:p>
        </w:tc>
      </w:tr>
      <w:tr w:rsidR="00E143DE" w14:paraId="5B7A0A61" w14:textId="77777777" w:rsidTr="00730C5C">
        <w:trPr>
          <w:jc w:val="center"/>
        </w:trPr>
        <w:tc>
          <w:tcPr>
            <w:tcW w:w="2628" w:type="dxa"/>
            <w:tcMar>
              <w:top w:w="360" w:type="dxa"/>
              <w:left w:w="115" w:type="dxa"/>
              <w:right w:w="115" w:type="dxa"/>
            </w:tcMar>
          </w:tcPr>
          <w:p w14:paraId="7276C3B0" w14:textId="4C89E350" w:rsidR="00E143DE" w:rsidRDefault="00E143DE" w:rsidP="00730C5C">
            <w:pPr>
              <w:pStyle w:val="BodyText"/>
            </w:pPr>
            <w:r w:rsidRPr="006C65ED">
              <w:t>{%tr if</w:t>
            </w:r>
            <w:r w:rsidR="00AE32F9">
              <w:t xml:space="preserve"> (</w:t>
            </w:r>
            <w:r w:rsidR="00AE32F9" w:rsidRPr="00AE32F9">
              <w:t xml:space="preserve">other_case and </w:t>
            </w:r>
            <w:r w:rsidR="00AE32F9">
              <w:t>(</w:t>
            </w:r>
            <w:r w:rsidR="00AE32F9" w:rsidRPr="00AE32F9">
              <w:t>ongoing == 'yes'</w:t>
            </w:r>
            <w:r w:rsidR="0042303C">
              <w:t xml:space="preserve"> </w:t>
            </w:r>
            <w:r w:rsidR="00AE32F9">
              <w:t>or</w:t>
            </w:r>
            <w:r w:rsidR="0042303C">
              <w:t xml:space="preserve"> </w:t>
            </w:r>
            <w:r w:rsidR="00AE32F9">
              <w:t>(</w:t>
            </w:r>
            <w:r w:rsidR="00AE32F9" w:rsidRPr="00AE32F9">
              <w:t>ongoing == 'no' and not residency_and_jurisdiction</w:t>
            </w:r>
            <w:r w:rsidR="00AE32F9">
              <w:t>)) ) or (</w:t>
            </w:r>
            <w:r w:rsidR="00AE32F9" w:rsidRPr="00AE32F9">
              <w:t xml:space="preserve">not </w:t>
            </w:r>
            <w:r w:rsidR="00AE32F9" w:rsidRPr="00AE32F9">
              <w:lastRenderedPageBreak/>
              <w:t>other_case and not residency_and_jurisdiction</w:t>
            </w:r>
            <w:r w:rsidR="00AE32F9">
              <w:t xml:space="preserve">) </w:t>
            </w:r>
            <w:r w:rsidRPr="006C65ED">
              <w:t>%}</w:t>
            </w:r>
          </w:p>
        </w:tc>
        <w:tc>
          <w:tcPr>
            <w:tcW w:w="7612" w:type="dxa"/>
            <w:tcMar>
              <w:top w:w="360" w:type="dxa"/>
              <w:left w:w="115" w:type="dxa"/>
              <w:right w:w="115" w:type="dxa"/>
            </w:tcMar>
          </w:tcPr>
          <w:p w14:paraId="513E3B69" w14:textId="77777777" w:rsidR="00E143DE" w:rsidRDefault="00E143DE" w:rsidP="00730C5C"/>
        </w:tc>
      </w:tr>
      <w:tr w:rsidR="00E143DE" w14:paraId="0C5F9322" w14:textId="77777777" w:rsidTr="00730C5C">
        <w:trPr>
          <w:jc w:val="center"/>
        </w:trPr>
        <w:tc>
          <w:tcPr>
            <w:tcW w:w="2628" w:type="dxa"/>
            <w:tcMar>
              <w:top w:w="360" w:type="dxa"/>
              <w:left w:w="115" w:type="dxa"/>
              <w:right w:w="115" w:type="dxa"/>
            </w:tcMar>
          </w:tcPr>
          <w:p w14:paraId="73ECFFE8" w14:textId="5FFF2179" w:rsidR="00E143DE" w:rsidRDefault="00E143DE" w:rsidP="00730C5C">
            <w:pPr>
              <w:pStyle w:val="Heading2"/>
              <w:outlineLvl w:val="1"/>
            </w:pPr>
            <w:r>
              <w:t xml:space="preserve">Step </w:t>
            </w:r>
            <w:fldSimple w:instr=" SEQ stepList  \* MERGEFORMAT ">
              <w:r w:rsidR="00052FA2">
                <w:rPr>
                  <w:noProof/>
                </w:rPr>
                <w:t>2</w:t>
              </w:r>
            </w:fldSimple>
            <w:r>
              <w:t xml:space="preserve">: </w:t>
            </w:r>
            <w:bookmarkStart w:id="0" w:name="_Hlk150237066"/>
            <w:r w:rsidR="00292280" w:rsidRPr="00292280">
              <w:t xml:space="preserve">Decide </w:t>
            </w:r>
            <w:r w:rsidR="00C87B0B" w:rsidRPr="00C87B0B">
              <w:rPr>
                <w:color w:val="00B050"/>
              </w:rPr>
              <w:t>{% if ongoing</w:t>
            </w:r>
            <w:r w:rsidR="00FB15D0">
              <w:rPr>
                <w:color w:val="00B050"/>
              </w:rPr>
              <w:t xml:space="preserve"> == 'yes'</w:t>
            </w:r>
            <w:r w:rsidR="00C87B0B" w:rsidRPr="00C87B0B">
              <w:rPr>
                <w:color w:val="00B050"/>
              </w:rPr>
              <w:t xml:space="preserve"> %</w:t>
            </w:r>
            <w:r w:rsidR="00C87B0B">
              <w:rPr>
                <w:color w:val="00B050"/>
              </w:rPr>
              <w:t>}</w:t>
            </w:r>
            <w:r w:rsidR="00292280" w:rsidRPr="00292280">
              <w:t>which court should hear your case</w:t>
            </w:r>
            <w:bookmarkEnd w:id="0"/>
            <w:r w:rsidR="00C87B0B" w:rsidRPr="00C87B0B">
              <w:rPr>
                <w:color w:val="00B050"/>
              </w:rPr>
              <w:t>{% else %}</w:t>
            </w:r>
            <w:r w:rsidR="00C87B0B" w:rsidRPr="000C0FD5">
              <w:t xml:space="preserve">if Alaska is the </w:t>
            </w:r>
            <w:r w:rsidR="00C87B0B">
              <w:t>r</w:t>
            </w:r>
            <w:r w:rsidR="00C87B0B" w:rsidRPr="000C0FD5">
              <w:t xml:space="preserve">ight </w:t>
            </w:r>
            <w:r w:rsidR="00C87B0B">
              <w:t>s</w:t>
            </w:r>
            <w:r w:rsidR="00C87B0B" w:rsidRPr="000C0FD5">
              <w:t xml:space="preserve">tate for </w:t>
            </w:r>
            <w:r w:rsidR="00C87B0B">
              <w:t>y</w:t>
            </w:r>
            <w:r w:rsidR="00C87B0B" w:rsidRPr="000C0FD5">
              <w:t xml:space="preserve">our </w:t>
            </w:r>
            <w:r w:rsidR="00C87B0B">
              <w:t>c</w:t>
            </w:r>
            <w:r w:rsidR="00C87B0B" w:rsidRPr="000C0FD5">
              <w:t>ase</w:t>
            </w:r>
            <w:r w:rsidR="00C87B0B" w:rsidRPr="00C87B0B">
              <w:rPr>
                <w:color w:val="00B050"/>
              </w:rPr>
              <w:t>{% endif %}</w:t>
            </w:r>
          </w:p>
        </w:tc>
        <w:tc>
          <w:tcPr>
            <w:tcW w:w="7612" w:type="dxa"/>
            <w:tcMar>
              <w:top w:w="360" w:type="dxa"/>
              <w:left w:w="115" w:type="dxa"/>
              <w:right w:w="115" w:type="dxa"/>
            </w:tcMar>
          </w:tcPr>
          <w:p w14:paraId="6C89545F" w14:textId="663218CF" w:rsidR="00292280" w:rsidRPr="00292280" w:rsidRDefault="00F52907" w:rsidP="00292280">
            <w:pPr>
              <w:pStyle w:val="Heading3"/>
              <w:outlineLvl w:val="2"/>
            </w:pPr>
            <w:r w:rsidRPr="00BF61EB">
              <w:rPr>
                <w:color w:val="00B050"/>
              </w:rPr>
              <w:t>{% if</w:t>
            </w:r>
            <w:r w:rsidR="0042303C">
              <w:rPr>
                <w:color w:val="00B050"/>
              </w:rPr>
              <w:t xml:space="preserve"> </w:t>
            </w:r>
            <w:r w:rsidRPr="00BF61EB">
              <w:rPr>
                <w:color w:val="00B050"/>
              </w:rPr>
              <w:t>ongoing</w:t>
            </w:r>
            <w:r>
              <w:rPr>
                <w:color w:val="00B050"/>
              </w:rPr>
              <w:t xml:space="preserve"> == 'yes' </w:t>
            </w:r>
            <w:r w:rsidRPr="00BF61EB">
              <w:rPr>
                <w:color w:val="00B050"/>
              </w:rPr>
              <w:t>%</w:t>
            </w:r>
            <w:r>
              <w:rPr>
                <w:color w:val="00B050"/>
              </w:rPr>
              <w:t>}</w:t>
            </w:r>
            <w:r w:rsidR="00292280" w:rsidRPr="00292280">
              <w:t>Background</w:t>
            </w:r>
          </w:p>
          <w:p w14:paraId="6B76B267" w14:textId="233871DA" w:rsidR="00292280" w:rsidRPr="00292280" w:rsidRDefault="00292280" w:rsidP="00F1453D">
            <w:pPr>
              <w:pStyle w:val="BodyText"/>
            </w:pPr>
            <w:r w:rsidRPr="00292280">
              <w:t>Only one state court can end a marriage.</w:t>
            </w:r>
            <w:r w:rsidR="0042303C">
              <w:t xml:space="preserve"> </w:t>
            </w:r>
            <w:r w:rsidRPr="00292280">
              <w:t>If you and your spouse have an open case to end your marriage in another state, and you file a case in Alaska, one of the courts will close their case.</w:t>
            </w:r>
          </w:p>
          <w:p w14:paraId="43A6F6DB" w14:textId="5AD19A72" w:rsidR="00292280" w:rsidRPr="00292280" w:rsidRDefault="00292280" w:rsidP="00F1453D">
            <w:pPr>
              <w:pStyle w:val="BodyText"/>
            </w:pPr>
            <w:r w:rsidRPr="00292280">
              <w:t>To decide</w:t>
            </w:r>
            <w:r w:rsidR="0042303C">
              <w:t xml:space="preserve"> </w:t>
            </w:r>
            <w:r w:rsidRPr="00292280">
              <w:t>the correct state for your case, the courts will look at:</w:t>
            </w:r>
          </w:p>
          <w:p w14:paraId="7758F683" w14:textId="77777777" w:rsidR="00292280" w:rsidRPr="00292280" w:rsidRDefault="00292280" w:rsidP="00C26B27">
            <w:pPr>
              <w:pStyle w:val="BodyText"/>
              <w:numPr>
                <w:ilvl w:val="0"/>
                <w:numId w:val="12"/>
              </w:numPr>
              <w:ind w:left="405"/>
            </w:pPr>
            <w:r w:rsidRPr="00292280">
              <w:t>both spouses' "residency" and</w:t>
            </w:r>
          </w:p>
          <w:p w14:paraId="2AF60051" w14:textId="13D4E058" w:rsidR="00292280" w:rsidRPr="00292280" w:rsidRDefault="00292280" w:rsidP="00C26B27">
            <w:pPr>
              <w:pStyle w:val="BodyText"/>
              <w:numPr>
                <w:ilvl w:val="0"/>
                <w:numId w:val="12"/>
              </w:numPr>
              <w:ind w:left="405"/>
            </w:pPr>
            <w:r w:rsidRPr="00292280">
              <w:t>which court has the authority, called "jurisdiction</w:t>
            </w:r>
            <w:r w:rsidR="00C26B27">
              <w:t>"</w:t>
            </w:r>
            <w:r w:rsidRPr="00292280">
              <w:t>, to end the marriage.</w:t>
            </w:r>
          </w:p>
          <w:p w14:paraId="0DF66273" w14:textId="4CBE9040" w:rsidR="00BF61EB" w:rsidRPr="00BF61EB" w:rsidRDefault="00292280" w:rsidP="000D28BA">
            <w:pPr>
              <w:pStyle w:val="Heading3"/>
              <w:outlineLvl w:val="2"/>
            </w:pPr>
            <w:r w:rsidRPr="00292280">
              <w:t>Check if there is residency and jurisdiction in Alaska</w:t>
            </w:r>
            <w:r w:rsidR="00BF61EB" w:rsidRPr="00BF61EB">
              <w:rPr>
                <w:color w:val="00B050"/>
              </w:rPr>
              <w:t xml:space="preserve">{% </w:t>
            </w:r>
            <w:r w:rsidR="00BF61EB">
              <w:rPr>
                <w:color w:val="00B050"/>
              </w:rPr>
              <w:t>end</w:t>
            </w:r>
            <w:r w:rsidR="00BF61EB" w:rsidRPr="00BF61EB">
              <w:rPr>
                <w:color w:val="00B050"/>
              </w:rPr>
              <w:t>if %}</w:t>
            </w:r>
          </w:p>
          <w:p w14:paraId="023AE73E" w14:textId="5A8342F9" w:rsidR="00292280" w:rsidRPr="00292280" w:rsidRDefault="00292280" w:rsidP="003C5423">
            <w:pPr>
              <w:pStyle w:val="BodyText"/>
            </w:pPr>
            <w:r w:rsidRPr="00292280">
              <w:t>There is a residency requirement in Alaska.</w:t>
            </w:r>
            <w:r w:rsidR="0042303C">
              <w:t xml:space="preserve"> </w:t>
            </w:r>
            <w:r w:rsidRPr="00292280">
              <w:t xml:space="preserve">Generally, you meet the residency requirement for the court to end your marriage if </w:t>
            </w:r>
            <w:r w:rsidR="004112D4" w:rsidRPr="004112D4">
              <w:t xml:space="preserve">either </w:t>
            </w:r>
            <w:r w:rsidR="004112D4">
              <w:rPr>
                <w:color w:val="FF0000"/>
              </w:rPr>
              <w:t>{% if mil</w:t>
            </w:r>
            <w:r w:rsidR="00AE0E22">
              <w:rPr>
                <w:color w:val="FF0000"/>
              </w:rPr>
              <w:t>itary</w:t>
            </w:r>
            <w:r w:rsidR="004112D4">
              <w:rPr>
                <w:color w:val="FF0000"/>
              </w:rPr>
              <w:t xml:space="preserve"> %}</w:t>
            </w:r>
            <w:r w:rsidR="004112D4" w:rsidRPr="004112D4">
              <w:t>you or your spouse are serving in the military and are continuously stationed at a military base in Alaska for at least 30 days, or</w:t>
            </w:r>
            <w:r w:rsidR="004112D4" w:rsidRPr="004112D4">
              <w:rPr>
                <w:color w:val="FF0000"/>
              </w:rPr>
              <w:t>{% endif %}</w:t>
            </w:r>
            <w:r w:rsidRPr="00292280">
              <w:t xml:space="preserve"> you or your spouse are in Alaska and intend to stay as a resident.</w:t>
            </w:r>
          </w:p>
          <w:p w14:paraId="0E2E6437" w14:textId="45B0D638" w:rsidR="00E4001A" w:rsidRDefault="00485599" w:rsidP="003C5423">
            <w:pPr>
              <w:pStyle w:val="BodyText"/>
            </w:pPr>
            <w:r w:rsidRPr="000D35A1">
              <w:rPr>
                <w:color w:val="FFC000"/>
              </w:rPr>
              <w:t xml:space="preserve">{% if </w:t>
            </w:r>
            <w:r w:rsidR="00E13BBD">
              <w:rPr>
                <w:color w:val="FFC000"/>
              </w:rPr>
              <w:t>minor_children</w:t>
            </w:r>
            <w:r w:rsidR="00E13BBD" w:rsidRPr="000D35A1">
              <w:rPr>
                <w:color w:val="FFC000"/>
              </w:rPr>
              <w:t xml:space="preserve"> </w:t>
            </w:r>
            <w:r w:rsidRPr="000D35A1">
              <w:rPr>
                <w:color w:val="FFC000"/>
              </w:rPr>
              <w:t>%}</w:t>
            </w:r>
            <w:r w:rsidR="00E4001A">
              <w:t>To enter a parenting plan, a child support order, or divide marital property and debt, the court also needs authority called “jurisdiction.”</w:t>
            </w:r>
          </w:p>
          <w:p w14:paraId="24C73A98" w14:textId="26CBF879" w:rsidR="00E4001A" w:rsidRDefault="00E4001A" w:rsidP="003C5423">
            <w:pPr>
              <w:pStyle w:val="BodyText"/>
            </w:pPr>
            <w:r>
              <w:t>Children: Generally, only the court in the state where the child has lived for the last 6 months has jurisdiction to make decisions, enter a parenting plan, or order child support.</w:t>
            </w:r>
            <w:r w:rsidR="0042303C">
              <w:t xml:space="preserve"> </w:t>
            </w:r>
            <w:r>
              <w:t>This is called the child’s "home state."</w:t>
            </w:r>
          </w:p>
          <w:p w14:paraId="0A1F9DEE" w14:textId="35067451" w:rsidR="00E4001A" w:rsidRDefault="00E4001A" w:rsidP="003C5423">
            <w:pPr>
              <w:pStyle w:val="BodyText"/>
            </w:pPr>
            <w:r>
              <w:t>Spouses: Generally, the court has jurisdiction if a married couple lived in Alaska for at least 6 months in a row within the 6 years before filing for divorce.</w:t>
            </w:r>
          </w:p>
          <w:p w14:paraId="79FA7C96" w14:textId="77EA18F1" w:rsidR="00E4001A" w:rsidRDefault="00E4001A" w:rsidP="003C5423">
            <w:pPr>
              <w:pStyle w:val="BodyText"/>
            </w:pPr>
            <w:r>
              <w:t>Jurisdiction and residency can be very complicated.</w:t>
            </w:r>
            <w:r w:rsidR="0042303C">
              <w:t xml:space="preserve"> </w:t>
            </w:r>
            <w:r>
              <w:t>For example, if a baby is less than 6 months old and has moved between states, there may not be a “home state.”</w:t>
            </w:r>
            <w:r w:rsidR="0042303C">
              <w:t xml:space="preserve"> </w:t>
            </w:r>
            <w:r>
              <w:t>This is one example of an exception when the Alaska court may be able to decide issues about a child that hasn’t lived here for 6 months.</w:t>
            </w:r>
          </w:p>
          <w:p w14:paraId="10F7783A" w14:textId="2C16FC8F" w:rsidR="003C5423" w:rsidRDefault="00E4001A" w:rsidP="003C5423">
            <w:pPr>
              <w:pStyle w:val="BodyText"/>
            </w:pPr>
            <w:r>
              <w:lastRenderedPageBreak/>
              <w:t>Similarly,</w:t>
            </w:r>
            <w:r w:rsidR="003C5423" w:rsidRPr="000D35A1">
              <w:rPr>
                <w:color w:val="FFC000"/>
              </w:rPr>
              <w:t xml:space="preserve">{% </w:t>
            </w:r>
            <w:r w:rsidR="003C5423">
              <w:rPr>
                <w:color w:val="FFC000"/>
              </w:rPr>
              <w:t>else</w:t>
            </w:r>
            <w:r w:rsidR="003C5423" w:rsidRPr="000D35A1">
              <w:rPr>
                <w:color w:val="FFC000"/>
              </w:rPr>
              <w:t xml:space="preserve"> %}</w:t>
            </w:r>
          </w:p>
          <w:p w14:paraId="133A4ACE" w14:textId="77777777" w:rsidR="003C5423" w:rsidRPr="00292280" w:rsidRDefault="003C5423" w:rsidP="003C5423">
            <w:pPr>
              <w:pStyle w:val="BodyText"/>
            </w:pPr>
            <w:r w:rsidRPr="00292280">
              <w:t>To divide marital property and debt, the court also needs authority called “jurisdiction.” Generally, the court has jurisdiction if a married couple lived in Alaska for at least 6 months in a row within the 6 years before filing for divorce.</w:t>
            </w:r>
          </w:p>
          <w:p w14:paraId="23126901" w14:textId="08E3C81A" w:rsidR="003C5423" w:rsidRDefault="003C5423" w:rsidP="003C5423">
            <w:pPr>
              <w:pStyle w:val="BodyText"/>
            </w:pPr>
            <w:r w:rsidRPr="00292280">
              <w:t>Jurisdiction and residency can be very complicated. For example,</w:t>
            </w:r>
            <w:r w:rsidRPr="000D35A1">
              <w:rPr>
                <w:color w:val="FFC000"/>
              </w:rPr>
              <w:t xml:space="preserve">{% </w:t>
            </w:r>
            <w:r>
              <w:rPr>
                <w:color w:val="FFC000"/>
              </w:rPr>
              <w:t>endif</w:t>
            </w:r>
            <w:r w:rsidRPr="000D35A1">
              <w:rPr>
                <w:color w:val="FFC000"/>
              </w:rPr>
              <w:t xml:space="preserve"> %}</w:t>
            </w:r>
          </w:p>
          <w:p w14:paraId="48F3546B" w14:textId="2E8420B2" w:rsidR="00292280" w:rsidRPr="00292280" w:rsidRDefault="00292280" w:rsidP="003C5423">
            <w:pPr>
              <w:pStyle w:val="BodyText"/>
            </w:pPr>
            <w:r w:rsidRPr="00292280">
              <w:t xml:space="preserve"> if you have property such as a home outside Alaska, the court may not have the authority to enforce any orders about that property if problems arise after the final order.</w:t>
            </w:r>
          </w:p>
          <w:p w14:paraId="39FA7206" w14:textId="2580523B" w:rsidR="00292280" w:rsidRPr="00292280" w:rsidRDefault="00BF61EB" w:rsidP="003C5423">
            <w:pPr>
              <w:pStyle w:val="BodyText"/>
            </w:pPr>
            <w:r w:rsidRPr="00BF61EB">
              <w:rPr>
                <w:color w:val="00B050"/>
              </w:rPr>
              <w:t>{% if not residency_and_jurisdiction %}</w:t>
            </w:r>
            <w:r w:rsidR="00292280" w:rsidRPr="00292280">
              <w:t>If the Alaska court has residency and jurisdiction, you can start your case in Alaska, but only one state court can end your marriage.</w:t>
            </w:r>
            <w:r w:rsidR="0042303C">
              <w:t xml:space="preserve"> </w:t>
            </w:r>
            <w:r w:rsidR="00292280" w:rsidRPr="00292280">
              <w:t>If you and your spouse disagree about which state, the courts will decide which case to close after hearing both side's arguments.</w:t>
            </w:r>
            <w:r w:rsidR="0042303C">
              <w:t xml:space="preserve"> </w:t>
            </w:r>
            <w:r w:rsidR="00292280" w:rsidRPr="00292280">
              <w:t>The decision generally depends on each state's residency and jurisdiction laws.</w:t>
            </w:r>
          </w:p>
          <w:p w14:paraId="74960542" w14:textId="560DCD7E" w:rsidR="00292280" w:rsidRPr="00292280" w:rsidRDefault="00F1453D" w:rsidP="00292280">
            <w:pPr>
              <w:pStyle w:val="Heading3"/>
              <w:outlineLvl w:val="2"/>
            </w:pPr>
            <w:r>
              <w:t>T</w:t>
            </w:r>
            <w:r w:rsidR="00292280" w:rsidRPr="00292280">
              <w:t>o start a case in Alaska: file a complaint in Alaska and ask the court</w:t>
            </w:r>
            <w:r w:rsidR="004F2D84">
              <w:t xml:space="preserve"> in the other state</w:t>
            </w:r>
            <w:r w:rsidR="00292280" w:rsidRPr="00292280">
              <w:t xml:space="preserve"> to close its case</w:t>
            </w:r>
          </w:p>
          <w:p w14:paraId="3A54BBC6" w14:textId="4A068B9B" w:rsidR="00292280" w:rsidRPr="00292280" w:rsidRDefault="00292280" w:rsidP="00292280">
            <w:pPr>
              <w:pStyle w:val="Heading2"/>
              <w:outlineLvl w:val="1"/>
              <w:rPr>
                <w:rFonts w:ascii="Arial" w:hAnsi="Arial" w:cs="Arial"/>
                <w:b/>
                <w:color w:val="auto"/>
                <w:spacing w:val="0"/>
                <w:sz w:val="22"/>
                <w:szCs w:val="22"/>
              </w:rPr>
            </w:pPr>
            <w:r w:rsidRPr="00292280">
              <w:rPr>
                <w:rFonts w:ascii="Arial" w:hAnsi="Arial" w:cs="Arial"/>
                <w:b/>
                <w:color w:val="auto"/>
                <w:spacing w:val="0"/>
                <w:sz w:val="22"/>
                <w:szCs w:val="22"/>
              </w:rPr>
              <w:t>Fill out and file a complaint</w:t>
            </w:r>
          </w:p>
          <w:p w14:paraId="5FB46C13" w14:textId="77777777" w:rsidR="00292280" w:rsidRPr="00292280" w:rsidRDefault="00292280" w:rsidP="00292280">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Fill out and file a Complaint form and tell the court what you want to happen in the divorce.</w:t>
            </w:r>
          </w:p>
          <w:p w14:paraId="27A30A3E" w14:textId="074B3710" w:rsidR="00292280" w:rsidRPr="00292280" w:rsidRDefault="00292280" w:rsidP="00292280">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If you need information about filling out and filing a Complaint, return to the Guided Assist page and start over.</w:t>
            </w:r>
            <w:r w:rsidR="0042303C">
              <w:rPr>
                <w:rFonts w:ascii="Arial" w:hAnsi="Arial" w:cs="Arial"/>
                <w:color w:val="auto"/>
                <w:spacing w:val="0"/>
                <w:sz w:val="22"/>
                <w:szCs w:val="22"/>
              </w:rPr>
              <w:t xml:space="preserve"> </w:t>
            </w:r>
            <w:r w:rsidRPr="00292280">
              <w:rPr>
                <w:rFonts w:ascii="Arial" w:hAnsi="Arial" w:cs="Arial"/>
                <w:color w:val="auto"/>
                <w:spacing w:val="0"/>
                <w:sz w:val="22"/>
                <w:szCs w:val="22"/>
              </w:rPr>
              <w:t>If you want to save this Action Plan, be sure to download, save, or print it.</w:t>
            </w:r>
            <w:r w:rsidR="0042303C">
              <w:rPr>
                <w:rFonts w:ascii="Arial" w:hAnsi="Arial" w:cs="Arial"/>
                <w:color w:val="auto"/>
                <w:spacing w:val="0"/>
                <w:sz w:val="22"/>
                <w:szCs w:val="22"/>
              </w:rPr>
              <w:t xml:space="preserve"> </w:t>
            </w:r>
          </w:p>
          <w:p w14:paraId="34CCB13C" w14:textId="27ED5EEC" w:rsidR="00292280" w:rsidRPr="00292280" w:rsidRDefault="00292280" w:rsidP="00292280">
            <w:pPr>
              <w:pStyle w:val="Heading2"/>
              <w:outlineLvl w:val="1"/>
              <w:rPr>
                <w:rFonts w:ascii="Arial" w:hAnsi="Arial" w:cs="Arial"/>
                <w:b/>
                <w:color w:val="auto"/>
                <w:spacing w:val="0"/>
                <w:sz w:val="22"/>
                <w:szCs w:val="22"/>
              </w:rPr>
            </w:pPr>
            <w:r w:rsidRPr="00292280">
              <w:rPr>
                <w:rFonts w:ascii="Arial" w:hAnsi="Arial" w:cs="Arial"/>
                <w:b/>
                <w:color w:val="auto"/>
                <w:spacing w:val="0"/>
                <w:sz w:val="22"/>
                <w:szCs w:val="22"/>
              </w:rPr>
              <w:t>Ask the other state to close its case</w:t>
            </w:r>
          </w:p>
          <w:p w14:paraId="2BB813EE" w14:textId="783DE930" w:rsidR="00292280" w:rsidRPr="00292280" w:rsidRDefault="00292280" w:rsidP="00292280">
            <w:pPr>
              <w:pStyle w:val="Heading2"/>
              <w:outlineLvl w:val="1"/>
              <w:rPr>
                <w:rFonts w:ascii="Arial" w:hAnsi="Arial" w:cs="Arial"/>
                <w:color w:val="auto"/>
                <w:spacing w:val="0"/>
                <w:sz w:val="22"/>
                <w:szCs w:val="22"/>
              </w:rPr>
            </w:pPr>
            <w:r w:rsidRPr="00292280">
              <w:rPr>
                <w:rFonts w:ascii="Arial" w:hAnsi="Arial" w:cs="Arial"/>
                <w:color w:val="auto"/>
                <w:spacing w:val="0"/>
                <w:sz w:val="22"/>
                <w:szCs w:val="22"/>
              </w:rPr>
              <w:t xml:space="preserve">You will have to ask the court </w:t>
            </w:r>
            <w:r w:rsidR="004F2D84">
              <w:rPr>
                <w:rFonts w:ascii="Arial" w:hAnsi="Arial" w:cs="Arial"/>
                <w:color w:val="auto"/>
                <w:spacing w:val="0"/>
                <w:sz w:val="22"/>
                <w:szCs w:val="22"/>
              </w:rPr>
              <w:t xml:space="preserve">in the other </w:t>
            </w:r>
            <w:proofErr w:type="spellStart"/>
            <w:r w:rsidR="004F2D84">
              <w:rPr>
                <w:rFonts w:ascii="Arial" w:hAnsi="Arial" w:cs="Arial"/>
                <w:color w:val="auto"/>
                <w:spacing w:val="0"/>
                <w:sz w:val="22"/>
                <w:szCs w:val="22"/>
              </w:rPr>
              <w:t>s</w:t>
            </w:r>
            <w:r w:rsidR="00C26B27">
              <w:rPr>
                <w:rFonts w:ascii="Arial" w:hAnsi="Arial" w:cs="Arial"/>
                <w:color w:val="auto"/>
                <w:spacing w:val="0"/>
                <w:sz w:val="22"/>
                <w:szCs w:val="22"/>
              </w:rPr>
              <w:t>t</w:t>
            </w:r>
            <w:r w:rsidR="004F2D84">
              <w:rPr>
                <w:rFonts w:ascii="Arial" w:hAnsi="Arial" w:cs="Arial"/>
                <w:color w:val="auto"/>
                <w:spacing w:val="0"/>
                <w:sz w:val="22"/>
                <w:szCs w:val="22"/>
              </w:rPr>
              <w:t>ate</w:t>
            </w:r>
            <w:r w:rsidRPr="00292280">
              <w:rPr>
                <w:rFonts w:ascii="Arial" w:hAnsi="Arial" w:cs="Arial"/>
                <w:color w:val="auto"/>
                <w:spacing w:val="0"/>
                <w:sz w:val="22"/>
                <w:szCs w:val="22"/>
              </w:rPr>
              <w:t>to</w:t>
            </w:r>
            <w:proofErr w:type="spellEnd"/>
            <w:r w:rsidRPr="00292280">
              <w:rPr>
                <w:rFonts w:ascii="Arial" w:hAnsi="Arial" w:cs="Arial"/>
                <w:color w:val="auto"/>
                <w:spacing w:val="0"/>
                <w:sz w:val="22"/>
                <w:szCs w:val="22"/>
              </w:rPr>
              <w:t xml:space="preserve"> close its case.</w:t>
            </w:r>
            <w:r w:rsidR="0042303C">
              <w:rPr>
                <w:rFonts w:ascii="Arial" w:hAnsi="Arial" w:cs="Arial"/>
                <w:color w:val="auto"/>
                <w:spacing w:val="0"/>
                <w:sz w:val="22"/>
                <w:szCs w:val="22"/>
              </w:rPr>
              <w:t xml:space="preserve"> </w:t>
            </w:r>
            <w:r w:rsidRPr="00292280">
              <w:rPr>
                <w:rFonts w:ascii="Arial" w:hAnsi="Arial" w:cs="Arial"/>
                <w:color w:val="auto"/>
                <w:spacing w:val="0"/>
                <w:sz w:val="22"/>
                <w:szCs w:val="22"/>
              </w:rPr>
              <w:t xml:space="preserve">Talk to a lawyer in the other state or search the </w:t>
            </w:r>
            <w:r w:rsidR="004F2D84">
              <w:rPr>
                <w:rFonts w:ascii="Arial" w:hAnsi="Arial" w:cs="Arial"/>
                <w:color w:val="auto"/>
                <w:spacing w:val="0"/>
                <w:sz w:val="22"/>
                <w:szCs w:val="22"/>
              </w:rPr>
              <w:t>I</w:t>
            </w:r>
            <w:r w:rsidR="004F2D84" w:rsidRPr="00292280">
              <w:rPr>
                <w:rFonts w:ascii="Arial" w:hAnsi="Arial" w:cs="Arial"/>
                <w:color w:val="auto"/>
                <w:spacing w:val="0"/>
                <w:sz w:val="22"/>
                <w:szCs w:val="22"/>
              </w:rPr>
              <w:t xml:space="preserve">nternet </w:t>
            </w:r>
            <w:r w:rsidRPr="00292280">
              <w:rPr>
                <w:rFonts w:ascii="Arial" w:hAnsi="Arial" w:cs="Arial"/>
                <w:color w:val="auto"/>
                <w:spacing w:val="0"/>
                <w:sz w:val="22"/>
                <w:szCs w:val="22"/>
              </w:rPr>
              <w:t>to learn about that state's self-help resources and forms.</w:t>
            </w:r>
          </w:p>
          <w:p w14:paraId="11BC6A3D" w14:textId="749E5F23" w:rsidR="00292280" w:rsidRPr="00292280" w:rsidRDefault="00292280" w:rsidP="00292280">
            <w:pPr>
              <w:pStyle w:val="Heading3"/>
              <w:outlineLvl w:val="2"/>
            </w:pPr>
            <w:r w:rsidRPr="00292280">
              <w:t>What to expect if you start a case in Alaska</w:t>
            </w:r>
          </w:p>
          <w:p w14:paraId="04446D92" w14:textId="66819664" w:rsidR="00292280" w:rsidRPr="000D28BA" w:rsidRDefault="00292280" w:rsidP="000D28BA">
            <w:pPr>
              <w:pStyle w:val="Body"/>
            </w:pPr>
            <w:r w:rsidRPr="000D28BA">
              <w:t>Every case is different, but sometimes it is clear only one of the courts has jurisdiction over the case.</w:t>
            </w:r>
            <w:r w:rsidR="0042303C" w:rsidRPr="000D28BA">
              <w:t xml:space="preserve"> </w:t>
            </w:r>
            <w:r w:rsidRPr="000D28BA">
              <w:t>When this happens, one state court may close its case.</w:t>
            </w:r>
          </w:p>
          <w:p w14:paraId="502C317C" w14:textId="77777777" w:rsidR="00292280" w:rsidRPr="000D28BA" w:rsidRDefault="00292280" w:rsidP="000D28BA">
            <w:pPr>
              <w:pStyle w:val="Body"/>
            </w:pPr>
            <w:r w:rsidRPr="000D28BA">
              <w:t xml:space="preserve">If it is not clear, the Alaska court will often hold a hearing and call the other court to talk about which case will move forward. </w:t>
            </w:r>
          </w:p>
          <w:p w14:paraId="4A734BC5" w14:textId="77777777" w:rsidR="00292280" w:rsidRPr="000D28BA" w:rsidRDefault="00292280" w:rsidP="000D28BA">
            <w:pPr>
              <w:pStyle w:val="Body"/>
            </w:pPr>
            <w:r w:rsidRPr="000D28BA">
              <w:t>It is important to pay attention to what is happening in both cases until you know which state will decide the case.</w:t>
            </w:r>
          </w:p>
          <w:p w14:paraId="7D5DA41B" w14:textId="446FEDAA" w:rsidR="00C87B0B" w:rsidRPr="000D28BA" w:rsidRDefault="00292280" w:rsidP="000D28BA">
            <w:pPr>
              <w:pStyle w:val="Body"/>
              <w:rPr>
                <w:color w:val="auto"/>
              </w:rPr>
            </w:pPr>
            <w:r w:rsidRPr="000D28BA">
              <w:lastRenderedPageBreak/>
              <w:t>Jurisdiction can be very complicated.</w:t>
            </w:r>
            <w:r w:rsidR="0042303C" w:rsidRPr="000D28BA">
              <w:t xml:space="preserve"> </w:t>
            </w:r>
            <w:r w:rsidRPr="000D28BA">
              <w:t>Talking to a lawyer can help you decide which is the best state for your case.</w:t>
            </w:r>
            <w:r w:rsidR="00C87B0B" w:rsidRPr="00BF61EB">
              <w:rPr>
                <w:color w:val="00B050"/>
              </w:rPr>
              <w:t xml:space="preserve">{% </w:t>
            </w:r>
            <w:r w:rsidR="00C87B0B">
              <w:rPr>
                <w:color w:val="00B050"/>
              </w:rPr>
              <w:t>else</w:t>
            </w:r>
            <w:r w:rsidR="00C87B0B" w:rsidRPr="00BF61EB">
              <w:rPr>
                <w:color w:val="00B050"/>
              </w:rPr>
              <w:t xml:space="preserve"> %}</w:t>
            </w:r>
          </w:p>
          <w:p w14:paraId="740CEBE6" w14:textId="582807AB" w:rsidR="00C87B0B" w:rsidRPr="00C87B0B" w:rsidRDefault="00C87B0B" w:rsidP="000D28BA">
            <w:pPr>
              <w:pStyle w:val="Body"/>
            </w:pPr>
            <w:r w:rsidRPr="000D28BA">
              <w:t>If your spouse has never been to Alaska or no longer lives in Alaska, it is possible he or she will ask the court to dismiss the case.</w:t>
            </w:r>
            <w:r w:rsidR="0042303C" w:rsidRPr="000D28BA">
              <w:t xml:space="preserve"> </w:t>
            </w:r>
            <w:r w:rsidRPr="000D28BA">
              <w:t>If the court finds it does not have jurisdiction, it might dismiss your case.</w:t>
            </w:r>
            <w:r w:rsidR="0042303C" w:rsidRPr="000D28BA">
              <w:t xml:space="preserve"> </w:t>
            </w:r>
            <w:r w:rsidRPr="000D28BA">
              <w:t>If you have any questions about whether Alaska is the right place for your case, you may want to talk to a lawyer. Review the options below to get more information or help</w:t>
            </w:r>
            <w:r w:rsidR="00D02D35">
              <w:t>.</w:t>
            </w:r>
            <w:r w:rsidRPr="00BF61EB">
              <w:rPr>
                <w:color w:val="00B050"/>
              </w:rPr>
              <w:t xml:space="preserve">{% </w:t>
            </w:r>
            <w:r>
              <w:rPr>
                <w:color w:val="00B050"/>
              </w:rPr>
              <w:t>endif</w:t>
            </w:r>
            <w:r w:rsidRPr="00BF61EB">
              <w:rPr>
                <w:color w:val="00B050"/>
              </w:rPr>
              <w:t xml:space="preserve"> %}</w:t>
            </w:r>
          </w:p>
          <w:p w14:paraId="5728AD47" w14:textId="77777777" w:rsidR="00E143DE" w:rsidRDefault="00E143DE" w:rsidP="00730C5C">
            <w:pPr>
              <w:pStyle w:val="Heading3"/>
              <w:outlineLvl w:val="2"/>
            </w:pPr>
            <w:r>
              <w:t>Links in this step</w:t>
            </w:r>
          </w:p>
          <w:p w14:paraId="163C17D1" w14:textId="59B404DC" w:rsidR="00E143DE" w:rsidRDefault="00727B63" w:rsidP="00730C5C">
            <w:pPr>
              <w:pStyle w:val="BodyText"/>
            </w:pPr>
            <w:hyperlink r:id="rId8" w:history="1">
              <w:r w:rsidR="00E143DE" w:rsidRPr="00865187">
                <w:rPr>
                  <w:rStyle w:val="Hyperlink"/>
                </w:rPr>
                <w:t>Contact your local court</w:t>
              </w:r>
            </w:hyperlink>
            <w:r w:rsidR="00E143DE">
              <w:br/>
            </w:r>
            <w:r w:rsidR="00E143DE" w:rsidRPr="00AC4328">
              <w:t>courts.alaska.gov/</w:t>
            </w:r>
            <w:proofErr w:type="spellStart"/>
            <w:r w:rsidR="00E143DE" w:rsidRPr="00AC4328">
              <w:t>courtdir</w:t>
            </w:r>
            <w:proofErr w:type="spellEnd"/>
            <w:r w:rsidR="00E143DE" w:rsidRPr="00AC4328">
              <w:t>/index.htm</w:t>
            </w:r>
          </w:p>
          <w:p w14:paraId="00A67192" w14:textId="6A2B46F5" w:rsidR="00E143DE" w:rsidRDefault="00727B63" w:rsidP="00730C5C">
            <w:pPr>
              <w:pStyle w:val="BodyText"/>
            </w:pPr>
            <w:hyperlink r:id="rId9" w:history="1">
              <w:r w:rsidR="00E143DE" w:rsidRPr="00865187">
                <w:rPr>
                  <w:rStyle w:val="Hyperlink"/>
                </w:rPr>
                <w:t>CourtView</w:t>
              </w:r>
            </w:hyperlink>
            <w:r w:rsidR="00E143DE">
              <w:br/>
            </w:r>
            <w:r w:rsidR="00E143DE" w:rsidRPr="00AC4328">
              <w:t>records.courts.alaska.gov/</w:t>
            </w:r>
            <w:proofErr w:type="spellStart"/>
            <w:r w:rsidR="00E143DE" w:rsidRPr="00AC4328">
              <w:t>eaccess</w:t>
            </w:r>
            <w:proofErr w:type="spellEnd"/>
            <w:r w:rsidR="00E143DE" w:rsidRPr="00AC4328">
              <w:t>/home.page.2</w:t>
            </w:r>
          </w:p>
        </w:tc>
      </w:tr>
      <w:tr w:rsidR="004F3519" w14:paraId="73BF5275" w14:textId="77777777" w:rsidTr="00290471">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360" w:type="dxa"/>
              <w:left w:w="115" w:type="dxa"/>
              <w:right w:w="115" w:type="dxa"/>
            </w:tcMar>
          </w:tcPr>
          <w:p w14:paraId="1522D12C" w14:textId="77777777" w:rsidR="004F3519" w:rsidRDefault="004F3519" w:rsidP="00045941">
            <w:pPr>
              <w:pStyle w:val="BodyText"/>
            </w:pPr>
          </w:p>
        </w:tc>
      </w:tr>
      <w:tr w:rsidR="00E143DE" w:rsidRPr="0072117F" w14:paraId="32F4B9BF" w14:textId="77777777" w:rsidTr="00730C5C">
        <w:trPr>
          <w:jc w:val="center"/>
        </w:trPr>
        <w:tc>
          <w:tcPr>
            <w:tcW w:w="2628" w:type="dxa"/>
            <w:tcMar>
              <w:top w:w="360" w:type="dxa"/>
              <w:left w:w="115" w:type="dxa"/>
              <w:right w:w="115" w:type="dxa"/>
            </w:tcMar>
          </w:tcPr>
          <w:p w14:paraId="37E42A8E" w14:textId="76F519C6" w:rsidR="00E143DE" w:rsidRPr="0072117F" w:rsidRDefault="00E143DE" w:rsidP="00730C5C">
            <w:pPr>
              <w:pStyle w:val="BodyText"/>
            </w:pPr>
            <w:r w:rsidRPr="00CF3487">
              <w:rPr>
                <w:color w:val="FF0000"/>
              </w:rPr>
              <w:t xml:space="preserve">{%tr if </w:t>
            </w:r>
            <w:r w:rsidR="00A775C9">
              <w:rPr>
                <w:color w:val="FF0000"/>
              </w:rPr>
              <w:t>defined('</w:t>
            </w:r>
            <w:r w:rsidR="00A775C9" w:rsidRPr="005C224D">
              <w:rPr>
                <w:color w:val="FF0000"/>
              </w:rPr>
              <w:t>know_spouse_whereabouts</w:t>
            </w:r>
            <w:r w:rsidR="00A775C9">
              <w:rPr>
                <w:color w:val="FF0000"/>
              </w:rPr>
              <w:t xml:space="preserve">') and </w:t>
            </w:r>
            <w:r w:rsidR="005C224D">
              <w:rPr>
                <w:color w:val="FF0000"/>
              </w:rPr>
              <w:t xml:space="preserve">not </w:t>
            </w:r>
            <w:r w:rsidR="005C224D" w:rsidRPr="005C224D">
              <w:rPr>
                <w:color w:val="FF0000"/>
              </w:rPr>
              <w:t>know_spouse_whereabouts</w:t>
            </w:r>
            <w:r w:rsidRPr="00CF3487">
              <w:rPr>
                <w:color w:val="FF0000"/>
              </w:rPr>
              <w:t xml:space="preserve"> %}</w:t>
            </w:r>
          </w:p>
        </w:tc>
        <w:tc>
          <w:tcPr>
            <w:tcW w:w="7612" w:type="dxa"/>
            <w:tcMar>
              <w:top w:w="360" w:type="dxa"/>
              <w:left w:w="115" w:type="dxa"/>
              <w:right w:w="115" w:type="dxa"/>
            </w:tcMar>
          </w:tcPr>
          <w:p w14:paraId="4741660C" w14:textId="77777777" w:rsidR="00E143DE" w:rsidRPr="0072117F" w:rsidRDefault="00E143DE" w:rsidP="00730C5C">
            <w:pPr>
              <w:pStyle w:val="BodyText"/>
            </w:pPr>
          </w:p>
        </w:tc>
      </w:tr>
      <w:tr w:rsidR="00E143DE" w14:paraId="3D0539CF" w14:textId="77777777" w:rsidTr="00730C5C">
        <w:trPr>
          <w:jc w:val="center"/>
        </w:trPr>
        <w:tc>
          <w:tcPr>
            <w:tcW w:w="2628" w:type="dxa"/>
            <w:tcMar>
              <w:top w:w="360" w:type="dxa"/>
              <w:left w:w="115" w:type="dxa"/>
              <w:right w:w="115" w:type="dxa"/>
            </w:tcMar>
          </w:tcPr>
          <w:p w14:paraId="718690A0" w14:textId="6432E83A" w:rsidR="00E143DE" w:rsidRDefault="00E143DE" w:rsidP="00730C5C">
            <w:pPr>
              <w:pStyle w:val="Heading2"/>
              <w:outlineLvl w:val="1"/>
            </w:pPr>
            <w:commentRangeStart w:id="1"/>
            <w:r>
              <w:t xml:space="preserve">Step </w:t>
            </w:r>
            <w:fldSimple w:instr=" SEQ stepList \* MERGEFORMAT ">
              <w:r w:rsidR="00052FA2">
                <w:rPr>
                  <w:noProof/>
                </w:rPr>
                <w:t>3</w:t>
              </w:r>
            </w:fldSimple>
            <w:r>
              <w:rPr>
                <w:noProof/>
              </w:rPr>
              <w:t>:</w:t>
            </w:r>
            <w:r>
              <w:t xml:space="preserve"> </w:t>
            </w:r>
            <w:r w:rsidR="006F1DE6" w:rsidRPr="006F1DE6">
              <w:rPr>
                <w:noProof/>
              </w:rPr>
              <w:t>Learn about starting a case when you do</w:t>
            </w:r>
            <w:r w:rsidR="00C26B27">
              <w:rPr>
                <w:noProof/>
              </w:rPr>
              <w:t xml:space="preserve"> </w:t>
            </w:r>
            <w:r w:rsidR="006F1DE6" w:rsidRPr="006F1DE6">
              <w:rPr>
                <w:noProof/>
              </w:rPr>
              <w:t>n</w:t>
            </w:r>
            <w:r w:rsidR="00C26B27">
              <w:rPr>
                <w:noProof/>
              </w:rPr>
              <w:t>o</w:t>
            </w:r>
            <w:r w:rsidR="006F1DE6" w:rsidRPr="006F1DE6">
              <w:rPr>
                <w:noProof/>
              </w:rPr>
              <w:t>t know where your spouse is</w:t>
            </w:r>
            <w:commentRangeEnd w:id="1"/>
            <w:r w:rsidR="00D12EC1">
              <w:rPr>
                <w:rStyle w:val="CommentReference"/>
                <w:rFonts w:ascii="Arial" w:eastAsia="Arial" w:hAnsi="Arial" w:cs="Arial"/>
                <w:color w:val="auto"/>
                <w:spacing w:val="0"/>
              </w:rPr>
              <w:commentReference w:id="1"/>
            </w:r>
          </w:p>
        </w:tc>
        <w:tc>
          <w:tcPr>
            <w:tcW w:w="7612" w:type="dxa"/>
            <w:tcMar>
              <w:top w:w="360" w:type="dxa"/>
              <w:left w:w="115" w:type="dxa"/>
              <w:right w:w="115" w:type="dxa"/>
            </w:tcMar>
          </w:tcPr>
          <w:p w14:paraId="1FE31023" w14:textId="1857F505" w:rsidR="006F1DE6" w:rsidRDefault="006F1DE6" w:rsidP="006F1DE6">
            <w:pPr>
              <w:pStyle w:val="BodyText"/>
            </w:pPr>
            <w:r>
              <w:t>Usually when you start a case you must give your spouse every form you file with the court.</w:t>
            </w:r>
            <w:r w:rsidR="0042303C">
              <w:t xml:space="preserve"> </w:t>
            </w:r>
            <w:r>
              <w:t>This is called “service.” If you do not know where your spouse is, you can ask the court to let you use “alternate service,” which is described below.</w:t>
            </w:r>
          </w:p>
          <w:p w14:paraId="39A7A06D" w14:textId="4664AE43" w:rsidR="006F1DE6" w:rsidRDefault="006F1DE6" w:rsidP="006F1DE6">
            <w:pPr>
              <w:pStyle w:val="Heading3"/>
              <w:outlineLvl w:val="2"/>
            </w:pPr>
            <w:r>
              <w:t>After you start your case by filing a complaint</w:t>
            </w:r>
            <w:r w:rsidR="0042303C">
              <w:t xml:space="preserve"> </w:t>
            </w:r>
            <w:r>
              <w:t>and other documents, and cannot serve your spouse, ask the court to let you use alternate service</w:t>
            </w:r>
          </w:p>
          <w:p w14:paraId="6EC24AB7" w14:textId="1003F3A8" w:rsidR="006F1DE6" w:rsidRPr="006F1DE6" w:rsidRDefault="006F1DE6" w:rsidP="00DE6018">
            <w:pPr>
              <w:pStyle w:val="ListParagraph"/>
            </w:pPr>
            <w:r w:rsidRPr="006F1DE6">
              <w:t xml:space="preserve">Read: </w:t>
            </w:r>
            <w:hyperlink r:id="rId14" w:history="1">
              <w:r w:rsidRPr="006F1DE6">
                <w:rPr>
                  <w:rStyle w:val="Hyperlink"/>
                </w:rPr>
                <w:t>Tips on Locating People</w:t>
              </w:r>
            </w:hyperlink>
          </w:p>
          <w:p w14:paraId="2EB93582" w14:textId="02A72DCE" w:rsidR="006F1DE6" w:rsidRPr="006F1DE6" w:rsidRDefault="006F1DE6" w:rsidP="00DE6018">
            <w:pPr>
              <w:pStyle w:val="ListParagraph"/>
            </w:pPr>
            <w:r w:rsidRPr="006F1DE6">
              <w:t xml:space="preserve">Review and fill out the </w:t>
            </w:r>
            <w:r w:rsidRPr="006736D3">
              <w:rPr>
                <w:b/>
                <w:bCs/>
              </w:rPr>
              <w:t>Request to Serve Defendant by Posting or Alternative Service, and Affidavit of Diligent Inquiry</w:t>
            </w:r>
            <w:r w:rsidRPr="006F1DE6">
              <w:t xml:space="preserve">, </w:t>
            </w:r>
            <w:hyperlink r:id="rId15" w:history="1">
              <w:r w:rsidRPr="006F1DE6">
                <w:rPr>
                  <w:rStyle w:val="Hyperlink"/>
                </w:rPr>
                <w:t>CIV-145</w:t>
              </w:r>
            </w:hyperlink>
            <w:r w:rsidRPr="006F1DE6">
              <w:t xml:space="preserve"> (this form tells you the things you must do to try to find your spouse before asking for alternate service).</w:t>
            </w:r>
          </w:p>
          <w:p w14:paraId="12468CC7" w14:textId="2DF1B2DB" w:rsidR="006F1DE6" w:rsidRPr="006F1DE6" w:rsidRDefault="006F1DE6" w:rsidP="00DE6018">
            <w:pPr>
              <w:pStyle w:val="ListParagraph"/>
            </w:pPr>
            <w:r w:rsidRPr="006F1DE6">
              <w:lastRenderedPageBreak/>
              <w:t>Make 1 copy of the form and any attachments.</w:t>
            </w:r>
          </w:p>
          <w:p w14:paraId="2D9EA2C8" w14:textId="555B5C59" w:rsidR="006F1DE6" w:rsidRPr="006F1DE6" w:rsidRDefault="006F1DE6" w:rsidP="00DE6018">
            <w:pPr>
              <w:pStyle w:val="ListParagraph"/>
            </w:pPr>
            <w:r w:rsidRPr="006F1DE6">
              <w:t>File the original documents at your local court. Keep one copy for your records.</w:t>
            </w:r>
          </w:p>
          <w:p w14:paraId="39D798CA" w14:textId="2E9F495F" w:rsidR="006F1DE6" w:rsidRDefault="006F1DE6" w:rsidP="006F1DE6">
            <w:pPr>
              <w:pStyle w:val="Heading3"/>
              <w:outlineLvl w:val="2"/>
            </w:pPr>
            <w:r>
              <w:t xml:space="preserve">Final </w:t>
            </w:r>
            <w:r w:rsidR="00261AC7">
              <w:t>s</w:t>
            </w:r>
            <w:r>
              <w:t>teps</w:t>
            </w:r>
          </w:p>
          <w:p w14:paraId="1F0D57D3" w14:textId="0F1C9EBD" w:rsidR="006F1DE6" w:rsidRPr="00DE6018" w:rsidRDefault="006F1DE6" w:rsidP="00DE6018">
            <w:pPr>
              <w:pStyle w:val="ListParagraph"/>
              <w:ind w:left="402"/>
            </w:pPr>
            <w:r w:rsidRPr="00DE6018">
              <w:t>Now you wait. The clerk will sign the Notice to Absent Spouse if the court finds you did enough to try to serve your spouse. The court will then post the notice on the Alaska Court System's legal notice website for 4 weeks in a row.</w:t>
            </w:r>
          </w:p>
          <w:p w14:paraId="5DEEF658" w14:textId="44716BD4" w:rsidR="006F1DE6" w:rsidRPr="00DE6018" w:rsidRDefault="006F1DE6" w:rsidP="00DE6018">
            <w:pPr>
              <w:pStyle w:val="ListParagraph"/>
              <w:ind w:left="402"/>
            </w:pPr>
            <w:r w:rsidRPr="00DE6018">
              <w:t xml:space="preserve">Before the last week of posting, you must send a copy of the Notice and the Complaint by regular first class mail and registered or certified mail to your spouse at your spouse's last known residence or workplace. However, if you have already tried to serve </w:t>
            </w:r>
            <w:r w:rsidR="00E52A30" w:rsidRPr="00DE6018">
              <w:t>your</w:t>
            </w:r>
            <w:r w:rsidRPr="00DE6018">
              <w:t xml:space="preserve"> spouse by certified mail, then before the last week of posting, just send by regular first class mail.</w:t>
            </w:r>
            <w:r w:rsidR="0042303C">
              <w:t xml:space="preserve"> </w:t>
            </w:r>
            <w:r w:rsidRPr="00DE6018">
              <w:t>File:</w:t>
            </w:r>
          </w:p>
          <w:p w14:paraId="336D6CC1" w14:textId="06564AC4" w:rsidR="006F1DE6" w:rsidRPr="00DE6018" w:rsidRDefault="006F1DE6" w:rsidP="00DE6018">
            <w:pPr>
              <w:pStyle w:val="ListParagraph"/>
              <w:numPr>
                <w:ilvl w:val="1"/>
                <w:numId w:val="3"/>
              </w:numPr>
              <w:ind w:left="762"/>
            </w:pPr>
            <w:r w:rsidRPr="00DE6018">
              <w:t xml:space="preserve">Affidavit, SHC-1625 </w:t>
            </w:r>
            <w:hyperlink r:id="rId16" w:history="1">
              <w:r w:rsidRPr="00DE6018">
                <w:rPr>
                  <w:rStyle w:val="Hyperlink"/>
                  <w:color w:val="202529"/>
                  <w:u w:val="none"/>
                </w:rPr>
                <w:t>Word</w:t>
              </w:r>
            </w:hyperlink>
            <w:r w:rsidRPr="00DE6018">
              <w:t xml:space="preserve"> | </w:t>
            </w:r>
            <w:hyperlink r:id="rId17" w:history="1">
              <w:r w:rsidRPr="00DE6018">
                <w:rPr>
                  <w:rStyle w:val="Hyperlink"/>
                  <w:color w:val="202529"/>
                  <w:u w:val="none"/>
                </w:rPr>
                <w:t>PDF</w:t>
              </w:r>
            </w:hyperlink>
            <w:r w:rsidRPr="00DE6018">
              <w:t xml:space="preserve"> (1 week before posting ends that states you):</w:t>
            </w:r>
          </w:p>
          <w:p w14:paraId="07F1F957" w14:textId="35760167" w:rsidR="006F1DE6" w:rsidRPr="00DE6018" w:rsidRDefault="006F1DE6" w:rsidP="00DE6018">
            <w:pPr>
              <w:pStyle w:val="ListParagraph"/>
              <w:numPr>
                <w:ilvl w:val="2"/>
                <w:numId w:val="3"/>
              </w:numPr>
              <w:ind w:left="1122"/>
            </w:pPr>
            <w:r w:rsidRPr="00DE6018">
              <w:t xml:space="preserve">tried to serve your spouse by regular first class mail and registered or certified mail </w:t>
            </w:r>
            <w:r w:rsidR="00DE6018">
              <w:rPr>
                <w:b/>
              </w:rPr>
              <w:t>or</w:t>
            </w:r>
          </w:p>
          <w:p w14:paraId="68F72E2F" w14:textId="76E6B3A9" w:rsidR="006F1DE6" w:rsidRPr="00DE6018" w:rsidRDefault="006F1DE6" w:rsidP="00DE6018">
            <w:pPr>
              <w:pStyle w:val="ListParagraph"/>
              <w:numPr>
                <w:ilvl w:val="2"/>
                <w:numId w:val="3"/>
              </w:numPr>
              <w:ind w:left="1122"/>
            </w:pPr>
            <w:r w:rsidRPr="00DE6018">
              <w:t xml:space="preserve">could </w:t>
            </w:r>
            <w:r w:rsidR="00DE6018">
              <w:rPr>
                <w:b/>
              </w:rPr>
              <w:t>not</w:t>
            </w:r>
            <w:r w:rsidRPr="00DE6018">
              <w:t xml:space="preserve"> serve by mail because you cannot find your spouse's last known mailing address</w:t>
            </w:r>
          </w:p>
          <w:p w14:paraId="6DB3A806" w14:textId="1A5B2868" w:rsidR="00DE6018" w:rsidRPr="00DE6018" w:rsidRDefault="006F1DE6" w:rsidP="00DE6018">
            <w:pPr>
              <w:pStyle w:val="ListParagraph"/>
              <w:ind w:left="402"/>
            </w:pPr>
            <w:r w:rsidRPr="00DE6018">
              <w:t>After the Notice has been posted on the legal notice website for 4 weeks, the clerk will complete a certificate of service of posting to the Alaska Court System’s legal notice website. The court will put the certificate of service of posting in your case file and send you a copy in the mail.</w:t>
            </w:r>
          </w:p>
          <w:p w14:paraId="3B738EDB" w14:textId="77777777" w:rsidR="00E143DE" w:rsidRDefault="00E143DE" w:rsidP="006066FE">
            <w:pPr>
              <w:pStyle w:val="Heading3"/>
              <w:outlineLvl w:val="2"/>
            </w:pPr>
            <w:r>
              <w:t>Links in this step</w:t>
            </w:r>
          </w:p>
          <w:p w14:paraId="6B15C3CB" w14:textId="5B302564" w:rsidR="006736D3" w:rsidRPr="006736D3" w:rsidRDefault="006736D3" w:rsidP="006736D3">
            <w:pPr>
              <w:pStyle w:val="Body"/>
              <w:rPr>
                <w:b/>
                <w:bCs/>
              </w:rPr>
            </w:pPr>
            <w:r w:rsidRPr="006736D3">
              <w:rPr>
                <w:b/>
                <w:bCs/>
              </w:rPr>
              <w:t>Tips on locating people</w:t>
            </w:r>
            <w:r w:rsidRPr="006736D3">
              <w:rPr>
                <w:b/>
                <w:bCs/>
              </w:rPr>
              <w:br/>
            </w:r>
            <w:r w:rsidRPr="006736D3">
              <w:t>courts.alaska.gov/shc/family/shctips.htm</w:t>
            </w:r>
          </w:p>
        </w:tc>
      </w:tr>
      <w:tr w:rsidR="00E143DE" w14:paraId="11C69381" w14:textId="77777777" w:rsidTr="00730C5C">
        <w:trPr>
          <w:jc w:val="center"/>
        </w:trPr>
        <w:tc>
          <w:tcPr>
            <w:tcW w:w="2628" w:type="dxa"/>
            <w:tcMar>
              <w:top w:w="360" w:type="dxa"/>
              <w:left w:w="115" w:type="dxa"/>
              <w:right w:w="115" w:type="dxa"/>
            </w:tcMar>
          </w:tcPr>
          <w:p w14:paraId="0C8785CE" w14:textId="77777777" w:rsidR="00E143DE" w:rsidRDefault="00E143DE" w:rsidP="00730C5C">
            <w:pPr>
              <w:pStyle w:val="BodyText"/>
            </w:pPr>
            <w:r w:rsidRPr="005F131D">
              <w:rPr>
                <w:color w:val="FF0000"/>
              </w:rPr>
              <w:lastRenderedPageBreak/>
              <w:t>{%</w:t>
            </w:r>
            <w:r>
              <w:rPr>
                <w:color w:val="FF0000"/>
              </w:rPr>
              <w:t>tr</w:t>
            </w:r>
            <w:r w:rsidRPr="005F131D">
              <w:rPr>
                <w:color w:val="FF0000"/>
              </w:rPr>
              <w:t xml:space="preserve"> endif %}</w:t>
            </w:r>
          </w:p>
        </w:tc>
        <w:tc>
          <w:tcPr>
            <w:tcW w:w="7612" w:type="dxa"/>
            <w:tcMar>
              <w:top w:w="360" w:type="dxa"/>
              <w:left w:w="115" w:type="dxa"/>
              <w:right w:w="115" w:type="dxa"/>
            </w:tcMar>
          </w:tcPr>
          <w:p w14:paraId="4624EDE0" w14:textId="77777777" w:rsidR="00E143DE" w:rsidRDefault="00E143DE" w:rsidP="00730C5C">
            <w:pPr>
              <w:pStyle w:val="BodyText"/>
            </w:pPr>
          </w:p>
        </w:tc>
      </w:tr>
      <w:tr w:rsidR="00CA45D7" w14:paraId="4DB7B46D" w14:textId="77777777" w:rsidTr="00290471">
        <w:trPr>
          <w:jc w:val="center"/>
        </w:trPr>
        <w:tc>
          <w:tcPr>
            <w:tcW w:w="2628" w:type="dxa"/>
            <w:tcMar>
              <w:top w:w="360" w:type="dxa"/>
              <w:left w:w="115" w:type="dxa"/>
              <w:right w:w="115" w:type="dxa"/>
            </w:tcMar>
          </w:tcPr>
          <w:p w14:paraId="2633CEF7" w14:textId="18CCDB8E" w:rsidR="00CA45D7" w:rsidRPr="007D262F" w:rsidRDefault="00BE19B4" w:rsidP="00281C87">
            <w:pPr>
              <w:pStyle w:val="BodyText"/>
            </w:pPr>
            <w:r w:rsidRPr="00BE19B4">
              <w:t xml:space="preserve">{%tr </w:t>
            </w:r>
            <w:r w:rsidR="00281C87">
              <w:t xml:space="preserve">if </w:t>
            </w:r>
            <w:proofErr w:type="spellStart"/>
            <w:r w:rsidR="00281C87">
              <w:t>talk_to_spouse</w:t>
            </w:r>
            <w:proofErr w:type="spellEnd"/>
            <w:r w:rsidR="00281C87">
              <w:t xml:space="preserve"> </w:t>
            </w:r>
            <w:r w:rsidRPr="00BE19B4">
              <w:t>%}</w:t>
            </w:r>
          </w:p>
        </w:tc>
        <w:tc>
          <w:tcPr>
            <w:tcW w:w="7612" w:type="dxa"/>
            <w:tcMar>
              <w:top w:w="360" w:type="dxa"/>
              <w:left w:w="115" w:type="dxa"/>
              <w:right w:w="115" w:type="dxa"/>
            </w:tcMar>
          </w:tcPr>
          <w:p w14:paraId="2C97918E" w14:textId="77777777" w:rsidR="00CA45D7" w:rsidRDefault="00CA45D7" w:rsidP="00F65ED1">
            <w:pPr>
              <w:pStyle w:val="BodyText"/>
            </w:pPr>
          </w:p>
        </w:tc>
      </w:tr>
      <w:tr w:rsidR="00CA45D7" w14:paraId="1B460A3B" w14:textId="77777777" w:rsidTr="00290471">
        <w:trPr>
          <w:jc w:val="center"/>
        </w:trPr>
        <w:tc>
          <w:tcPr>
            <w:tcW w:w="2628" w:type="dxa"/>
            <w:tcMar>
              <w:top w:w="360" w:type="dxa"/>
              <w:left w:w="115" w:type="dxa"/>
              <w:right w:w="115" w:type="dxa"/>
            </w:tcMar>
          </w:tcPr>
          <w:p w14:paraId="3800FE19" w14:textId="1D2A0120" w:rsidR="00CA45D7" w:rsidRPr="007D262F" w:rsidRDefault="00CA45D7" w:rsidP="00CA45D7">
            <w:pPr>
              <w:pStyle w:val="Heading2"/>
              <w:outlineLvl w:val="1"/>
            </w:pPr>
            <w:r>
              <w:lastRenderedPageBreak/>
              <w:t xml:space="preserve">Step </w:t>
            </w:r>
            <w:fldSimple w:instr=" SEQ stepList \* MERGEFORMAT ">
              <w:r w:rsidR="00052FA2">
                <w:rPr>
                  <w:noProof/>
                </w:rPr>
                <w:t>4</w:t>
              </w:r>
            </w:fldSimple>
            <w:r>
              <w:t xml:space="preserve">: </w:t>
            </w:r>
            <w:r w:rsidR="00F1453D" w:rsidRPr="00F1453D">
              <w:t xml:space="preserve">Talk to your spouse to see if you agree </w:t>
            </w:r>
          </w:p>
        </w:tc>
        <w:tc>
          <w:tcPr>
            <w:tcW w:w="7612" w:type="dxa"/>
            <w:tcMar>
              <w:top w:w="360" w:type="dxa"/>
              <w:left w:w="115" w:type="dxa"/>
              <w:right w:w="115" w:type="dxa"/>
            </w:tcMar>
          </w:tcPr>
          <w:p w14:paraId="531C85D0" w14:textId="64B799F7" w:rsidR="00F1453D" w:rsidRDefault="00F1453D" w:rsidP="004F2D84">
            <w:pPr>
              <w:pStyle w:val="Heading3"/>
              <w:outlineLvl w:val="2"/>
            </w:pPr>
            <w:r>
              <w:t xml:space="preserve">The </w:t>
            </w:r>
            <w:r w:rsidR="00261AC7">
              <w:t>b</w:t>
            </w:r>
            <w:r>
              <w:t xml:space="preserve">enefits of </w:t>
            </w:r>
            <w:r w:rsidR="00261AC7">
              <w:t>r</w:t>
            </w:r>
            <w:r>
              <w:t xml:space="preserve">eaching an </w:t>
            </w:r>
            <w:r w:rsidR="00261AC7">
              <w:t>a</w:t>
            </w:r>
            <w:r>
              <w:t>greement</w:t>
            </w:r>
          </w:p>
          <w:p w14:paraId="084661F2" w14:textId="68926457" w:rsidR="00F1453D" w:rsidRDefault="00F1453D" w:rsidP="00F1453D">
            <w:pPr>
              <w:pStyle w:val="BodyText"/>
            </w:pPr>
            <w:r>
              <w:t>If you and your spouse reach an agreement about the issues in the case, you can avoid a trial.</w:t>
            </w:r>
            <w:r w:rsidR="0042303C">
              <w:t xml:space="preserve"> </w:t>
            </w:r>
            <w:r>
              <w:t>Some benefits are:</w:t>
            </w:r>
          </w:p>
          <w:p w14:paraId="0F282B2D" w14:textId="77777777" w:rsidR="00F1453D" w:rsidRDefault="00F1453D" w:rsidP="004F2D84">
            <w:pPr>
              <w:pStyle w:val="ListParagraph"/>
              <w:ind w:left="402"/>
            </w:pPr>
            <w:r>
              <w:t>You decide the outcome rather than a judge - you know more about the issues in your case than the judge ever will</w:t>
            </w:r>
          </w:p>
          <w:p w14:paraId="130D21E9" w14:textId="77777777" w:rsidR="00F1453D" w:rsidRDefault="00F1453D" w:rsidP="004F2D84">
            <w:pPr>
              <w:pStyle w:val="ListParagraph"/>
              <w:ind w:left="402"/>
            </w:pPr>
            <w:r>
              <w:t>If you have children together, working out the parenting plan instead of fighting is better for the children</w:t>
            </w:r>
          </w:p>
          <w:p w14:paraId="79DAA2D6" w14:textId="77777777" w:rsidR="00F1453D" w:rsidRDefault="00F1453D" w:rsidP="004F2D84">
            <w:pPr>
              <w:pStyle w:val="ListParagraph"/>
              <w:ind w:left="402"/>
            </w:pPr>
            <w:r>
              <w:t>Reaching an agreement may be more cooperative than dealing with the issues in a trial, where each spouse presents evidence and makes arguments about what they want the judge to decide</w:t>
            </w:r>
          </w:p>
          <w:p w14:paraId="53A5D89D" w14:textId="77777777" w:rsidR="00F1453D" w:rsidRDefault="00F1453D" w:rsidP="004F2D84">
            <w:pPr>
              <w:pStyle w:val="ListParagraph"/>
              <w:ind w:left="402"/>
            </w:pPr>
            <w:r>
              <w:t>Reaching an agreement outside of court can save time and money, and provide more privacy and confidentiality</w:t>
            </w:r>
          </w:p>
          <w:p w14:paraId="1C73D608" w14:textId="77777777" w:rsidR="00F1453D" w:rsidRDefault="00F1453D" w:rsidP="00F1453D">
            <w:pPr>
              <w:pStyle w:val="BodyText"/>
            </w:pPr>
            <w:r>
              <w:t>If you want help reaching an agreement before the case is open, some options are:</w:t>
            </w:r>
          </w:p>
          <w:p w14:paraId="22E69FF7" w14:textId="543AAD73" w:rsidR="00F1453D" w:rsidRDefault="00F1453D" w:rsidP="004F2D84">
            <w:pPr>
              <w:pStyle w:val="ListParagraph"/>
              <w:ind w:left="402"/>
            </w:pPr>
            <w:r>
              <w:t>Talk to your spouse about settling the case without a trial</w:t>
            </w:r>
            <w:r w:rsidR="004F2D84">
              <w:t>.</w:t>
            </w:r>
          </w:p>
          <w:p w14:paraId="04937CE8" w14:textId="6A1CE9BE" w:rsidR="00F1453D" w:rsidRDefault="00F1453D" w:rsidP="004F2D84">
            <w:pPr>
              <w:pStyle w:val="ListParagraph"/>
              <w:ind w:left="402"/>
            </w:pPr>
            <w:r>
              <w:t>Mediation</w:t>
            </w:r>
            <w:r w:rsidR="004F2D84">
              <w:t>.</w:t>
            </w:r>
          </w:p>
          <w:p w14:paraId="292B9046" w14:textId="72401D79" w:rsidR="00F1453D" w:rsidRDefault="00F1453D" w:rsidP="004F2D84">
            <w:pPr>
              <w:pStyle w:val="ListParagraph"/>
              <w:ind w:left="402"/>
            </w:pPr>
            <w:r>
              <w:t>Collaborative Law</w:t>
            </w:r>
            <w:r w:rsidR="004F2D84">
              <w:t>.</w:t>
            </w:r>
          </w:p>
          <w:p w14:paraId="50F24DEF" w14:textId="77777777" w:rsidR="00F1453D" w:rsidRDefault="00F1453D" w:rsidP="004F2D84">
            <w:pPr>
              <w:pStyle w:val="Heading3"/>
              <w:outlineLvl w:val="2"/>
            </w:pPr>
            <w:r>
              <w:t>Talk to your spouse about settling the case without a trial</w:t>
            </w:r>
          </w:p>
          <w:p w14:paraId="1B0A6CB5" w14:textId="1D99503B" w:rsidR="00F1453D" w:rsidRDefault="00F1453D" w:rsidP="00F1453D">
            <w:pPr>
              <w:pStyle w:val="BodyText"/>
            </w:pPr>
            <w:r>
              <w:t>Some couples want to work out the issues by agreement without a trial and are able to talk to each other in person, on-line, or with the help of a friend or family member.</w:t>
            </w:r>
            <w:r w:rsidR="0042303C">
              <w:t xml:space="preserve"> </w:t>
            </w:r>
            <w:r>
              <w:t>You can use the uncontested divorce forms in the next section of this Action Plan to see what you need</w:t>
            </w:r>
            <w:r w:rsidR="00261AC7">
              <w:t xml:space="preserve"> to</w:t>
            </w:r>
            <w:r>
              <w:t xml:space="preserve"> agree on.</w:t>
            </w:r>
          </w:p>
          <w:p w14:paraId="79F90D21" w14:textId="77777777" w:rsidR="00F1453D" w:rsidRDefault="00F1453D" w:rsidP="004F2D84">
            <w:pPr>
              <w:pStyle w:val="Heading3"/>
              <w:outlineLvl w:val="2"/>
            </w:pPr>
            <w:r>
              <w:t>Mediation</w:t>
            </w:r>
          </w:p>
          <w:p w14:paraId="62799FBA" w14:textId="77777777" w:rsidR="00F1453D" w:rsidRDefault="00F1453D" w:rsidP="00F1453D">
            <w:pPr>
              <w:pStyle w:val="BodyText"/>
            </w:pPr>
            <w:r>
              <w:t>Mediation is an informal, voluntary and confidential way to resolve disagreements without giving the decision-making power to someone else, like a judge. A neutral person, called the mediator, helps people outside the court process:</w:t>
            </w:r>
          </w:p>
          <w:p w14:paraId="6EF17C68" w14:textId="29DE00B5" w:rsidR="00F1453D" w:rsidRDefault="004F2D84" w:rsidP="004F2D84">
            <w:pPr>
              <w:pStyle w:val="ListParagraph"/>
              <w:ind w:left="402"/>
            </w:pPr>
            <w:r>
              <w:t>F</w:t>
            </w:r>
            <w:r w:rsidR="00F1453D">
              <w:t>igure out the important issues in the disagreement</w:t>
            </w:r>
            <w:r>
              <w:t>.</w:t>
            </w:r>
          </w:p>
          <w:p w14:paraId="413E99D1" w14:textId="09F79A5E" w:rsidR="00F1453D" w:rsidRDefault="004F2D84" w:rsidP="004F2D84">
            <w:pPr>
              <w:pStyle w:val="ListParagraph"/>
              <w:ind w:left="402"/>
            </w:pPr>
            <w:r>
              <w:t>E</w:t>
            </w:r>
            <w:r w:rsidR="00F1453D">
              <w:t>xplain and understand each other's needs</w:t>
            </w:r>
            <w:r>
              <w:t>.</w:t>
            </w:r>
          </w:p>
          <w:p w14:paraId="199FC078" w14:textId="04C78A52" w:rsidR="00F1453D" w:rsidRDefault="004F2D84" w:rsidP="004F2D84">
            <w:pPr>
              <w:pStyle w:val="ListParagraph"/>
              <w:ind w:left="402"/>
            </w:pPr>
            <w:r>
              <w:t>C</w:t>
            </w:r>
            <w:r w:rsidR="00F1453D">
              <w:t>lear up misunderstandings</w:t>
            </w:r>
            <w:r>
              <w:t>.</w:t>
            </w:r>
          </w:p>
          <w:p w14:paraId="20A77165" w14:textId="3A21419D" w:rsidR="00F1453D" w:rsidRDefault="004F2D84" w:rsidP="004F2D84">
            <w:pPr>
              <w:pStyle w:val="ListParagraph"/>
              <w:ind w:left="402"/>
            </w:pPr>
            <w:r>
              <w:t>E</w:t>
            </w:r>
            <w:r w:rsidR="00F1453D">
              <w:t>xplore creative solutions</w:t>
            </w:r>
            <w:r>
              <w:t>.</w:t>
            </w:r>
          </w:p>
          <w:p w14:paraId="52B5F333" w14:textId="4B472269" w:rsidR="00F1453D" w:rsidRDefault="004F2D84" w:rsidP="004F2D84">
            <w:pPr>
              <w:pStyle w:val="ListParagraph"/>
              <w:ind w:left="402"/>
            </w:pPr>
            <w:r>
              <w:t>R</w:t>
            </w:r>
            <w:r w:rsidR="00F1453D">
              <w:t>each acceptable agreements</w:t>
            </w:r>
            <w:r>
              <w:t>.</w:t>
            </w:r>
          </w:p>
          <w:p w14:paraId="293FDE9E" w14:textId="2D7749AE" w:rsidR="00F1453D" w:rsidRDefault="00F1453D" w:rsidP="00F1453D">
            <w:pPr>
              <w:pStyle w:val="BodyText"/>
            </w:pPr>
            <w:r>
              <w:lastRenderedPageBreak/>
              <w:t xml:space="preserve"> Spouses can hire their own private mediators to help resolve any issue in the case.</w:t>
            </w:r>
            <w:r w:rsidR="0042303C">
              <w:t xml:space="preserve"> </w:t>
            </w:r>
            <w:r>
              <w:t>If there was abuse or domestic violence in your marriage, be sure to hire someone with training and experience working with domestic violence, and tell your mediator if you want to bring a trusted support person with you.</w:t>
            </w:r>
            <w:r w:rsidR="0042303C">
              <w:t xml:space="preserve"> </w:t>
            </w:r>
            <w:r>
              <w:t xml:space="preserve">Read about </w:t>
            </w:r>
            <w:hyperlink r:id="rId18" w:history="1">
              <w:r w:rsidRPr="004F2D84">
                <w:rPr>
                  <w:rStyle w:val="Hyperlink"/>
                </w:rPr>
                <w:t>mediation</w:t>
              </w:r>
            </w:hyperlink>
            <w:r>
              <w:t>.</w:t>
            </w:r>
          </w:p>
          <w:p w14:paraId="124C2D3E" w14:textId="77777777" w:rsidR="00F1453D" w:rsidRDefault="00F1453D" w:rsidP="004F2D84">
            <w:pPr>
              <w:pStyle w:val="Heading3"/>
              <w:outlineLvl w:val="2"/>
            </w:pPr>
            <w:r>
              <w:t>Collaborative Law</w:t>
            </w:r>
          </w:p>
          <w:p w14:paraId="628D1AC4" w14:textId="341CBF2A" w:rsidR="00F1453D" w:rsidRDefault="00F1453D" w:rsidP="00F1453D">
            <w:pPr>
              <w:pStyle w:val="BodyText"/>
            </w:pPr>
            <w:r>
              <w:t xml:space="preserve">The </w:t>
            </w:r>
            <w:hyperlink r:id="rId19" w:history="1">
              <w:r w:rsidRPr="004F2D84">
                <w:rPr>
                  <w:rStyle w:val="Hyperlink"/>
                </w:rPr>
                <w:t>Alaska Association of Collaborative Professionals</w:t>
              </w:r>
            </w:hyperlink>
            <w:r>
              <w:t xml:space="preserve"> helps people resolve divorce cases outside of the court process without a judge making decisions.</w:t>
            </w:r>
          </w:p>
          <w:p w14:paraId="5A48C5CA" w14:textId="2C9B8A78" w:rsidR="00F1453D" w:rsidRDefault="00F1453D" w:rsidP="004F2D84">
            <w:pPr>
              <w:pStyle w:val="Heading3"/>
              <w:outlineLvl w:val="2"/>
            </w:pPr>
            <w:r>
              <w:t xml:space="preserve">Watch a </w:t>
            </w:r>
            <w:r w:rsidR="004F2D84">
              <w:t>v</w:t>
            </w:r>
            <w:r>
              <w:t>ideo</w:t>
            </w:r>
          </w:p>
          <w:p w14:paraId="7B90A279" w14:textId="4DDE8CE4" w:rsidR="00F1453D" w:rsidRDefault="00F1453D" w:rsidP="00F1453D">
            <w:pPr>
              <w:pStyle w:val="BodyText"/>
            </w:pPr>
            <w:r>
              <w:t xml:space="preserve">Watch </w:t>
            </w:r>
            <w:hyperlink r:id="rId20" w:history="1">
              <w:r w:rsidRPr="004F2D84">
                <w:rPr>
                  <w:rStyle w:val="Hyperlink"/>
                </w:rPr>
                <w:t>a short video that discusses resolving your case</w:t>
              </w:r>
            </w:hyperlink>
            <w:r>
              <w:t xml:space="preserve"> by reaching agreement with your spouse. It discusses mediation and settlement conferences which may be available to you using free court programs once you file your case. </w:t>
            </w:r>
          </w:p>
          <w:p w14:paraId="76B60333" w14:textId="57388E4B" w:rsidR="00F1453D" w:rsidRDefault="00F1453D" w:rsidP="00B35573">
            <w:pPr>
              <w:pStyle w:val="Heading3"/>
              <w:outlineLvl w:val="2"/>
            </w:pPr>
            <w:r>
              <w:t xml:space="preserve">Talk to a </w:t>
            </w:r>
            <w:r w:rsidR="004F2D84">
              <w:t>l</w:t>
            </w:r>
            <w:r>
              <w:t>awyer</w:t>
            </w:r>
          </w:p>
          <w:p w14:paraId="3FA5B67C" w14:textId="77777777" w:rsidR="00F1453D" w:rsidRDefault="00F1453D" w:rsidP="00F1453D">
            <w:pPr>
              <w:pStyle w:val="BodyText"/>
            </w:pPr>
            <w:r>
              <w:t>It is a good idea to get legal advice by talking to an attorney about an agreement. Both spouses need to understand how agreeing to each issue affects the other issues in the agreement. If you agree to something without thinking it through, there can be serious and long-standing consequences. Once a judge signs off on your agreement, it will be a binding court order that outlines each spouses’ responsibilities and rights regarding the issues in the case.</w:t>
            </w:r>
          </w:p>
          <w:p w14:paraId="53568FBB" w14:textId="6DCFF079" w:rsidR="00F1453D" w:rsidRDefault="00F1453D" w:rsidP="004F2D84">
            <w:pPr>
              <w:pStyle w:val="ListParagraph"/>
              <w:ind w:left="402"/>
            </w:pPr>
            <w:r>
              <w:t xml:space="preserve">Many lawyers offer free or flat fee consultations without having to hire them for the whole case. </w:t>
            </w:r>
            <w:hyperlink r:id="rId21" w:history="1">
              <w:r w:rsidRPr="004F2D84">
                <w:rPr>
                  <w:rStyle w:val="Hyperlink"/>
                </w:rPr>
                <w:t>Find a lawyer</w:t>
              </w:r>
            </w:hyperlink>
            <w:r>
              <w:t>.</w:t>
            </w:r>
          </w:p>
          <w:p w14:paraId="3AD4ED39" w14:textId="7A58899B" w:rsidR="00F1453D" w:rsidRDefault="00F1453D" w:rsidP="005B45B6">
            <w:pPr>
              <w:pStyle w:val="ListParagraph"/>
              <w:ind w:left="402"/>
              <w:jc w:val="both"/>
            </w:pPr>
            <w:r>
              <w:t xml:space="preserve">Depending on your income, you may qualify for </w:t>
            </w:r>
            <w:hyperlink r:id="rId22" w:history="1">
              <w:r w:rsidRPr="004F2D84">
                <w:rPr>
                  <w:rStyle w:val="Hyperlink"/>
                </w:rPr>
                <w:t>free legal answers</w:t>
              </w:r>
            </w:hyperlink>
            <w:r>
              <w:t>.</w:t>
            </w:r>
            <w:r w:rsidR="0042303C">
              <w:t xml:space="preserve"> </w:t>
            </w:r>
          </w:p>
          <w:p w14:paraId="159D79F4" w14:textId="61887924" w:rsidR="00F1453D" w:rsidRDefault="00F1453D" w:rsidP="004F2D84">
            <w:pPr>
              <w:pStyle w:val="ListParagraph"/>
              <w:ind w:left="402"/>
            </w:pPr>
            <w:r>
              <w:t xml:space="preserve">Depending on your income and circumstances, you may qualify for a free lawyer. </w:t>
            </w:r>
            <w:hyperlink r:id="rId23" w:history="1">
              <w:r w:rsidRPr="004F2D84">
                <w:rPr>
                  <w:rStyle w:val="Hyperlink"/>
                </w:rPr>
                <w:t>Alaska Legal Services Corporation</w:t>
              </w:r>
            </w:hyperlink>
            <w:r>
              <w:t>.</w:t>
            </w:r>
          </w:p>
          <w:p w14:paraId="555C3BBD" w14:textId="11B708A9" w:rsidR="00F1453D" w:rsidRDefault="00F1453D" w:rsidP="00973B86">
            <w:pPr>
              <w:pStyle w:val="Heading3"/>
              <w:outlineLvl w:val="2"/>
            </w:pPr>
            <w:r>
              <w:t>If you and your spouse reach an agreement</w:t>
            </w:r>
          </w:p>
          <w:p w14:paraId="386B059A" w14:textId="406ACBF5" w:rsidR="00F1453D" w:rsidRPr="00973B86" w:rsidRDefault="00973B86" w:rsidP="00F1453D">
            <w:pPr>
              <w:pStyle w:val="ListParagraph"/>
              <w:ind w:left="402"/>
            </w:pPr>
            <w:r>
              <w:t>U</w:t>
            </w:r>
            <w:r w:rsidR="00F1453D">
              <w:t>se the uncontested divorce forms below to tell the court about your agreement.</w:t>
            </w:r>
          </w:p>
          <w:p w14:paraId="7CC2C048" w14:textId="5D061681" w:rsidR="00F1453D" w:rsidRDefault="00F1453D" w:rsidP="00973B86">
            <w:pPr>
              <w:pStyle w:val="Heading3"/>
              <w:outlineLvl w:val="2"/>
            </w:pPr>
            <w:r>
              <w:t>If you and your spouse do not reach an agreement</w:t>
            </w:r>
          </w:p>
          <w:p w14:paraId="5657741B" w14:textId="54DC49BE" w:rsidR="00F1453D" w:rsidRDefault="00973B86" w:rsidP="00973B86">
            <w:pPr>
              <w:pStyle w:val="ListParagraph"/>
              <w:ind w:left="402"/>
            </w:pPr>
            <w:r>
              <w:t>R</w:t>
            </w:r>
            <w:r w:rsidR="00F1453D">
              <w:t xml:space="preserve">eturn to </w:t>
            </w:r>
            <w:del w:id="2" w:author="Caroline Robinson" w:date="2024-04-22T07:57:00Z">
              <w:r w:rsidR="00F1453D" w:rsidDel="004125B1">
                <w:delText xml:space="preserve">the </w:delText>
              </w:r>
            </w:del>
            <w:ins w:id="3" w:author="Caroline Robinson" w:date="2024-04-22T07:57:00Z">
              <w:r w:rsidR="004125B1">
                <w:t>this Interview</w:t>
              </w:r>
            </w:ins>
            <w:del w:id="4" w:author="Caroline Robinson" w:date="2024-04-22T07:57:00Z">
              <w:r w:rsidR="00F1453D" w:rsidDel="004125B1">
                <w:delText xml:space="preserve">Guided Assistant </w:delText>
              </w:r>
            </w:del>
            <w:ins w:id="5" w:author="Caroline Robinson" w:date="2024-04-22T07:57:00Z">
              <w:r w:rsidR="004125B1">
                <w:t xml:space="preserve"> </w:t>
              </w:r>
            </w:ins>
            <w:ins w:id="6" w:author="Caroline Robinson" w:date="2024-04-22T10:46:00Z">
              <w:r w:rsidR="001A2CE8">
                <w:t xml:space="preserve">to get the forms </w:t>
              </w:r>
            </w:ins>
            <w:del w:id="7" w:author="Caroline Robinson" w:date="2024-04-22T07:57:00Z">
              <w:r w:rsidR="00F1453D" w:rsidDel="004125B1">
                <w:delText>to</w:delText>
              </w:r>
            </w:del>
            <w:del w:id="8" w:author="Caroline Robinson" w:date="2024-04-22T10:46:00Z">
              <w:r w:rsidR="00F1453D" w:rsidDel="001A2CE8">
                <w:delText xml:space="preserve"> answer questions</w:delText>
              </w:r>
            </w:del>
            <w:r w:rsidR="00F1453D">
              <w:t xml:space="preserve"> for spouses </w:t>
            </w:r>
            <w:del w:id="9" w:author="Caroline Robinson" w:date="2024-04-22T10:46:00Z">
              <w:r w:rsidR="00F1453D" w:rsidDel="001A2CE8">
                <w:delText xml:space="preserve">that </w:delText>
              </w:r>
            </w:del>
            <w:ins w:id="10" w:author="Caroline Robinson" w:date="2024-04-22T10:46:00Z">
              <w:r w:rsidR="001A2CE8">
                <w:t xml:space="preserve">who </w:t>
              </w:r>
            </w:ins>
            <w:r w:rsidR="00F1453D">
              <w:t>do not agree</w:t>
            </w:r>
            <w:ins w:id="11" w:author="Caroline Robinson" w:date="2024-04-22T07:58:00Z">
              <w:r w:rsidR="004125B1">
                <w:t>. Or</w:t>
              </w:r>
            </w:ins>
            <w:del w:id="12" w:author="Caroline Robinson" w:date="2024-04-22T07:58:00Z">
              <w:r w:rsidR="00F1453D" w:rsidDel="004125B1">
                <w:delText xml:space="preserve"> to get the specific forms for your case, or</w:delText>
              </w:r>
            </w:del>
          </w:p>
          <w:p w14:paraId="740E03A7" w14:textId="0C939B96" w:rsidR="00F1453D" w:rsidRDefault="00973B86" w:rsidP="00973B86">
            <w:pPr>
              <w:pStyle w:val="ListParagraph"/>
              <w:ind w:left="402"/>
            </w:pPr>
            <w:commentRangeStart w:id="13"/>
            <w:r>
              <w:t>F</w:t>
            </w:r>
            <w:r w:rsidR="00F1453D">
              <w:t xml:space="preserve">ill out the [Filing for Dissolution, Divorce, or Custody forms </w:t>
            </w:r>
            <w:bookmarkStart w:id="14" w:name="_Hlk164666567"/>
            <w:r w:rsidR="00F1453D">
              <w:t>http://courts.alaska.gov/shc/family/shcforms.htm#start</w:t>
            </w:r>
            <w:bookmarkEnd w:id="14"/>
            <w:r w:rsidR="00F1453D">
              <w:t xml:space="preserve">] listed under </w:t>
            </w:r>
            <w:r w:rsidR="00F1453D">
              <w:lastRenderedPageBreak/>
              <w:t>"Spouses do not agree or do not know if they agree"</w:t>
            </w:r>
            <w:commentRangeEnd w:id="13"/>
            <w:r w:rsidR="00BE1A40">
              <w:rPr>
                <w:rStyle w:val="CommentReference"/>
                <w:rFonts w:ascii="Arial" w:eastAsia="Arial" w:hAnsi="Arial" w:cs="Arial"/>
                <w:color w:val="auto"/>
                <w:spacing w:val="0"/>
              </w:rPr>
              <w:commentReference w:id="13"/>
            </w:r>
          </w:p>
          <w:p w14:paraId="2662FFB3" w14:textId="40E23A2A" w:rsidR="00403B2B" w:rsidRDefault="00403B2B" w:rsidP="00403B2B">
            <w:pPr>
              <w:pStyle w:val="Heading3"/>
              <w:outlineLvl w:val="2"/>
            </w:pPr>
            <w:r>
              <w:t>Links in this step</w:t>
            </w:r>
          </w:p>
          <w:p w14:paraId="3B8B5E25" w14:textId="4B9C3198" w:rsidR="001C118E" w:rsidRDefault="00727B63" w:rsidP="001C118E">
            <w:pPr>
              <w:pStyle w:val="BodyText"/>
              <w:rPr>
                <w:rStyle w:val="Hyperlink"/>
              </w:rPr>
            </w:pPr>
            <w:hyperlink r:id="rId24" w:history="1">
              <w:r w:rsidR="001C118E" w:rsidRPr="001C118E">
                <w:rPr>
                  <w:b/>
                </w:rPr>
                <w:t>mediation</w:t>
              </w:r>
            </w:hyperlink>
            <w:r w:rsidR="001C118E">
              <w:rPr>
                <w:rStyle w:val="Hyperlink"/>
              </w:rPr>
              <w:br/>
            </w:r>
            <w:r w:rsidR="001C118E" w:rsidRPr="001C118E">
              <w:rPr>
                <w:rStyle w:val="Hyperlink"/>
              </w:rPr>
              <w:t>.</w:t>
            </w:r>
            <w:r w:rsidR="001C118E" w:rsidRPr="001C118E">
              <w:rPr>
                <w:rStyle w:val="Hyperlink"/>
                <w:color w:val="202529"/>
                <w:u w:val="none"/>
              </w:rPr>
              <w:t>courts.alaska.gov/mediation/index.htm</w:t>
            </w:r>
          </w:p>
          <w:p w14:paraId="0B9DF981" w14:textId="4227740D" w:rsidR="001C118E" w:rsidRDefault="00727B63" w:rsidP="001C118E">
            <w:pPr>
              <w:pStyle w:val="BodyText"/>
            </w:pPr>
            <w:hyperlink r:id="rId25" w:history="1">
              <w:r w:rsidR="001C118E" w:rsidRPr="001C118E">
                <w:rPr>
                  <w:b/>
                </w:rPr>
                <w:t>Alaska Association of Collaborative Professionals</w:t>
              </w:r>
            </w:hyperlink>
            <w:r w:rsidR="001C118E">
              <w:rPr>
                <w:rStyle w:val="Hyperlink"/>
              </w:rPr>
              <w:br/>
            </w:r>
            <w:r w:rsidR="001C118E" w:rsidRPr="001C118E">
              <w:t>.alaskacollaborative.org</w:t>
            </w:r>
          </w:p>
          <w:p w14:paraId="41E45F21" w14:textId="7E9BFCC6" w:rsidR="001C118E" w:rsidRPr="001C118E" w:rsidRDefault="00727B63" w:rsidP="001C118E">
            <w:pPr>
              <w:pStyle w:val="BodyText"/>
              <w:rPr>
                <w:rStyle w:val="Hyperlink"/>
                <w:color w:val="202529"/>
                <w:u w:val="none"/>
              </w:rPr>
            </w:pPr>
            <w:hyperlink r:id="rId26" w:history="1">
              <w:r w:rsidR="001C118E" w:rsidRPr="001C118E">
                <w:rPr>
                  <w:b/>
                </w:rPr>
                <w:t>a short video that discusses resolving your case</w:t>
              </w:r>
            </w:hyperlink>
            <w:r w:rsidR="001C118E">
              <w:rPr>
                <w:rStyle w:val="Hyperlink"/>
              </w:rPr>
              <w:br/>
            </w:r>
            <w:r w:rsidR="001C118E" w:rsidRPr="001C118E">
              <w:rPr>
                <w:rStyle w:val="Hyperlink"/>
                <w:color w:val="202529"/>
                <w:u w:val="none"/>
              </w:rPr>
              <w:t>youtu.be/4EuW9HET3nM</w:t>
            </w:r>
          </w:p>
          <w:p w14:paraId="2BAEEBE4" w14:textId="413D20E8" w:rsidR="001C118E" w:rsidRPr="008376C2" w:rsidRDefault="00727B63" w:rsidP="001C118E">
            <w:pPr>
              <w:pStyle w:val="BodyText"/>
            </w:pPr>
            <w:hyperlink r:id="rId27" w:history="1">
              <w:r w:rsidR="001C118E" w:rsidRPr="00C75AF0">
                <w:rPr>
                  <w:b/>
                </w:rPr>
                <w:t>Find a Lawyer</w:t>
              </w:r>
              <w:r w:rsidR="001C118E" w:rsidRPr="008376C2">
                <w:rPr>
                  <w:rStyle w:val="Hyperlink"/>
                </w:rPr>
                <w:br/>
              </w:r>
            </w:hyperlink>
            <w:r w:rsidR="001C118E" w:rsidRPr="008376C2">
              <w:rPr>
                <w:rStyle w:val="BodyTextChar"/>
              </w:rPr>
              <w:t>courts.alaska.gov/shc/shclawyer.htm</w:t>
            </w:r>
          </w:p>
          <w:p w14:paraId="709C561A" w14:textId="61242A30" w:rsidR="001C118E" w:rsidRPr="008376C2" w:rsidRDefault="00727B63" w:rsidP="001C118E">
            <w:pPr>
              <w:pStyle w:val="BodyText"/>
            </w:pPr>
            <w:hyperlink r:id="rId28" w:history="1">
              <w:r w:rsidR="001C118E" w:rsidRPr="00C75AF0">
                <w:rPr>
                  <w:b/>
                </w:rPr>
                <w:t>Alaska Free Legal Answers</w:t>
              </w:r>
              <w:r w:rsidR="001C118E" w:rsidRPr="008376C2">
                <w:rPr>
                  <w:rStyle w:val="Hyperlink"/>
                </w:rPr>
                <w:br/>
              </w:r>
            </w:hyperlink>
            <w:r w:rsidR="001C118E" w:rsidRPr="008376C2">
              <w:rPr>
                <w:rStyle w:val="BodyTextChar"/>
              </w:rPr>
              <w:t>LegalNav.org/resource/</w:t>
            </w:r>
            <w:proofErr w:type="spellStart"/>
            <w:r w:rsidR="001C118E" w:rsidRPr="008376C2">
              <w:rPr>
                <w:rStyle w:val="BodyTextChar"/>
              </w:rPr>
              <w:t>alaska</w:t>
            </w:r>
            <w:proofErr w:type="spellEnd"/>
            <w:r w:rsidR="001C118E" w:rsidRPr="008376C2">
              <w:rPr>
                <w:rStyle w:val="BodyTextChar"/>
              </w:rPr>
              <w:t>-free-legal-answers</w:t>
            </w:r>
          </w:p>
          <w:p w14:paraId="25275747" w14:textId="77777777" w:rsidR="00403B2B" w:rsidRDefault="00727B63" w:rsidP="001C118E">
            <w:pPr>
              <w:pStyle w:val="Body"/>
              <w:rPr>
                <w:ins w:id="15" w:author="Caroline Robinson" w:date="2024-04-22T07:58:00Z"/>
                <w:rStyle w:val="BodyTextChar"/>
              </w:rPr>
            </w:pPr>
            <w:hyperlink r:id="rId29" w:history="1">
              <w:r w:rsidR="001C118E" w:rsidRPr="00C75AF0">
                <w:rPr>
                  <w:b/>
                </w:rPr>
                <w:t>Alaska Legal Services</w:t>
              </w:r>
              <w:r w:rsidR="001C118E" w:rsidRPr="008376C2">
                <w:rPr>
                  <w:rStyle w:val="Hyperlink"/>
                </w:rPr>
                <w:br/>
              </w:r>
            </w:hyperlink>
            <w:r w:rsidR="001C118E" w:rsidRPr="008376C2">
              <w:rPr>
                <w:rStyle w:val="BodyTextChar"/>
              </w:rPr>
              <w:t>alsc-law.org/apply-for-services</w:t>
            </w:r>
          </w:p>
          <w:p w14:paraId="1920D2DC" w14:textId="4A904DE3" w:rsidR="004125B1" w:rsidRPr="004125B1" w:rsidRDefault="00727B63" w:rsidP="004125B1">
            <w:pPr>
              <w:pStyle w:val="BodyText"/>
            </w:pPr>
            <w:hyperlink r:id="rId30" w:anchor="start" w:history="1">
              <w:r w:rsidR="004125B1" w:rsidRPr="004125B1">
                <w:rPr>
                  <w:rStyle w:val="Hyperlink"/>
                  <w:b/>
                  <w:color w:val="auto"/>
                  <w:u w:val="none"/>
                </w:rPr>
                <w:t>Filing for Dissolution, Divorce, or Custody</w:t>
              </w:r>
            </w:hyperlink>
            <w:r w:rsidR="004125B1">
              <w:rPr>
                <w:b/>
                <w:color w:val="auto"/>
              </w:rPr>
              <w:br/>
            </w:r>
            <w:r w:rsidR="004125B1" w:rsidRPr="004125B1">
              <w:t>courts.alaska.gov/shc/family/</w:t>
            </w:r>
            <w:proofErr w:type="spellStart"/>
            <w:r w:rsidR="004125B1" w:rsidRPr="004125B1">
              <w:t>shcforms.htm#start</w:t>
            </w:r>
            <w:proofErr w:type="spellEnd"/>
          </w:p>
        </w:tc>
      </w:tr>
      <w:tr w:rsidR="00281C87" w14:paraId="77350ED6" w14:textId="77777777" w:rsidTr="00290471">
        <w:trPr>
          <w:jc w:val="center"/>
        </w:trPr>
        <w:tc>
          <w:tcPr>
            <w:tcW w:w="2628" w:type="dxa"/>
            <w:tcMar>
              <w:top w:w="360" w:type="dxa"/>
              <w:left w:w="115" w:type="dxa"/>
              <w:right w:w="115" w:type="dxa"/>
            </w:tcMar>
          </w:tcPr>
          <w:p w14:paraId="7F20AB8A" w14:textId="0691D65E" w:rsidR="00281C87" w:rsidRPr="00CF10EE" w:rsidRDefault="00A46BFE" w:rsidP="00CF10EE">
            <w:pPr>
              <w:pStyle w:val="BodyText"/>
              <w:rPr>
                <w:color w:val="0A2A78"/>
                <w:sz w:val="36"/>
              </w:rPr>
            </w:pPr>
            <w:r>
              <w:rPr>
                <w:shd w:val="clear" w:color="auto" w:fill="FFFFFF"/>
              </w:rPr>
              <w:lastRenderedPageBreak/>
              <w:t>{%tr endif %}</w:t>
            </w:r>
          </w:p>
        </w:tc>
        <w:tc>
          <w:tcPr>
            <w:tcW w:w="7612" w:type="dxa"/>
            <w:tcMar>
              <w:top w:w="360" w:type="dxa"/>
              <w:left w:w="115" w:type="dxa"/>
              <w:right w:w="115" w:type="dxa"/>
            </w:tcMar>
          </w:tcPr>
          <w:p w14:paraId="2361BA4E" w14:textId="77777777" w:rsidR="00281C87" w:rsidRDefault="00281C87" w:rsidP="00973B86">
            <w:pPr>
              <w:pStyle w:val="Heading3"/>
              <w:outlineLvl w:val="2"/>
            </w:pPr>
          </w:p>
        </w:tc>
      </w:tr>
      <w:tr w:rsidR="00281C87" w14:paraId="771DCBC0" w14:textId="77777777" w:rsidTr="00290471">
        <w:trPr>
          <w:jc w:val="center"/>
        </w:trPr>
        <w:tc>
          <w:tcPr>
            <w:tcW w:w="2628" w:type="dxa"/>
            <w:tcMar>
              <w:top w:w="360" w:type="dxa"/>
              <w:left w:w="115" w:type="dxa"/>
              <w:right w:w="115" w:type="dxa"/>
            </w:tcMar>
          </w:tcPr>
          <w:p w14:paraId="411B4111" w14:textId="22C196D7" w:rsidR="00281C87" w:rsidRPr="00CF10EE" w:rsidRDefault="00A46BFE" w:rsidP="00BC7218">
            <w:pPr>
              <w:pStyle w:val="BodyText"/>
              <w:rPr>
                <w:color w:val="0A2A78"/>
                <w:sz w:val="36"/>
              </w:rPr>
            </w:pPr>
            <w:r w:rsidRPr="00EA0D96">
              <w:rPr>
                <w:color w:val="00B0F0"/>
              </w:rPr>
              <w:t xml:space="preserve">{%tr </w:t>
            </w:r>
            <w:r w:rsidR="00070D34">
              <w:rPr>
                <w:color w:val="00B0F0"/>
              </w:rPr>
              <w:t xml:space="preserve">if </w:t>
            </w:r>
            <w:r w:rsidR="00BC7218" w:rsidRPr="00EA0D96">
              <w:rPr>
                <w:color w:val="00B0F0"/>
              </w:rPr>
              <w:t xml:space="preserve">not minor_children and legal_separation_or_divorce == 'divorce' and agree_or_settle == 'no prop debt or pregnancy' </w:t>
            </w:r>
            <w:r w:rsidRPr="00EA0D96">
              <w:rPr>
                <w:color w:val="00B0F0"/>
              </w:rPr>
              <w:t>%}</w:t>
            </w:r>
          </w:p>
        </w:tc>
        <w:tc>
          <w:tcPr>
            <w:tcW w:w="7612" w:type="dxa"/>
            <w:tcMar>
              <w:top w:w="360" w:type="dxa"/>
              <w:left w:w="115" w:type="dxa"/>
              <w:right w:w="115" w:type="dxa"/>
            </w:tcMar>
          </w:tcPr>
          <w:p w14:paraId="4D9C0FFA" w14:textId="77777777" w:rsidR="00281C87" w:rsidRDefault="00281C87" w:rsidP="00973B86">
            <w:pPr>
              <w:pStyle w:val="Heading3"/>
              <w:outlineLvl w:val="2"/>
            </w:pPr>
          </w:p>
        </w:tc>
      </w:tr>
      <w:tr w:rsidR="007F7497" w14:paraId="150ABE68" w14:textId="77777777" w:rsidTr="00290471">
        <w:trPr>
          <w:jc w:val="center"/>
        </w:trPr>
        <w:tc>
          <w:tcPr>
            <w:tcW w:w="2628" w:type="dxa"/>
            <w:tcMar>
              <w:top w:w="360" w:type="dxa"/>
              <w:left w:w="115" w:type="dxa"/>
              <w:right w:w="115" w:type="dxa"/>
            </w:tcMar>
          </w:tcPr>
          <w:p w14:paraId="79F3617A" w14:textId="46AC5445" w:rsidR="007F7497" w:rsidRDefault="007F7497" w:rsidP="00A46BFE">
            <w:pPr>
              <w:pStyle w:val="BodyText"/>
            </w:pPr>
            <w:r w:rsidRPr="00CF10EE">
              <w:rPr>
                <w:color w:val="0A2A78"/>
                <w:sz w:val="36"/>
              </w:rPr>
              <w:t xml:space="preserve">Step </w:t>
            </w:r>
            <w:r w:rsidR="00DD12C3" w:rsidRPr="00CF10EE">
              <w:rPr>
                <w:color w:val="0A2A78"/>
                <w:sz w:val="36"/>
              </w:rPr>
              <w:fldChar w:fldCharType="begin"/>
            </w:r>
            <w:r w:rsidR="00DD12C3" w:rsidRPr="00CF10EE">
              <w:rPr>
                <w:color w:val="0A2A78"/>
                <w:sz w:val="36"/>
              </w:rPr>
              <w:instrText xml:space="preserve"> SEQ stepList \* MERGEFORMAT </w:instrText>
            </w:r>
            <w:r w:rsidR="00DD12C3" w:rsidRPr="00CF10EE">
              <w:rPr>
                <w:color w:val="0A2A78"/>
                <w:sz w:val="36"/>
              </w:rPr>
              <w:fldChar w:fldCharType="separate"/>
            </w:r>
            <w:r w:rsidR="00052FA2">
              <w:rPr>
                <w:noProof/>
                <w:color w:val="0A2A78"/>
                <w:sz w:val="36"/>
              </w:rPr>
              <w:t>5</w:t>
            </w:r>
            <w:r w:rsidR="00DD12C3" w:rsidRPr="00CF10EE">
              <w:rPr>
                <w:color w:val="0A2A78"/>
                <w:sz w:val="36"/>
              </w:rPr>
              <w:fldChar w:fldCharType="end"/>
            </w:r>
            <w:r w:rsidR="00CF10EE">
              <w:rPr>
                <w:color w:val="0A2A78"/>
                <w:sz w:val="36"/>
              </w:rPr>
              <w:t xml:space="preserve">: </w:t>
            </w:r>
            <w:bookmarkStart w:id="16" w:name="_Hlk150160288"/>
            <w:r w:rsidR="00973B86" w:rsidRPr="00973B86">
              <w:rPr>
                <w:color w:val="0A2A78"/>
                <w:sz w:val="36"/>
              </w:rPr>
              <w:t xml:space="preserve">Review common situations where there are no marital assets </w:t>
            </w:r>
            <w:r w:rsidR="00973B86">
              <w:rPr>
                <w:color w:val="0A2A78"/>
                <w:sz w:val="36"/>
              </w:rPr>
              <w:t>and</w:t>
            </w:r>
            <w:r w:rsidR="00973B86" w:rsidRPr="00973B86">
              <w:rPr>
                <w:color w:val="0A2A78"/>
                <w:sz w:val="36"/>
              </w:rPr>
              <w:t xml:space="preserve"> </w:t>
            </w:r>
            <w:r w:rsidR="00973B86" w:rsidRPr="00973B86">
              <w:rPr>
                <w:color w:val="0A2A78"/>
                <w:sz w:val="36"/>
              </w:rPr>
              <w:lastRenderedPageBreak/>
              <w:t>debts to divide</w:t>
            </w:r>
            <w:bookmarkEnd w:id="16"/>
          </w:p>
        </w:tc>
        <w:tc>
          <w:tcPr>
            <w:tcW w:w="7612" w:type="dxa"/>
            <w:tcMar>
              <w:top w:w="360" w:type="dxa"/>
              <w:left w:w="115" w:type="dxa"/>
              <w:right w:w="115" w:type="dxa"/>
            </w:tcMar>
          </w:tcPr>
          <w:p w14:paraId="3F05075A" w14:textId="10BF2C58" w:rsidR="00973B86" w:rsidRDefault="00973B86" w:rsidP="00973B86">
            <w:pPr>
              <w:pStyle w:val="Heading3"/>
              <w:outlineLvl w:val="2"/>
            </w:pPr>
            <w:commentRangeStart w:id="17"/>
            <w:r>
              <w:lastRenderedPageBreak/>
              <w:t xml:space="preserve">Very short marriage </w:t>
            </w:r>
          </w:p>
          <w:p w14:paraId="3725EB25" w14:textId="33D9A4D3" w:rsidR="00973B86" w:rsidRDefault="00973B86" w:rsidP="00973B86">
            <w:pPr>
              <w:pStyle w:val="BodyText"/>
            </w:pPr>
            <w:r>
              <w:t>Short marriages often result in each spouse keeping their own possessions and debts as if they had never gotten married</w:t>
            </w:r>
            <w:ins w:id="18" w:author="Caroline Robinson" w:date="2024-04-19T14:44:00Z">
              <w:r w:rsidR="00110401">
                <w:t>, if they did not a lot of financial ch</w:t>
              </w:r>
            </w:ins>
            <w:ins w:id="19" w:author="Caroline Robinson" w:date="2024-04-19T14:45:00Z">
              <w:r w:rsidR="00110401">
                <w:t xml:space="preserve">anges.  For example, </w:t>
              </w:r>
            </w:ins>
            <w:r>
              <w:t>.</w:t>
            </w:r>
            <w:r w:rsidR="0042303C">
              <w:t xml:space="preserve"> </w:t>
            </w:r>
            <w:r>
              <w:t xml:space="preserve">This is common </w:t>
            </w:r>
            <w:del w:id="20" w:author="Caroline Robinson" w:date="2024-04-19T14:43:00Z">
              <w:r w:rsidDel="00110401">
                <w:delText>with marriages of</w:delText>
              </w:r>
            </w:del>
            <w:ins w:id="21" w:author="Caroline Robinson" w:date="2024-04-19T14:43:00Z">
              <w:r w:rsidR="00110401">
                <w:t>when spouses live to</w:t>
              </w:r>
            </w:ins>
            <w:ins w:id="22" w:author="Caroline Robinson" w:date="2024-04-19T14:44:00Z">
              <w:r w:rsidR="00110401">
                <w:t>gether</w:t>
              </w:r>
            </w:ins>
            <w:r>
              <w:t xml:space="preserve"> 2 years or less if the couple did not buy a house together or save any significant money.</w:t>
            </w:r>
            <w:r w:rsidR="0042303C">
              <w:t xml:space="preserve"> </w:t>
            </w:r>
            <w:r>
              <w:t>However, sometimes even in short marriages the spouses have bought expensive items like a home or taken on a lot of debt that needs to be divided.</w:t>
            </w:r>
          </w:p>
          <w:p w14:paraId="2ED557F6" w14:textId="1A74667C" w:rsidR="00973B86" w:rsidRDefault="00110401" w:rsidP="00973B86">
            <w:pPr>
              <w:pStyle w:val="Heading3"/>
              <w:outlineLvl w:val="2"/>
            </w:pPr>
            <w:ins w:id="23" w:author="Caroline Robinson" w:date="2024-04-19T14:41:00Z">
              <w:r>
                <w:lastRenderedPageBreak/>
                <w:t>Together a short time before</w:t>
              </w:r>
            </w:ins>
            <w:del w:id="24" w:author="Caroline Robinson" w:date="2024-04-19T14:41:00Z">
              <w:r w:rsidR="00973B86" w:rsidDel="00110401">
                <w:delText>Very long</w:delText>
              </w:r>
            </w:del>
            <w:r w:rsidR="00973B86">
              <w:t xml:space="preserve"> separation</w:t>
            </w:r>
          </w:p>
          <w:p w14:paraId="65CA140A" w14:textId="14780C26" w:rsidR="00403B2B" w:rsidRPr="00A66903" w:rsidRDefault="00973B86" w:rsidP="00973B86">
            <w:pPr>
              <w:pStyle w:val="BodyText"/>
            </w:pPr>
            <w:r>
              <w:t xml:space="preserve"> Sometimes spouses have been separated many months or years and have divided all their property and money; paid or split up debt; taken each other’s names off bank accounts, credit cards, utilities, titles, etc.; and sold large joint property like houses.</w:t>
            </w:r>
            <w:r w:rsidR="0042303C">
              <w:t xml:space="preserve"> </w:t>
            </w:r>
            <w:r>
              <w:t>If the division was fair, these couples may not need to divide anything else.</w:t>
            </w:r>
          </w:p>
          <w:p w14:paraId="67F1D2D0" w14:textId="77777777" w:rsidR="007F7497" w:rsidRPr="00A66903" w:rsidRDefault="007F7497" w:rsidP="00973B86">
            <w:pPr>
              <w:pStyle w:val="Heading3"/>
              <w:outlineLvl w:val="2"/>
            </w:pPr>
            <w:r w:rsidRPr="00A66903">
              <w:t>Links in this step</w:t>
            </w:r>
          </w:p>
          <w:p w14:paraId="10D17840" w14:textId="4758B697" w:rsidR="00BB1B07" w:rsidRPr="00A66903" w:rsidRDefault="00BB1B07" w:rsidP="00973B86">
            <w:pPr>
              <w:pStyle w:val="BodyText"/>
            </w:pPr>
            <w:r w:rsidRPr="00CB3772">
              <w:rPr>
                <w:b/>
                <w:bCs/>
              </w:rPr>
              <w:t>Motion and Affidavit for Reconsideration, SHC-1545</w:t>
            </w:r>
            <w:r w:rsidRPr="00A66903">
              <w:br/>
              <w:t xml:space="preserve">as a </w:t>
            </w:r>
            <w:hyperlink r:id="rId31"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32" w:tgtFrame="_blank" w:history="1">
              <w:r w:rsidRPr="00A66903">
                <w:rPr>
                  <w:rStyle w:val="Hyperlink"/>
                </w:rPr>
                <w:t>PDF</w:t>
              </w:r>
            </w:hyperlink>
            <w:r w:rsidRPr="00A66903">
              <w:t xml:space="preserve"> file</w:t>
            </w:r>
            <w:r w:rsidRPr="00A66903">
              <w:br/>
              <w:t>courts.alaska.gov/shc/family/docs/shc-1545n.pdf</w:t>
            </w:r>
          </w:p>
          <w:p w14:paraId="7F9E3E53" w14:textId="7C72C11C" w:rsidR="00BB1B07" w:rsidRPr="00A66903" w:rsidRDefault="00BB1B07" w:rsidP="00973B86">
            <w:pPr>
              <w:pStyle w:val="BodyText"/>
            </w:pPr>
            <w:r w:rsidRPr="00CB3772">
              <w:rPr>
                <w:b/>
                <w:bCs/>
              </w:rPr>
              <w:t>Proposed Order on Motion, SHC-1302</w:t>
            </w:r>
            <w:r w:rsidRPr="00A66903">
              <w:br/>
              <w:t>as a</w:t>
            </w:r>
            <w:r w:rsidR="0042303C">
              <w:t xml:space="preserve"> </w:t>
            </w:r>
            <w:hyperlink r:id="rId33" w:tgtFrame="_blank" w:history="1">
              <w:r w:rsidRPr="00A66903">
                <w:rPr>
                  <w:rStyle w:val="Hyperlink"/>
                </w:rPr>
                <w:t>Word</w:t>
              </w:r>
            </w:hyperlink>
            <w:r w:rsidR="0042303C">
              <w:t xml:space="preserve"> </w:t>
            </w:r>
            <w:r w:rsidRPr="00A66903">
              <w:t>file</w:t>
            </w:r>
            <w:r w:rsidRPr="00A66903">
              <w:br/>
              <w:t>courts.alaska.gov/shc/family/docs/shc-1302.doc</w:t>
            </w:r>
            <w:r w:rsidRPr="00A66903">
              <w:br/>
              <w:t>as a</w:t>
            </w:r>
            <w:r w:rsidR="0042303C">
              <w:t xml:space="preserve"> </w:t>
            </w:r>
            <w:hyperlink r:id="rId34" w:tgtFrame="_blank" w:history="1">
              <w:r w:rsidRPr="00A66903">
                <w:rPr>
                  <w:rStyle w:val="Hyperlink"/>
                </w:rPr>
                <w:t>PDF</w:t>
              </w:r>
            </w:hyperlink>
            <w:r w:rsidRPr="00A66903">
              <w:t xml:space="preserve"> file</w:t>
            </w:r>
            <w:r w:rsidRPr="00A66903">
              <w:br/>
              <w:t>courts.alaska.gov/shc/family/docs/shc-1302n.pdf</w:t>
            </w:r>
          </w:p>
          <w:p w14:paraId="20F29354" w14:textId="238037B3" w:rsidR="007F7497" w:rsidRPr="006231F1" w:rsidRDefault="00727B63" w:rsidP="006066FE">
            <w:pPr>
              <w:pStyle w:val="BodyText"/>
            </w:pPr>
            <w:hyperlink r:id="rId35" w:history="1">
              <w:r w:rsidR="00BB1B07" w:rsidRPr="00A66903">
                <w:rPr>
                  <w:rStyle w:val="Hyperlink"/>
                </w:rPr>
                <w:t>Options after you get a judge</w:t>
              </w:r>
              <w:r w:rsidR="00B131FE">
                <w:rPr>
                  <w:rStyle w:val="Hyperlink"/>
                </w:rPr>
                <w:t>'</w:t>
              </w:r>
              <w:r w:rsidR="00BB1B07" w:rsidRPr="00A66903">
                <w:rPr>
                  <w:rStyle w:val="Hyperlink"/>
                </w:rPr>
                <w:t>s decision</w:t>
              </w:r>
            </w:hyperlink>
            <w:r w:rsidR="00BB1B07" w:rsidRPr="00A66903">
              <w:t>.</w:t>
            </w:r>
            <w:r w:rsidR="00BB1B07" w:rsidRPr="00A66903">
              <w:br/>
              <w:t>courts.alaska.gov/shc/family/after-judgment.htm</w:t>
            </w:r>
            <w:commentRangeEnd w:id="17"/>
            <w:r w:rsidR="00845088">
              <w:rPr>
                <w:rStyle w:val="CommentReference"/>
                <w:rFonts w:ascii="Arial" w:eastAsia="Arial" w:hAnsi="Arial" w:cs="Arial"/>
                <w:color w:val="auto"/>
                <w:spacing w:val="0"/>
              </w:rPr>
              <w:commentReference w:id="17"/>
            </w:r>
          </w:p>
        </w:tc>
      </w:tr>
      <w:tr w:rsidR="00B139C3" w14:paraId="31AD5705" w14:textId="77777777" w:rsidTr="00E01162">
        <w:trPr>
          <w:jc w:val="center"/>
        </w:trPr>
        <w:tc>
          <w:tcPr>
            <w:tcW w:w="2628" w:type="dxa"/>
            <w:tcMar>
              <w:top w:w="360" w:type="dxa"/>
              <w:left w:w="115" w:type="dxa"/>
              <w:right w:w="115" w:type="dxa"/>
            </w:tcMar>
          </w:tcPr>
          <w:p w14:paraId="0639F8AC" w14:textId="6B85B6EA" w:rsidR="00B139C3" w:rsidRDefault="00B139C3" w:rsidP="00403B2B">
            <w:pPr>
              <w:pStyle w:val="Heading2"/>
              <w:outlineLvl w:val="1"/>
            </w:pPr>
            <w:r>
              <w:lastRenderedPageBreak/>
              <w:t xml:space="preserve">Step </w:t>
            </w:r>
            <w:fldSimple w:instr=" SEQ stepList \* MERGEFORMAT ">
              <w:r w:rsidR="00052FA2">
                <w:rPr>
                  <w:noProof/>
                </w:rPr>
                <w:t>6</w:t>
              </w:r>
            </w:fldSimple>
            <w:r>
              <w:rPr>
                <w:noProof/>
              </w:rPr>
              <w:t xml:space="preserve">: </w:t>
            </w:r>
            <w:r w:rsidR="00973B86" w:rsidRPr="00973B86">
              <w:t xml:space="preserve">Make sure you do not have marital assets </w:t>
            </w:r>
            <w:r w:rsidR="00973B86">
              <w:t>and</w:t>
            </w:r>
            <w:r w:rsidR="00973B86" w:rsidRPr="00973B86">
              <w:t xml:space="preserve"> debts to divide</w:t>
            </w:r>
          </w:p>
        </w:tc>
        <w:tc>
          <w:tcPr>
            <w:tcW w:w="7612" w:type="dxa"/>
            <w:tcMar>
              <w:top w:w="360" w:type="dxa"/>
              <w:left w:w="115" w:type="dxa"/>
              <w:right w:w="115" w:type="dxa"/>
            </w:tcMar>
          </w:tcPr>
          <w:p w14:paraId="09823DC2" w14:textId="416DC756" w:rsidR="00973B86" w:rsidRDefault="00973B86" w:rsidP="00973B86">
            <w:pPr>
              <w:pStyle w:val="BodyText"/>
            </w:pPr>
            <w:r>
              <w:t>When people get a divorce, the court signs an order dividing all the marital property.</w:t>
            </w:r>
            <w:r w:rsidR="0042303C">
              <w:t xml:space="preserve"> </w:t>
            </w:r>
            <w:r>
              <w:t>Marital property is anything earned or bought during the marriage.</w:t>
            </w:r>
            <w:r w:rsidR="0042303C">
              <w:t xml:space="preserve"> </w:t>
            </w:r>
            <w:r>
              <w:t xml:space="preserve">This commonly includes houses, land, vehicles, money, retirement accounts, pensions, household goods, furniture, snowmachines, four-wheelers and each spouse’s personal property. </w:t>
            </w:r>
          </w:p>
          <w:p w14:paraId="64880175" w14:textId="77777777" w:rsidR="00973B86" w:rsidRDefault="00973B86" w:rsidP="00973B86">
            <w:pPr>
              <w:pStyle w:val="BodyText"/>
            </w:pPr>
            <w:r>
              <w:t>Generally, the following are not considered marital property so the court will not divide them, unless one spouse did something that changed the separate property to marital:</w:t>
            </w:r>
          </w:p>
          <w:p w14:paraId="50ACD85E" w14:textId="60B5A7FD" w:rsidR="00973B86" w:rsidRPr="00973B86" w:rsidRDefault="00973B86" w:rsidP="00973B86">
            <w:pPr>
              <w:pStyle w:val="ListParagraph"/>
              <w:ind w:left="402"/>
            </w:pPr>
            <w:r w:rsidRPr="00973B86">
              <w:t>Inheritance</w:t>
            </w:r>
            <w:r>
              <w:t>,</w:t>
            </w:r>
          </w:p>
          <w:p w14:paraId="11F57973" w14:textId="336E462B" w:rsidR="00973B86" w:rsidRPr="00973B86" w:rsidRDefault="00973B86" w:rsidP="00973B86">
            <w:pPr>
              <w:pStyle w:val="ListParagraph"/>
              <w:ind w:left="402"/>
            </w:pPr>
            <w:r w:rsidRPr="00973B86">
              <w:t>Gifts to one spouse (engagement ring)</w:t>
            </w:r>
            <w:r w:rsidR="00FA444B">
              <w:t>,</w:t>
            </w:r>
          </w:p>
          <w:p w14:paraId="1140E874" w14:textId="28869E6A" w:rsidR="00973B86" w:rsidRPr="00973B86" w:rsidRDefault="00973B86" w:rsidP="00973B86">
            <w:pPr>
              <w:pStyle w:val="ListParagraph"/>
              <w:ind w:left="402"/>
            </w:pPr>
            <w:r w:rsidRPr="00973B86">
              <w:t>Premarital assets</w:t>
            </w:r>
            <w:r w:rsidR="00FA444B">
              <w:t>,</w:t>
            </w:r>
          </w:p>
          <w:p w14:paraId="02225C0C" w14:textId="4F78043A" w:rsidR="00973B86" w:rsidRPr="00973B86" w:rsidRDefault="00973B86" w:rsidP="00973B86">
            <w:pPr>
              <w:pStyle w:val="ListParagraph"/>
              <w:ind w:left="402"/>
            </w:pPr>
            <w:r w:rsidRPr="00973B86">
              <w:t>Property acquired during marriage solely from separate sources</w:t>
            </w:r>
            <w:r w:rsidR="00FA444B">
              <w:t>,</w:t>
            </w:r>
          </w:p>
          <w:p w14:paraId="7B31EAC8" w14:textId="4A46F5FE" w:rsidR="00973B86" w:rsidRPr="00973B86" w:rsidRDefault="00973B86" w:rsidP="00973B86">
            <w:pPr>
              <w:pStyle w:val="ListParagraph"/>
              <w:ind w:left="402"/>
            </w:pPr>
            <w:r w:rsidRPr="00973B86">
              <w:t>Social Security benefits</w:t>
            </w:r>
            <w:r w:rsidR="00FA444B">
              <w:t>,</w:t>
            </w:r>
          </w:p>
          <w:p w14:paraId="4509043A" w14:textId="2E8D446E" w:rsidR="00973B86" w:rsidRPr="00973B86" w:rsidRDefault="00973B86" w:rsidP="00973B86">
            <w:pPr>
              <w:pStyle w:val="ListParagraph"/>
              <w:ind w:left="402"/>
            </w:pPr>
            <w:r w:rsidRPr="00973B86">
              <w:t>Military disability payments</w:t>
            </w:r>
            <w:r w:rsidR="00FA444B">
              <w:t>, and</w:t>
            </w:r>
          </w:p>
          <w:p w14:paraId="05F40282" w14:textId="44A30C61" w:rsidR="00973B86" w:rsidRPr="00973B86" w:rsidDel="000316FF" w:rsidRDefault="00973B86" w:rsidP="000316FF">
            <w:pPr>
              <w:pStyle w:val="ListParagraph"/>
              <w:ind w:left="402"/>
              <w:rPr>
                <w:del w:id="25" w:author="Caroline Robinson" w:date="2024-04-22T11:01:00Z"/>
              </w:rPr>
            </w:pPr>
            <w:r w:rsidRPr="00973B86">
              <w:t xml:space="preserve">Post-separation credit card debt that is not marital debt because </w:t>
            </w:r>
            <w:r w:rsidRPr="00973B86">
              <w:lastRenderedPageBreak/>
              <w:t>one spouse had no other way to support him or herself.</w:t>
            </w:r>
          </w:p>
          <w:p w14:paraId="0FAD2D11" w14:textId="681072C7" w:rsidR="00FA444B" w:rsidRPr="00FA444B" w:rsidDel="000316FF" w:rsidRDefault="00973B86" w:rsidP="000316FF">
            <w:pPr>
              <w:pStyle w:val="ListParagraph"/>
              <w:ind w:left="402"/>
              <w:rPr>
                <w:del w:id="26" w:author="Caroline Robinson" w:date="2024-04-22T11:00:00Z"/>
              </w:rPr>
            </w:pPr>
            <w:commentRangeStart w:id="27"/>
            <w:commentRangeStart w:id="28"/>
            <w:commentRangeStart w:id="29"/>
            <w:del w:id="30" w:author="Caroline Robinson" w:date="2024-04-22T11:00:00Z">
              <w:r w:rsidRPr="00FA444B" w:rsidDel="000316FF">
                <w:delText>If you are unsure whether or not you have marital property and debt to divide, you can answer more questions.</w:delText>
              </w:r>
              <w:r w:rsidR="0042303C" w:rsidDel="000316FF">
                <w:delText xml:space="preserve"> </w:delText>
              </w:r>
              <w:r w:rsidRPr="00FA444B" w:rsidDel="000316FF">
                <w:delText>If you want to save this Action Plan, be sure to download, save, or print it.</w:delText>
              </w:r>
              <w:r w:rsidR="0042303C" w:rsidDel="000316FF">
                <w:delText xml:space="preserve"> </w:delText>
              </w:r>
              <w:r w:rsidRPr="00FA444B" w:rsidDel="000316FF">
                <w:delText>Then return to the Guided Assist page and use the Guided Assist search box to find "Dividing Property and Debt in a Divorce."</w:delText>
              </w:r>
              <w:commentRangeEnd w:id="27"/>
              <w:r w:rsidR="00A46BFE" w:rsidDel="000316FF">
                <w:rPr>
                  <w:rStyle w:val="CommentReference"/>
                  <w:rFonts w:ascii="Arial" w:eastAsia="Arial" w:hAnsi="Arial" w:cs="Arial"/>
                  <w:color w:val="auto"/>
                  <w:spacing w:val="0"/>
                </w:rPr>
                <w:commentReference w:id="27"/>
              </w:r>
              <w:commentRangeEnd w:id="28"/>
              <w:r w:rsidR="00C44BFA" w:rsidDel="000316FF">
                <w:rPr>
                  <w:rStyle w:val="CommentReference"/>
                  <w:rFonts w:ascii="Arial" w:eastAsia="Arial" w:hAnsi="Arial" w:cs="Arial"/>
                  <w:color w:val="auto"/>
                  <w:spacing w:val="0"/>
                </w:rPr>
                <w:commentReference w:id="28"/>
              </w:r>
              <w:commentRangeEnd w:id="29"/>
              <w:r w:rsidR="0033539F" w:rsidDel="000316FF">
                <w:rPr>
                  <w:rStyle w:val="CommentReference"/>
                  <w:rFonts w:ascii="Arial" w:eastAsia="Arial" w:hAnsi="Arial" w:cs="Arial"/>
                  <w:color w:val="auto"/>
                  <w:spacing w:val="0"/>
                </w:rPr>
                <w:commentReference w:id="29"/>
              </w:r>
            </w:del>
          </w:p>
          <w:p w14:paraId="0C9455D4" w14:textId="3DC8C61A" w:rsidR="004026DB" w:rsidRPr="004026DB" w:rsidRDefault="004026DB" w:rsidP="000316FF">
            <w:pPr>
              <w:pStyle w:val="ListParagraph"/>
              <w:ind w:left="402"/>
            </w:pPr>
            <w:del w:id="31" w:author="Caroline Robinson" w:date="2024-04-22T11:01:00Z">
              <w:r w:rsidRPr="004026DB" w:rsidDel="000316FF">
                <w:delText>Links in this step</w:delText>
              </w:r>
            </w:del>
          </w:p>
        </w:tc>
      </w:tr>
      <w:tr w:rsidR="00A46BFE" w14:paraId="21DB6104" w14:textId="77777777" w:rsidTr="007D65A5">
        <w:trPr>
          <w:jc w:val="center"/>
        </w:trPr>
        <w:tc>
          <w:tcPr>
            <w:tcW w:w="2628" w:type="dxa"/>
            <w:tcMar>
              <w:top w:w="360" w:type="dxa"/>
              <w:left w:w="115" w:type="dxa"/>
              <w:right w:w="115" w:type="dxa"/>
            </w:tcMar>
          </w:tcPr>
          <w:p w14:paraId="3F0CE0FC" w14:textId="77777777" w:rsidR="00A46BFE" w:rsidRDefault="00A46BFE" w:rsidP="007D65A5">
            <w:pPr>
              <w:pStyle w:val="BodyText"/>
            </w:pPr>
            <w:r w:rsidRPr="00A46BFE">
              <w:rPr>
                <w:color w:val="00B0F0"/>
              </w:rPr>
              <w:lastRenderedPageBreak/>
              <w:t>{%tr endif %}</w:t>
            </w:r>
          </w:p>
        </w:tc>
        <w:tc>
          <w:tcPr>
            <w:tcW w:w="7612" w:type="dxa"/>
            <w:tcMar>
              <w:top w:w="360" w:type="dxa"/>
              <w:left w:w="115" w:type="dxa"/>
              <w:right w:w="115" w:type="dxa"/>
            </w:tcMar>
          </w:tcPr>
          <w:p w14:paraId="6C1FFA8A" w14:textId="77777777" w:rsidR="00A46BFE" w:rsidRDefault="00A46BFE" w:rsidP="007D65A5">
            <w:pPr>
              <w:pStyle w:val="BodyText"/>
            </w:pPr>
          </w:p>
        </w:tc>
      </w:tr>
      <w:tr w:rsidR="00A46BFE" w14:paraId="5647626A" w14:textId="77777777" w:rsidTr="007D65A5">
        <w:trPr>
          <w:jc w:val="center"/>
        </w:trPr>
        <w:tc>
          <w:tcPr>
            <w:tcW w:w="2628" w:type="dxa"/>
            <w:tcMar>
              <w:top w:w="360" w:type="dxa"/>
              <w:left w:w="115" w:type="dxa"/>
              <w:right w:w="115" w:type="dxa"/>
            </w:tcMar>
          </w:tcPr>
          <w:p w14:paraId="7825AB0B" w14:textId="243D6A92" w:rsidR="00A46BFE" w:rsidRDefault="00A46BFE" w:rsidP="00977422">
            <w:pPr>
              <w:pStyle w:val="BodyText"/>
            </w:pPr>
            <w:r w:rsidRPr="00A46BFE">
              <w:rPr>
                <w:color w:val="0070C0"/>
              </w:rPr>
              <w:t>{%tr if</w:t>
            </w:r>
            <w:r w:rsidR="00977422">
              <w:rPr>
                <w:color w:val="0070C0"/>
              </w:rPr>
              <w:t xml:space="preserve"> </w:t>
            </w:r>
            <w:r w:rsidR="00977422" w:rsidRPr="00977422">
              <w:rPr>
                <w:color w:val="0070C0"/>
              </w:rPr>
              <w:t>legal_separation_or_divorce == 'divorce'</w:t>
            </w:r>
            <w:r w:rsidR="00977422">
              <w:rPr>
                <w:color w:val="0070C0"/>
              </w:rPr>
              <w:t xml:space="preserve"> and</w:t>
            </w:r>
            <w:r w:rsidR="0042303C">
              <w:rPr>
                <w:color w:val="0070C0"/>
              </w:rPr>
              <w:t xml:space="preserve"> </w:t>
            </w:r>
            <w:r w:rsidR="00977422">
              <w:rPr>
                <w:color w:val="0070C0"/>
              </w:rPr>
              <w:t>(</w:t>
            </w:r>
            <w:r w:rsidR="00977422" w:rsidRPr="00977422">
              <w:rPr>
                <w:color w:val="0070C0"/>
              </w:rPr>
              <w:t>not minor_children</w:t>
            </w:r>
            <w:r w:rsidR="00977422">
              <w:rPr>
                <w:color w:val="0070C0"/>
              </w:rPr>
              <w:t xml:space="preserve"> </w:t>
            </w:r>
            <w:r w:rsidR="00977422" w:rsidRPr="00977422">
              <w:rPr>
                <w:color w:val="0070C0"/>
              </w:rPr>
              <w:t>and agree_or_settle</w:t>
            </w:r>
            <w:r w:rsidR="00977422">
              <w:rPr>
                <w:color w:val="0070C0"/>
              </w:rPr>
              <w:t xml:space="preserve"> in(</w:t>
            </w:r>
            <w:r w:rsidR="00977422" w:rsidRPr="00977422">
              <w:rPr>
                <w:color w:val="0070C0"/>
              </w:rPr>
              <w:t>'no prop debt or pregnancy'</w:t>
            </w:r>
            <w:r w:rsidR="00977422">
              <w:rPr>
                <w:color w:val="0070C0"/>
              </w:rPr>
              <w:t>,</w:t>
            </w:r>
            <w:r w:rsidR="00082272">
              <w:rPr>
                <w:color w:val="0070C0"/>
              </w:rPr>
              <w:t xml:space="preserve"> </w:t>
            </w:r>
            <w:r w:rsidR="00977422">
              <w:rPr>
                <w:color w:val="0070C0"/>
              </w:rPr>
              <w:t>'agree',</w:t>
            </w:r>
            <w:r w:rsidR="00326BA6">
              <w:rPr>
                <w:color w:val="0070C0"/>
              </w:rPr>
              <w:t xml:space="preserve"> </w:t>
            </w:r>
            <w:r w:rsidR="00977422">
              <w:rPr>
                <w:color w:val="0070C0"/>
              </w:rPr>
              <w:t xml:space="preserve">'do not know' )) or (minor_children and </w:t>
            </w:r>
            <w:r w:rsidR="00977422" w:rsidRPr="00977422">
              <w:rPr>
                <w:color w:val="0070C0"/>
              </w:rPr>
              <w:t>agree_or_settle</w:t>
            </w:r>
            <w:r w:rsidR="00977422">
              <w:rPr>
                <w:color w:val="0070C0"/>
              </w:rPr>
              <w:t>_kids</w:t>
            </w:r>
            <w:r w:rsidR="00082272">
              <w:rPr>
                <w:color w:val="0070C0"/>
              </w:rPr>
              <w:t xml:space="preserve"> </w:t>
            </w:r>
            <w:r w:rsidR="00082272" w:rsidRPr="00082272">
              <w:rPr>
                <w:color w:val="0070C0"/>
              </w:rPr>
              <w:t>in('yes', 'do not know')</w:t>
            </w:r>
            <w:r w:rsidR="00977422">
              <w:rPr>
                <w:color w:val="0070C0"/>
              </w:rPr>
              <w:t>)</w:t>
            </w:r>
            <w:r w:rsidR="00082272">
              <w:rPr>
                <w:color w:val="0070C0"/>
              </w:rPr>
              <w:t xml:space="preserve"> </w:t>
            </w:r>
            <w:r w:rsidRPr="00A46BFE">
              <w:rPr>
                <w:color w:val="0070C0"/>
              </w:rPr>
              <w:t>%}</w:t>
            </w:r>
          </w:p>
        </w:tc>
        <w:tc>
          <w:tcPr>
            <w:tcW w:w="7612" w:type="dxa"/>
            <w:tcMar>
              <w:top w:w="360" w:type="dxa"/>
              <w:left w:w="115" w:type="dxa"/>
              <w:right w:w="115" w:type="dxa"/>
            </w:tcMar>
          </w:tcPr>
          <w:p w14:paraId="581FC7F8" w14:textId="77777777" w:rsidR="00A46BFE" w:rsidRDefault="00A46BFE" w:rsidP="007D65A5">
            <w:pPr>
              <w:pStyle w:val="BodyText"/>
            </w:pPr>
          </w:p>
        </w:tc>
      </w:tr>
      <w:tr w:rsidR="00403B2B" w14:paraId="6A173725" w14:textId="77777777" w:rsidTr="00290471">
        <w:trPr>
          <w:jc w:val="center"/>
        </w:trPr>
        <w:tc>
          <w:tcPr>
            <w:tcW w:w="2628" w:type="dxa"/>
            <w:tcMar>
              <w:top w:w="360" w:type="dxa"/>
              <w:left w:w="115" w:type="dxa"/>
              <w:right w:w="115" w:type="dxa"/>
            </w:tcMar>
          </w:tcPr>
          <w:p w14:paraId="7B7A3795" w14:textId="5A162C43" w:rsidR="00403B2B" w:rsidRPr="006C0179" w:rsidRDefault="00403B2B" w:rsidP="00403B2B">
            <w:pPr>
              <w:pStyle w:val="Heading2"/>
              <w:outlineLvl w:val="1"/>
              <w:rPr>
                <w:color w:val="00B0F0"/>
              </w:rPr>
            </w:pPr>
            <w:r>
              <w:t xml:space="preserve">Step </w:t>
            </w:r>
            <w:bookmarkStart w:id="32" w:name="DissolutionsUncDivorces"/>
            <w:r w:rsidR="005A315B">
              <w:fldChar w:fldCharType="begin"/>
            </w:r>
            <w:r w:rsidR="005A315B">
              <w:instrText xml:space="preserve"> SEQ stepList \* MERGEFORMAT </w:instrText>
            </w:r>
            <w:r w:rsidR="005A315B">
              <w:fldChar w:fldCharType="separate"/>
            </w:r>
            <w:r w:rsidR="00052FA2">
              <w:rPr>
                <w:noProof/>
              </w:rPr>
              <w:t>7</w:t>
            </w:r>
            <w:r w:rsidR="005A315B">
              <w:rPr>
                <w:noProof/>
              </w:rPr>
              <w:fldChar w:fldCharType="end"/>
            </w:r>
            <w:bookmarkEnd w:id="32"/>
            <w:r w:rsidR="004058F8">
              <w:rPr>
                <w:noProof/>
              </w:rPr>
              <w:t>:</w:t>
            </w:r>
            <w:r>
              <w:rPr>
                <w:noProof/>
              </w:rPr>
              <w:t xml:space="preserve"> </w:t>
            </w:r>
            <w:r w:rsidR="00FA444B" w:rsidRPr="00FA444B">
              <w:t xml:space="preserve">Learn about uncontested divorces </w:t>
            </w:r>
          </w:p>
        </w:tc>
        <w:tc>
          <w:tcPr>
            <w:tcW w:w="7612" w:type="dxa"/>
            <w:tcMar>
              <w:top w:w="360" w:type="dxa"/>
              <w:left w:w="115" w:type="dxa"/>
              <w:right w:w="115" w:type="dxa"/>
            </w:tcMar>
          </w:tcPr>
          <w:p w14:paraId="57539EFE" w14:textId="43B41EA4" w:rsidR="00FA444B" w:rsidRDefault="00FA444B" w:rsidP="00FA444B">
            <w:pPr>
              <w:pStyle w:val="ListParagraph"/>
              <w:ind w:left="402"/>
            </w:pPr>
            <w:r>
              <w:t>If you and your spouse agree on all issues (ending the marriage, dividing marital property and debt</w:t>
            </w:r>
            <w:r w:rsidRPr="00FA444B">
              <w:rPr>
                <w:color w:val="92D050"/>
              </w:rPr>
              <w:t xml:space="preserve">{% if </w:t>
            </w:r>
            <w:r w:rsidR="004559B0">
              <w:rPr>
                <w:color w:val="92D050"/>
              </w:rPr>
              <w:t>minor_children</w:t>
            </w:r>
            <w:r w:rsidR="004559B0" w:rsidRPr="00FA444B">
              <w:rPr>
                <w:color w:val="92D050"/>
              </w:rPr>
              <w:t xml:space="preserve"> </w:t>
            </w:r>
            <w:r w:rsidRPr="00FA444B">
              <w:rPr>
                <w:color w:val="92D050"/>
              </w:rPr>
              <w:t>%}</w:t>
            </w:r>
            <w:r>
              <w:t>, parenting plan including decision-making and schedule, paternity, and child support</w:t>
            </w:r>
            <w:r w:rsidRPr="001D1D69">
              <w:rPr>
                <w:color w:val="92D050"/>
              </w:rPr>
              <w:t xml:space="preserve">{% endif </w:t>
            </w:r>
            <w:r w:rsidR="001D1D69">
              <w:rPr>
                <w:color w:val="92D050"/>
              </w:rPr>
              <w:t>%}</w:t>
            </w:r>
            <w:r>
              <w:t>) you can both sign forms to ask for a</w:t>
            </w:r>
            <w:r w:rsidR="009B41C6">
              <w:t>n</w:t>
            </w:r>
            <w:r>
              <w:t xml:space="preserve"> “uncontested divorce.” </w:t>
            </w:r>
          </w:p>
          <w:p w14:paraId="3E0752E3" w14:textId="30F4BC38" w:rsidR="00FA444B" w:rsidRDefault="00FA444B" w:rsidP="00FA444B">
            <w:pPr>
              <w:pStyle w:val="ListParagraph"/>
              <w:ind w:left="402"/>
            </w:pPr>
            <w:r>
              <w:t>Asking for a</w:t>
            </w:r>
            <w:r w:rsidR="00C33434">
              <w:t>n</w:t>
            </w:r>
            <w:r>
              <w:t xml:space="preserve"> uncontested divorce means you and your spouse agree on what will happen.</w:t>
            </w:r>
            <w:r w:rsidR="0042303C">
              <w:t xml:space="preserve"> </w:t>
            </w:r>
            <w:r>
              <w:t>You do not have a trial.</w:t>
            </w:r>
            <w:r w:rsidR="0042303C">
              <w:t xml:space="preserve"> </w:t>
            </w:r>
            <w:r>
              <w:t>Most courts will set a hearing to ask you about the agreement</w:t>
            </w:r>
            <w:r w:rsidR="001D1D69">
              <w:t xml:space="preserve"> </w:t>
            </w:r>
            <w:r>
              <w:t xml:space="preserve">and make sure </w:t>
            </w:r>
            <w:r w:rsidR="001D1D69" w:rsidRPr="00FA444B">
              <w:rPr>
                <w:color w:val="92D050"/>
              </w:rPr>
              <w:t xml:space="preserve">{% if </w:t>
            </w:r>
            <w:r w:rsidR="004559B0">
              <w:rPr>
                <w:color w:val="92D050"/>
              </w:rPr>
              <w:t>minor_children</w:t>
            </w:r>
            <w:r w:rsidR="001D1D69" w:rsidRPr="00FA444B">
              <w:rPr>
                <w:color w:val="92D050"/>
              </w:rPr>
              <w:t xml:space="preserve"> %}</w:t>
            </w:r>
            <w:r>
              <w:t xml:space="preserve">the parenting plan is in the children’s best interest and </w:t>
            </w:r>
            <w:r w:rsidR="001D1D69" w:rsidRPr="001D1D69">
              <w:rPr>
                <w:color w:val="92D050"/>
              </w:rPr>
              <w:t xml:space="preserve">{% endif </w:t>
            </w:r>
            <w:r w:rsidR="001D1D69">
              <w:rPr>
                <w:color w:val="92D050"/>
              </w:rPr>
              <w:t>%}</w:t>
            </w:r>
            <w:r>
              <w:t xml:space="preserve">that the property and debt division is fair. </w:t>
            </w:r>
          </w:p>
          <w:p w14:paraId="770B1D4D" w14:textId="77777777" w:rsidR="00230CFA" w:rsidRDefault="00230CFA" w:rsidP="00230CFA">
            <w:pPr>
              <w:pStyle w:val="ListParagraph"/>
              <w:ind w:left="402"/>
              <w:rPr>
                <w:ins w:id="33" w:author="Caroline Robinson" w:date="2024-04-22T11:04:00Z"/>
              </w:rPr>
            </w:pPr>
            <w:commentRangeStart w:id="34"/>
            <w:ins w:id="35" w:author="Caroline Robinson" w:date="2024-04-22T11:03:00Z">
              <w:r w:rsidRPr="00472578">
                <w:t xml:space="preserve">Note: </w:t>
              </w:r>
              <w:r>
                <w:t>If you and your spouse agreed there is a second way to ask the judge to end your marriage.  It is called a</w:t>
              </w:r>
              <w:r w:rsidRPr="00472578">
                <w:t xml:space="preserve"> dissolution.  </w:t>
              </w:r>
              <w:commentRangeStart w:id="36"/>
              <w:r w:rsidRPr="00472578">
                <w:t>Some courts have a different process for dissolutions and uncontested divorces.</w:t>
              </w:r>
              <w:commentRangeEnd w:id="36"/>
              <w:r>
                <w:rPr>
                  <w:rStyle w:val="CommentReference"/>
                  <w:rFonts w:ascii="Arial" w:eastAsia="Arial" w:hAnsi="Arial" w:cs="Arial"/>
                  <w:color w:val="auto"/>
                  <w:spacing w:val="0"/>
                </w:rPr>
                <w:commentReference w:id="36"/>
              </w:r>
              <w:r w:rsidRPr="00472578">
                <w:t xml:space="preserve">  The main difference is t</w:t>
              </w:r>
              <w:r>
                <w:t>he uncontested divorce</w:t>
              </w:r>
              <w:r w:rsidRPr="00472578">
                <w:t xml:space="preserve"> </w:t>
              </w:r>
              <w:r>
                <w:t xml:space="preserve">forms are </w:t>
              </w:r>
              <w:r w:rsidRPr="00472578">
                <w:t>organized differently</w:t>
              </w:r>
              <w:r>
                <w:t xml:space="preserve"> than the dissolution forms</w:t>
              </w:r>
              <w:r w:rsidRPr="00472578">
                <w:t xml:space="preserve">.  You can </w:t>
              </w:r>
              <w:r w:rsidRPr="00472578">
                <w:fldChar w:fldCharType="begin"/>
              </w:r>
              <w:r w:rsidRPr="00472578">
                <w:instrText xml:space="preserve"> HYPERLINK "https://courts.alaska.gov/forms/index.htm" \l "dissolution" </w:instrText>
              </w:r>
              <w:r w:rsidRPr="00472578">
                <w:fldChar w:fldCharType="separate"/>
              </w:r>
              <w:r w:rsidRPr="00472578">
                <w:rPr>
                  <w:rStyle w:val="Hyperlink"/>
                </w:rPr>
                <w:t>look at the dissolution forms</w:t>
              </w:r>
              <w:r w:rsidRPr="00472578">
                <w:fldChar w:fldCharType="end"/>
              </w:r>
              <w:r w:rsidRPr="00472578">
                <w:t xml:space="preserve"> to see if you like them better. </w:t>
              </w:r>
            </w:ins>
          </w:p>
          <w:p w14:paraId="11CC9FA6" w14:textId="328FE66B" w:rsidR="00230CFA" w:rsidRPr="00472578" w:rsidRDefault="00230CFA" w:rsidP="00E64BCB">
            <w:pPr>
              <w:pStyle w:val="ListParagraph"/>
              <w:ind w:left="402"/>
              <w:rPr>
                <w:ins w:id="37" w:author="Caroline Robinson" w:date="2024-04-22T11:03:00Z"/>
              </w:rPr>
            </w:pPr>
            <w:ins w:id="38" w:author="Caroline Robinson" w:date="2024-04-22T11:04:00Z">
              <w:r>
                <w:t xml:space="preserve">[Link: </w:t>
              </w:r>
              <w:r>
                <w:fldChar w:fldCharType="begin"/>
              </w:r>
              <w:r>
                <w:instrText xml:space="preserve"> HYPERLINK "</w:instrText>
              </w:r>
              <w:r w:rsidRPr="00DA0C9D">
                <w:instrText>https://courts.alaska.gov/forms/index.htm#dissolution</w:instrText>
              </w:r>
              <w:r>
                <w:instrText xml:space="preserve">" </w:instrText>
              </w:r>
              <w:r>
                <w:fldChar w:fldCharType="separate"/>
              </w:r>
              <w:r w:rsidRPr="00153D3C">
                <w:rPr>
                  <w:rStyle w:val="Hyperlink"/>
                </w:rPr>
                <w:t>https://courts.alaska.gov/forms/index.htm#dissolution</w:t>
              </w:r>
              <w:r>
                <w:fldChar w:fldCharType="end"/>
              </w:r>
              <w:r>
                <w:t>]</w:t>
              </w:r>
            </w:ins>
            <w:ins w:id="39" w:author="Caroline Robinson" w:date="2024-04-22T11:03:00Z">
              <w:r w:rsidRPr="00472578">
                <w:t xml:space="preserve"> </w:t>
              </w:r>
              <w:commentRangeEnd w:id="34"/>
              <w:r>
                <w:rPr>
                  <w:rStyle w:val="CommentReference"/>
                  <w:rFonts w:ascii="Arial" w:eastAsia="Arial" w:hAnsi="Arial" w:cs="Arial"/>
                  <w:color w:val="auto"/>
                  <w:spacing w:val="0"/>
                </w:rPr>
                <w:commentReference w:id="34"/>
              </w:r>
            </w:ins>
          </w:p>
          <w:p w14:paraId="2B9DC315" w14:textId="30B230DE" w:rsidR="00712AC8" w:rsidRDefault="00712AC8" w:rsidP="00FA444B">
            <w:pPr>
              <w:pStyle w:val="Heading3"/>
              <w:outlineLvl w:val="2"/>
            </w:pPr>
            <w:commentRangeStart w:id="40"/>
            <w:r>
              <w:t>Links</w:t>
            </w:r>
            <w:commentRangeEnd w:id="40"/>
            <w:r w:rsidR="00727B63">
              <w:rPr>
                <w:rStyle w:val="CommentReference"/>
                <w:rFonts w:ascii="Arial" w:eastAsia="Arial" w:hAnsi="Arial" w:cs="Arial"/>
                <w:color w:val="auto"/>
                <w:spacing w:val="0"/>
              </w:rPr>
              <w:commentReference w:id="40"/>
            </w:r>
            <w:r>
              <w:t xml:space="preserve"> in this step</w:t>
            </w:r>
          </w:p>
          <w:p w14:paraId="5E51D831" w14:textId="3235EE0F" w:rsidR="00712AC8" w:rsidRPr="00712AC8" w:rsidRDefault="00712AC8" w:rsidP="00712AC8">
            <w:pPr>
              <w:pStyle w:val="BodyText"/>
            </w:pPr>
            <w:r w:rsidRPr="00712AC8">
              <w:fldChar w:fldCharType="begin"/>
            </w:r>
            <w:r w:rsidR="003043D3">
              <w:instrText>HYPERLINK "\\\\polaris\\users\\crobinson\\CRobinson\\Docassemble\\Child Support\\Changing Child Support\\2023-01-01 weekend\\courts.alaska.gov\\shc\\family\\shcforms.htm" \l "shc-pac12"</w:instrText>
            </w:r>
            <w:r w:rsidRPr="00712AC8">
              <w:fldChar w:fldCharType="separate"/>
            </w:r>
            <w:r w:rsidRPr="00712AC8">
              <w:rPr>
                <w:b/>
              </w:rPr>
              <w:t>Motion to Modify Custody, Visitation &amp; Support Packet, SHC-PAC12</w:t>
            </w:r>
            <w:r w:rsidRPr="00712AC8">
              <w:br/>
            </w:r>
            <w:r w:rsidRPr="00712AC8">
              <w:lastRenderedPageBreak/>
              <w:t>courts.alaska.gov/shc/family/shcforms.htm#shc-pac12</w:t>
            </w:r>
          </w:p>
          <w:p w14:paraId="1AB342D2" w14:textId="59FA93EF" w:rsidR="00712AC8" w:rsidRPr="00712AC8" w:rsidRDefault="00712AC8" w:rsidP="00712AC8">
            <w:pPr>
              <w:pStyle w:val="BodyText"/>
            </w:pPr>
            <w:r w:rsidRPr="00712AC8">
              <w:fldChar w:fldCharType="end"/>
            </w:r>
            <w:hyperlink r:id="rId36" w:history="1">
              <w:r w:rsidRPr="00712AC8">
                <w:rPr>
                  <w:b/>
                </w:rPr>
                <w:t>Options after you get a judge</w:t>
              </w:r>
              <w:r w:rsidR="00B131FE">
                <w:rPr>
                  <w:b/>
                </w:rPr>
                <w:t>'</w:t>
              </w:r>
              <w:r w:rsidRPr="00712AC8">
                <w:rPr>
                  <w:b/>
                </w:rPr>
                <w:t>s decision</w:t>
              </w:r>
            </w:hyperlink>
            <w:r>
              <w:rPr>
                <w:rStyle w:val="Hyperlink"/>
              </w:rPr>
              <w:br/>
            </w:r>
            <w:r>
              <w:t>c</w:t>
            </w:r>
            <w:r w:rsidRPr="00712AC8">
              <w:t>ourts.alaska.gov/shc/family/after-judgment.htm</w:t>
            </w:r>
          </w:p>
        </w:tc>
      </w:tr>
      <w:tr w:rsidR="00B139C3" w14:paraId="7A7E145E" w14:textId="77777777" w:rsidTr="00290471">
        <w:trPr>
          <w:jc w:val="center"/>
        </w:trPr>
        <w:tc>
          <w:tcPr>
            <w:tcW w:w="2628" w:type="dxa"/>
            <w:tcMar>
              <w:top w:w="360" w:type="dxa"/>
              <w:left w:w="115" w:type="dxa"/>
              <w:right w:w="115" w:type="dxa"/>
            </w:tcMar>
          </w:tcPr>
          <w:p w14:paraId="61F02CB6" w14:textId="77777777" w:rsidR="00B139C3" w:rsidRDefault="00B139C3" w:rsidP="00490567">
            <w:pPr>
              <w:pStyle w:val="BodyText"/>
            </w:pPr>
            <w:r w:rsidRPr="00A46BFE">
              <w:rPr>
                <w:color w:val="0070C0"/>
              </w:rPr>
              <w:lastRenderedPageBreak/>
              <w:t>{%tr endif %}</w:t>
            </w:r>
          </w:p>
        </w:tc>
        <w:tc>
          <w:tcPr>
            <w:tcW w:w="7612" w:type="dxa"/>
            <w:tcMar>
              <w:top w:w="360" w:type="dxa"/>
              <w:left w:w="115" w:type="dxa"/>
              <w:right w:w="115" w:type="dxa"/>
            </w:tcMar>
          </w:tcPr>
          <w:p w14:paraId="55F03069" w14:textId="77777777" w:rsidR="00B139C3" w:rsidRDefault="00B139C3" w:rsidP="00490567">
            <w:pPr>
              <w:pStyle w:val="BodyText"/>
            </w:pPr>
          </w:p>
        </w:tc>
      </w:tr>
      <w:tr w:rsidR="00EF6070" w14:paraId="383EAC14" w14:textId="77777777" w:rsidTr="00290471">
        <w:trPr>
          <w:jc w:val="center"/>
        </w:trPr>
        <w:tc>
          <w:tcPr>
            <w:tcW w:w="2628" w:type="dxa"/>
            <w:tcMar>
              <w:top w:w="360" w:type="dxa"/>
              <w:left w:w="115" w:type="dxa"/>
              <w:right w:w="115" w:type="dxa"/>
            </w:tcMar>
          </w:tcPr>
          <w:p w14:paraId="59A5C7CE" w14:textId="10E55BB2" w:rsidR="00EF6070" w:rsidRPr="00414285" w:rsidRDefault="00DA61AF" w:rsidP="00A46BFE">
            <w:pPr>
              <w:pStyle w:val="BodyText"/>
              <w:rPr>
                <w:sz w:val="12"/>
                <w:szCs w:val="12"/>
              </w:rPr>
            </w:pPr>
            <w:r w:rsidRPr="00A46BFE">
              <w:rPr>
                <w:color w:val="002060"/>
              </w:rPr>
              <w:t xml:space="preserve">{%tr if </w:t>
            </w:r>
            <w:r w:rsidR="00326BA6" w:rsidRPr="00326BA6">
              <w:rPr>
                <w:color w:val="002060"/>
              </w:rPr>
              <w:t>legal_separation_or_divorce ==</w:t>
            </w:r>
            <w:r w:rsidR="00326BA6">
              <w:rPr>
                <w:color w:val="002060"/>
              </w:rPr>
              <w:t xml:space="preserve"> '</w:t>
            </w:r>
            <w:proofErr w:type="spellStart"/>
            <w:r w:rsidR="00326BA6">
              <w:rPr>
                <w:color w:val="002060"/>
              </w:rPr>
              <w:t>l</w:t>
            </w:r>
            <w:r w:rsidR="00A46BFE" w:rsidRPr="00A46BFE">
              <w:rPr>
                <w:color w:val="002060"/>
              </w:rPr>
              <w:t>egal_separation</w:t>
            </w:r>
            <w:proofErr w:type="spellEnd"/>
            <w:r w:rsidR="00326BA6">
              <w:rPr>
                <w:color w:val="002060"/>
              </w:rPr>
              <w:t>'</w:t>
            </w:r>
            <w:r w:rsidR="00A46BFE">
              <w:rPr>
                <w:color w:val="002060"/>
              </w:rPr>
              <w:t xml:space="preserve"> </w:t>
            </w:r>
            <w:r w:rsidRPr="00A46BFE">
              <w:rPr>
                <w:color w:val="002060"/>
              </w:rPr>
              <w:t>%}</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069C5533" w:rsidR="00EF6070" w:rsidRPr="007D262F" w:rsidRDefault="007E6108" w:rsidP="002B1E67">
            <w:pPr>
              <w:pStyle w:val="Heading2"/>
              <w:outlineLvl w:val="1"/>
            </w:pPr>
            <w:r>
              <w:t xml:space="preserve">Step </w:t>
            </w:r>
            <w:r w:rsidR="00727B63">
              <w:fldChar w:fldCharType="begin"/>
            </w:r>
            <w:r w:rsidR="00727B63">
              <w:instrText xml:space="preserve"> SEQ stepList \* MERGEFORMAT </w:instrText>
            </w:r>
            <w:r w:rsidR="00727B63">
              <w:fldChar w:fldCharType="separate"/>
            </w:r>
            <w:r w:rsidR="00052FA2">
              <w:rPr>
                <w:noProof/>
              </w:rPr>
              <w:t>8</w:t>
            </w:r>
            <w:r w:rsidR="00727B63">
              <w:rPr>
                <w:noProof/>
              </w:rPr>
              <w:fldChar w:fldCharType="end"/>
            </w:r>
            <w:r w:rsidR="002B1E67">
              <w:rPr>
                <w:noProof/>
              </w:rPr>
              <w:t>:</w:t>
            </w:r>
            <w:r w:rsidR="002B1E67">
              <w:t xml:space="preserve"> </w:t>
            </w:r>
            <w:r w:rsidR="00C24DF7" w:rsidRPr="00C24DF7">
              <w:t xml:space="preserve">Learn about legal separation </w:t>
            </w:r>
          </w:p>
        </w:tc>
        <w:tc>
          <w:tcPr>
            <w:tcW w:w="7612" w:type="dxa"/>
            <w:tcMar>
              <w:top w:w="360" w:type="dxa"/>
              <w:left w:w="115" w:type="dxa"/>
              <w:right w:w="115" w:type="dxa"/>
            </w:tcMar>
          </w:tcPr>
          <w:p w14:paraId="33928160" w14:textId="1F092A77" w:rsidR="00C24DF7" w:rsidRDefault="00C24DF7" w:rsidP="00C24DF7">
            <w:pPr>
              <w:pStyle w:val="BodyText"/>
            </w:pPr>
            <w:r>
              <w:t xml:space="preserve">If you and your spouse want to separate but stay legally married to protect significant religious, financial, social or legal interests, the court can issue a Decree of Legal Separation. </w:t>
            </w:r>
            <w:r w:rsidRPr="00FA444B">
              <w:rPr>
                <w:color w:val="92D050"/>
              </w:rPr>
              <w:t xml:space="preserve">{% if </w:t>
            </w:r>
            <w:r w:rsidR="00932EEC">
              <w:rPr>
                <w:color w:val="92D050"/>
              </w:rPr>
              <w:t>minor_children</w:t>
            </w:r>
            <w:r w:rsidRPr="00FA444B">
              <w:rPr>
                <w:color w:val="92D050"/>
              </w:rPr>
              <w:t xml:space="preserve"> %}</w:t>
            </w:r>
            <w:r>
              <w:t>You will still be married, but the court will:</w:t>
            </w:r>
          </w:p>
          <w:p w14:paraId="167A0D47" w14:textId="01A6D636" w:rsidR="00C24DF7" w:rsidRDefault="00C24DF7" w:rsidP="00C24DF7">
            <w:pPr>
              <w:pStyle w:val="ListParagraph"/>
              <w:ind w:left="402"/>
            </w:pPr>
            <w:r>
              <w:t>Divide the property and debt earned or received during the marriage.</w:t>
            </w:r>
          </w:p>
          <w:p w14:paraId="635C289E" w14:textId="28E778F7" w:rsidR="00C24DF7" w:rsidRDefault="00C24DF7" w:rsidP="00C24DF7">
            <w:pPr>
              <w:pStyle w:val="ListParagraph"/>
              <w:ind w:left="402"/>
            </w:pPr>
            <w:r>
              <w:t>Issue a parenting plan that states (1) a schedule for each parent to spend time with the child(ren) and (2) how the parents make decisions about the child(ren), and</w:t>
            </w:r>
          </w:p>
          <w:p w14:paraId="618F2EB5" w14:textId="4A95685F" w:rsidR="00C24DF7" w:rsidRDefault="00C24DF7" w:rsidP="00C24DF7">
            <w:pPr>
              <w:pStyle w:val="ListParagraph"/>
              <w:ind w:left="402"/>
            </w:pPr>
            <w:r>
              <w:t>Issue a child support order that states which parent will pay child support according to the child support rule.</w:t>
            </w:r>
          </w:p>
          <w:p w14:paraId="2A6EDCC9" w14:textId="5E7EDBB6" w:rsidR="00EB482B" w:rsidRPr="00AD5775" w:rsidRDefault="00EB482B" w:rsidP="00EB482B">
            <w:pPr>
              <w:pStyle w:val="BodyText"/>
              <w:rPr>
                <w:color w:val="auto"/>
              </w:rPr>
            </w:pPr>
            <w:r w:rsidRPr="00EB482B">
              <w:rPr>
                <w:color w:val="92D050"/>
              </w:rPr>
              <w:t>{% else %}</w:t>
            </w:r>
            <w:r w:rsidRPr="00EB482B">
              <w:t>You will still be married, but the court will divide the property and debt earned or received during the marriage.</w:t>
            </w:r>
            <w:r w:rsidRPr="00EB482B">
              <w:rPr>
                <w:color w:val="92D050"/>
              </w:rPr>
              <w:t xml:space="preserve">{% </w:t>
            </w:r>
            <w:r>
              <w:rPr>
                <w:color w:val="92D050"/>
              </w:rPr>
              <w:t>endif</w:t>
            </w:r>
            <w:r w:rsidRPr="00EB482B">
              <w:rPr>
                <w:color w:val="92D050"/>
              </w:rPr>
              <w:t xml:space="preserve"> %}</w:t>
            </w:r>
          </w:p>
          <w:p w14:paraId="6CEE53DF" w14:textId="6E2B81F8" w:rsidR="000F77DC" w:rsidRPr="00310640" w:rsidRDefault="00DC59DE" w:rsidP="00C24DF7">
            <w:pPr>
              <w:pStyle w:val="BodyText"/>
            </w:pPr>
            <w:r w:rsidRPr="00DC59DE">
              <w:rPr>
                <w:b/>
              </w:rPr>
              <w:t>I</w:t>
            </w:r>
            <w:r w:rsidR="00C24DF7" w:rsidRPr="00DC59DE">
              <w:rPr>
                <w:b/>
              </w:rPr>
              <w:t>f your spouse does not agree to a Legal Separation, he or she can turn it into a divorce</w:t>
            </w:r>
            <w:r w:rsidR="002B1E67" w:rsidRPr="00882A01">
              <w:t>.</w:t>
            </w:r>
          </w:p>
        </w:tc>
      </w:tr>
      <w:tr w:rsidR="00A46BFE" w14:paraId="11AAA96D" w14:textId="77777777" w:rsidTr="00290471">
        <w:trPr>
          <w:jc w:val="center"/>
        </w:trPr>
        <w:tc>
          <w:tcPr>
            <w:tcW w:w="2628" w:type="dxa"/>
            <w:tcMar>
              <w:top w:w="360" w:type="dxa"/>
              <w:left w:w="115" w:type="dxa"/>
              <w:right w:w="115" w:type="dxa"/>
            </w:tcMar>
          </w:tcPr>
          <w:p w14:paraId="4EAD767F" w14:textId="3D570246" w:rsidR="00A46BFE" w:rsidRDefault="00A46BFE" w:rsidP="00A46BFE">
            <w:pPr>
              <w:pStyle w:val="BodyText"/>
            </w:pPr>
            <w:r w:rsidRPr="00A46BFE">
              <w:rPr>
                <w:color w:val="002060"/>
              </w:rPr>
              <w:t xml:space="preserve">{%tr </w:t>
            </w:r>
            <w:r>
              <w:rPr>
                <w:color w:val="002060"/>
              </w:rPr>
              <w:t>end</w:t>
            </w:r>
            <w:r w:rsidRPr="00A46BFE">
              <w:rPr>
                <w:color w:val="002060"/>
              </w:rPr>
              <w:t>if %}</w:t>
            </w:r>
          </w:p>
        </w:tc>
        <w:tc>
          <w:tcPr>
            <w:tcW w:w="7612" w:type="dxa"/>
            <w:tcMar>
              <w:top w:w="360" w:type="dxa"/>
              <w:left w:w="115" w:type="dxa"/>
              <w:right w:w="115" w:type="dxa"/>
            </w:tcMar>
          </w:tcPr>
          <w:p w14:paraId="6FA7C12C" w14:textId="77777777" w:rsidR="00A46BFE" w:rsidRDefault="00A46BFE" w:rsidP="007C0207">
            <w:pPr>
              <w:pStyle w:val="BodyText"/>
            </w:pPr>
          </w:p>
        </w:tc>
      </w:tr>
      <w:tr w:rsidR="00A46BFE" w14:paraId="45ADB1CA" w14:textId="77777777" w:rsidTr="00290471">
        <w:trPr>
          <w:jc w:val="center"/>
        </w:trPr>
        <w:tc>
          <w:tcPr>
            <w:tcW w:w="2628" w:type="dxa"/>
            <w:tcMar>
              <w:top w:w="360" w:type="dxa"/>
              <w:left w:w="115" w:type="dxa"/>
              <w:right w:w="115" w:type="dxa"/>
            </w:tcMar>
          </w:tcPr>
          <w:p w14:paraId="745200B4" w14:textId="16982802" w:rsidR="00A46BFE" w:rsidRDefault="00326BA6" w:rsidP="00A46BFE">
            <w:pPr>
              <w:pStyle w:val="BodyText"/>
            </w:pPr>
            <w:r w:rsidRPr="00326BA6">
              <w:rPr>
                <w:color w:val="002060"/>
              </w:rPr>
              <w:t>{%tr if legal_separation_or_divorce == 'divorce' and</w:t>
            </w:r>
            <w:r w:rsidR="0042303C">
              <w:rPr>
                <w:color w:val="002060"/>
              </w:rPr>
              <w:t xml:space="preserve"> </w:t>
            </w:r>
            <w:r w:rsidRPr="00326BA6">
              <w:rPr>
                <w:color w:val="002060"/>
              </w:rPr>
              <w:t xml:space="preserve">(not minor_children and agree_or_settle in('no prop debt or </w:t>
            </w:r>
            <w:r w:rsidRPr="00326BA6">
              <w:rPr>
                <w:color w:val="002060"/>
              </w:rPr>
              <w:lastRenderedPageBreak/>
              <w:t>pregnancy', 'agree', 'do not know' )) or (minor_children and agree_or_settle_kids in('yes', 'do not know')) %}</w:t>
            </w:r>
          </w:p>
        </w:tc>
        <w:tc>
          <w:tcPr>
            <w:tcW w:w="7612" w:type="dxa"/>
            <w:tcMar>
              <w:top w:w="360" w:type="dxa"/>
              <w:left w:w="115" w:type="dxa"/>
              <w:right w:w="115" w:type="dxa"/>
            </w:tcMar>
          </w:tcPr>
          <w:p w14:paraId="08F1F76C" w14:textId="77777777" w:rsidR="00A46BFE" w:rsidRDefault="00A46BFE" w:rsidP="007C0207">
            <w:pPr>
              <w:pStyle w:val="BodyText"/>
            </w:pPr>
          </w:p>
        </w:tc>
      </w:tr>
      <w:tr w:rsidR="00E743D1" w14:paraId="3B090F2A" w14:textId="77777777" w:rsidTr="000B5197">
        <w:trPr>
          <w:jc w:val="center"/>
        </w:trPr>
        <w:tc>
          <w:tcPr>
            <w:tcW w:w="2628" w:type="dxa"/>
            <w:tcMar>
              <w:top w:w="360" w:type="dxa"/>
              <w:left w:w="115" w:type="dxa"/>
              <w:right w:w="115" w:type="dxa"/>
            </w:tcMar>
          </w:tcPr>
          <w:p w14:paraId="3366FB17" w14:textId="7EC118DB" w:rsidR="00E743D1" w:rsidRPr="006C65ED" w:rsidRDefault="00E743D1" w:rsidP="000B5197">
            <w:pPr>
              <w:pStyle w:val="Heading2"/>
              <w:outlineLvl w:val="1"/>
            </w:pPr>
            <w:r>
              <w:t xml:space="preserve">Step </w:t>
            </w:r>
            <w:fldSimple w:instr=" SEQ stepList \* MERGEFORMAT ">
              <w:r w:rsidR="00052FA2">
                <w:rPr>
                  <w:noProof/>
                </w:rPr>
                <w:t>9</w:t>
              </w:r>
            </w:fldSimple>
            <w:r>
              <w:t>:</w:t>
            </w:r>
            <w:r w:rsidR="000C25CC">
              <w:t xml:space="preserve"> </w:t>
            </w:r>
            <w:r w:rsidR="000C25CC" w:rsidRPr="00C870C2">
              <w:t xml:space="preserve">Fill out the forms </w:t>
            </w:r>
            <w:r w:rsidR="006B6BB4">
              <w:t xml:space="preserve">{% if </w:t>
            </w:r>
            <w:r w:rsidR="006B6BB4" w:rsidRPr="00814391">
              <w:rPr>
                <w:color w:val="FF0000"/>
              </w:rPr>
              <w:t>(</w:t>
            </w:r>
            <w:r w:rsidR="006B6BB4">
              <w:t>minor_children and have_property and paternity == 'no' and wife_is_pregnant == 'not pregnant'</w:t>
            </w:r>
            <w:r w:rsidR="006B6BB4" w:rsidRPr="00814391">
              <w:rPr>
                <w:color w:val="FF0000"/>
              </w:rPr>
              <w:t>)</w:t>
            </w:r>
            <w:r w:rsidR="006B6BB4">
              <w:t xml:space="preserve"> or </w:t>
            </w:r>
            <w:r w:rsidR="006B6BB4" w:rsidRPr="00814391">
              <w:rPr>
                <w:color w:val="FF0000"/>
              </w:rPr>
              <w:t>(</w:t>
            </w:r>
            <w:r w:rsidR="006B6BB4">
              <w:t xml:space="preserve"> not minor_children and </w:t>
            </w:r>
            <w:r w:rsidR="006B6BB4" w:rsidRPr="00814391">
              <w:rPr>
                <w:color w:val="FFC000"/>
              </w:rPr>
              <w:t>(</w:t>
            </w:r>
            <w:r w:rsidR="00124489" w:rsidRPr="00124489">
              <w:t>agree_or_settle</w:t>
            </w:r>
            <w:r w:rsidR="00124489">
              <w:t xml:space="preserve"> == 'agree' and wife_is_pregnant in('husband', 'not pregnant'</w:t>
            </w:r>
            <w:r w:rsidR="006B6BB4">
              <w:t>)</w:t>
            </w:r>
            <w:r w:rsidR="00814391" w:rsidRPr="00814391">
              <w:rPr>
                <w:color w:val="FFC000"/>
              </w:rPr>
              <w:t>)</w:t>
            </w:r>
            <w:r w:rsidR="00124489" w:rsidRPr="00814391">
              <w:rPr>
                <w:color w:val="FF0000"/>
              </w:rPr>
              <w:t>)</w:t>
            </w:r>
            <w:r w:rsidR="006B6BB4">
              <w:t>%}</w:t>
            </w:r>
            <w:r>
              <w:t xml:space="preserve"> </w:t>
            </w:r>
            <w:r w:rsidR="000C25CC">
              <w:t>to start your case</w:t>
            </w:r>
            <w:r w:rsidR="000C25CC" w:rsidRPr="00C870C2" w:rsidDel="000C25CC">
              <w:t xml:space="preserve"> </w:t>
            </w:r>
            <w:r w:rsidR="000C25CC">
              <w:t xml:space="preserve">{% else </w:t>
            </w:r>
            <w:r w:rsidR="000C25CC">
              <w:lastRenderedPageBreak/>
              <w:t>%}</w:t>
            </w:r>
            <w:r w:rsidR="000C25CC" w:rsidRPr="00C870C2">
              <w:t>for an uncontested divorce</w:t>
            </w:r>
            <w:r w:rsidR="00F81DCB">
              <w:t>{% endif %}</w:t>
            </w:r>
          </w:p>
        </w:tc>
        <w:tc>
          <w:tcPr>
            <w:tcW w:w="7612" w:type="dxa"/>
            <w:tcMar>
              <w:top w:w="360" w:type="dxa"/>
              <w:left w:w="115" w:type="dxa"/>
              <w:right w:w="115" w:type="dxa"/>
            </w:tcMar>
          </w:tcPr>
          <w:p w14:paraId="60542ACE" w14:textId="77777777" w:rsidR="00E743D1" w:rsidRDefault="00E743D1" w:rsidP="000B5197">
            <w:pPr>
              <w:pStyle w:val="Heading3"/>
              <w:outlineLvl w:val="2"/>
            </w:pPr>
            <w:r>
              <w:lastRenderedPageBreak/>
              <w:t xml:space="preserve">Required </w:t>
            </w:r>
            <w:commentRangeStart w:id="41"/>
            <w:r>
              <w:t>Forms</w:t>
            </w:r>
            <w:commentRangeEnd w:id="41"/>
            <w:r w:rsidR="009B1DD2">
              <w:rPr>
                <w:rStyle w:val="CommentReference"/>
                <w:rFonts w:ascii="Arial" w:eastAsia="Arial" w:hAnsi="Arial" w:cs="Arial"/>
                <w:color w:val="auto"/>
                <w:spacing w:val="0"/>
              </w:rPr>
              <w:commentReference w:id="41"/>
            </w:r>
          </w:p>
          <w:p w14:paraId="1BAB77FC" w14:textId="77777777" w:rsidR="00775673" w:rsidRDefault="00E743D1" w:rsidP="00775673">
            <w:pPr>
              <w:pStyle w:val="BodyText"/>
              <w:rPr>
                <w:color w:val="FFC000"/>
              </w:rPr>
            </w:pPr>
            <w:r>
              <w:t xml:space="preserve">1 copy that both spouses sign </w:t>
            </w:r>
            <w:commentRangeStart w:id="42"/>
            <w:r>
              <w:t>if signatures are needed</w:t>
            </w:r>
            <w:commentRangeEnd w:id="42"/>
            <w:r>
              <w:rPr>
                <w:rStyle w:val="CommentReference"/>
                <w:rFonts w:ascii="Arial" w:eastAsia="Arial" w:hAnsi="Arial" w:cs="Arial"/>
                <w:color w:val="auto"/>
                <w:spacing w:val="0"/>
              </w:rPr>
              <w:commentReference w:id="42"/>
            </w:r>
            <w:r>
              <w:t>.</w:t>
            </w:r>
            <w:r w:rsidRPr="00775673">
              <w:rPr>
                <w:color w:val="FFC000"/>
              </w:rPr>
              <w:t>{% if</w:t>
            </w:r>
            <w:r w:rsidR="00F01921" w:rsidRPr="00775673">
              <w:rPr>
                <w:color w:val="FFC000"/>
              </w:rPr>
              <w:t xml:space="preserve"> minor_children </w:t>
            </w:r>
            <w:r w:rsidRPr="00775673">
              <w:rPr>
                <w:color w:val="FFC000"/>
              </w:rPr>
              <w:t xml:space="preserve">or </w:t>
            </w:r>
            <w:r w:rsidR="0077771A" w:rsidRPr="00775673">
              <w:rPr>
                <w:color w:val="FFC000"/>
              </w:rPr>
              <w:t>wife_is_</w:t>
            </w:r>
            <w:r w:rsidRPr="00775673">
              <w:rPr>
                <w:color w:val="FFC000"/>
              </w:rPr>
              <w:t>pregnant</w:t>
            </w:r>
            <w:r w:rsidR="0077771A" w:rsidRPr="00775673">
              <w:rPr>
                <w:color w:val="FFC000"/>
              </w:rPr>
              <w:t xml:space="preserve"> in('</w:t>
            </w:r>
            <w:proofErr w:type="spellStart"/>
            <w:r w:rsidR="0077771A" w:rsidRPr="00775673">
              <w:rPr>
                <w:color w:val="FFC000"/>
              </w:rPr>
              <w:t>husband','not</w:t>
            </w:r>
            <w:proofErr w:type="spellEnd"/>
            <w:r w:rsidR="0077771A" w:rsidRPr="00775673">
              <w:rPr>
                <w:color w:val="FFC000"/>
              </w:rPr>
              <w:t xml:space="preserve"> husband')</w:t>
            </w:r>
            <w:r w:rsidRPr="00775673">
              <w:rPr>
                <w:color w:val="FFC000"/>
              </w:rPr>
              <w:t>%}</w:t>
            </w:r>
          </w:p>
          <w:p w14:paraId="39B99E78" w14:textId="47BC3E36" w:rsidR="00775673" w:rsidRPr="00775673" w:rsidRDefault="00E743D1" w:rsidP="0091741E">
            <w:pPr>
              <w:pStyle w:val="ListParagraph"/>
              <w:ind w:left="402"/>
            </w:pPr>
            <w:r w:rsidRPr="00775673">
              <w:rPr>
                <w:b/>
                <w:bCs/>
              </w:rPr>
              <w:t>Uncontested Complaint for Divorce with Children, SHC-110</w:t>
            </w:r>
            <w:r>
              <w:t xml:space="preserve"> </w:t>
            </w:r>
            <w:hyperlink r:id="rId37" w:history="1">
              <w:r w:rsidRPr="00E7257B">
                <w:rPr>
                  <w:rStyle w:val="Hyperlink"/>
                </w:rPr>
                <w:t>Word</w:t>
              </w:r>
            </w:hyperlink>
            <w:r>
              <w:t xml:space="preserve"> | </w:t>
            </w:r>
            <w:hyperlink r:id="rId38" w:history="1">
              <w:r w:rsidRPr="00E7257B">
                <w:rPr>
                  <w:rStyle w:val="Hyperlink"/>
                </w:rPr>
                <w:t>PDF</w:t>
              </w:r>
            </w:hyperlink>
            <w:r w:rsidRPr="00775673">
              <w:rPr>
                <w:color w:val="92D050"/>
              </w:rPr>
              <w:t>{% if</w:t>
            </w:r>
            <w:r w:rsidR="00BA08D2" w:rsidRPr="00775673">
              <w:rPr>
                <w:color w:val="92D050"/>
              </w:rPr>
              <w:t xml:space="preserve"> wife_is_</w:t>
            </w:r>
            <w:r w:rsidR="0077771A" w:rsidRPr="00775673">
              <w:rPr>
                <w:color w:val="92D050"/>
              </w:rPr>
              <w:t>pregnant in('husband', 'not husband')</w:t>
            </w:r>
            <w:r w:rsidRPr="00775673">
              <w:rPr>
                <w:color w:val="92D050"/>
              </w:rPr>
              <w:t xml:space="preserve"> %}</w:t>
            </w:r>
            <w:r w:rsidRPr="008D04A6">
              <w:br/>
              <w:t>You must use this form because wife is pregnant.</w:t>
            </w:r>
            <w:r w:rsidRPr="00775673">
              <w:rPr>
                <w:color w:val="92D050"/>
              </w:rPr>
              <w:t xml:space="preserve"> {% endif %}</w:t>
            </w:r>
            <w:r w:rsidR="00B53BBD" w:rsidRPr="00775673">
              <w:rPr>
                <w:color w:val="FFC000"/>
              </w:rPr>
              <w:t>{%elif not minor_children and agree_or_settle</w:t>
            </w:r>
            <w:r w:rsidR="0042303C" w:rsidRPr="00775673">
              <w:rPr>
                <w:color w:val="FFC000"/>
              </w:rPr>
              <w:t xml:space="preserve"> </w:t>
            </w:r>
            <w:r w:rsidR="00B53BBD" w:rsidRPr="00775673">
              <w:rPr>
                <w:color w:val="FFC000"/>
              </w:rPr>
              <w:t>== 'no prop debt or pregnancy' and not no_prop_or_debt_agree and know_spouse_whereabouts %}</w:t>
            </w:r>
          </w:p>
          <w:p w14:paraId="64F1D529" w14:textId="29D84C59" w:rsidR="00E743D1" w:rsidRPr="00E7257B" w:rsidRDefault="00B53BBD" w:rsidP="00EB5B9E">
            <w:pPr>
              <w:pStyle w:val="ListParagraph"/>
              <w:ind w:left="402"/>
            </w:pPr>
            <w:r w:rsidRPr="0091741E">
              <w:rPr>
                <w:b/>
                <w:bCs/>
              </w:rPr>
              <w:t>Uncontested Divorce Complaint with No Property, No Children, and Short Marriage, DR-820</w:t>
            </w:r>
            <w:r w:rsidRPr="00775673">
              <w:t xml:space="preserve"> [</w:t>
            </w:r>
            <w:hyperlink r:id="rId39" w:history="1">
              <w:r w:rsidRPr="00775673">
                <w:rPr>
                  <w:rStyle w:val="Hyperlink"/>
                </w:rPr>
                <w:t>Fill-In PDF</w:t>
              </w:r>
            </w:hyperlink>
            <w:r w:rsidRPr="00775673">
              <w:t xml:space="preserve">] </w:t>
            </w:r>
            <w:r w:rsidR="00E743D1" w:rsidRPr="0091741E">
              <w:rPr>
                <w:color w:val="FFC000"/>
              </w:rPr>
              <w:t>{% else %}</w:t>
            </w:r>
          </w:p>
          <w:p w14:paraId="7EE96728" w14:textId="77DBE492" w:rsidR="00E743D1" w:rsidRDefault="00E743D1" w:rsidP="00DC6278">
            <w:pPr>
              <w:pStyle w:val="ListParagraph"/>
              <w:ind w:left="402"/>
            </w:pPr>
            <w:r w:rsidRPr="0091741E">
              <w:rPr>
                <w:b/>
                <w:bCs/>
              </w:rPr>
              <w:t>Uncontested Complaint for Divorce without Children, SHC-111</w:t>
            </w:r>
            <w:r w:rsidRPr="00E7257B">
              <w:t xml:space="preserve"> </w:t>
            </w:r>
            <w:hyperlink r:id="rId40" w:history="1">
              <w:r w:rsidRPr="00C632ED">
                <w:rPr>
                  <w:rStyle w:val="Hyperlink"/>
                </w:rPr>
                <w:t>Word</w:t>
              </w:r>
            </w:hyperlink>
            <w:r w:rsidRPr="00E7257B">
              <w:t xml:space="preserve"> | </w:t>
            </w:r>
            <w:hyperlink r:id="rId41" w:history="1">
              <w:r w:rsidRPr="00C632ED">
                <w:rPr>
                  <w:rStyle w:val="Hyperlink"/>
                </w:rPr>
                <w:t>PDF</w:t>
              </w:r>
            </w:hyperlink>
            <w:r w:rsidRPr="0091741E">
              <w:rPr>
                <w:color w:val="FFC000"/>
              </w:rPr>
              <w:t>{%p endif %}</w:t>
            </w:r>
          </w:p>
          <w:p w14:paraId="5B27689C" w14:textId="77777777" w:rsidR="00E743D1" w:rsidRDefault="00E743D1" w:rsidP="0091741E">
            <w:pPr>
              <w:pStyle w:val="ListParagraph"/>
              <w:numPr>
                <w:ilvl w:val="1"/>
                <w:numId w:val="3"/>
              </w:numPr>
              <w:ind w:left="855"/>
            </w:pPr>
            <w:r>
              <w:t>Print your name, address, and phone number in the upper left-hand corner of the first page.</w:t>
            </w:r>
          </w:p>
          <w:p w14:paraId="11E504E9" w14:textId="77777777" w:rsidR="00E743D1" w:rsidRDefault="00E743D1" w:rsidP="0091741E">
            <w:pPr>
              <w:pStyle w:val="ListParagraph"/>
              <w:numPr>
                <w:ilvl w:val="1"/>
                <w:numId w:val="3"/>
              </w:numPr>
              <w:ind w:left="855"/>
            </w:pPr>
            <w:r>
              <w:t>In the caption, print your name above "Plaintiff" and your spouse's name above "Defendant."</w:t>
            </w:r>
          </w:p>
          <w:p w14:paraId="19FA2920" w14:textId="77777777" w:rsidR="00E743D1" w:rsidRDefault="00E743D1" w:rsidP="0091741E">
            <w:pPr>
              <w:pStyle w:val="ListParagraph"/>
              <w:numPr>
                <w:ilvl w:val="1"/>
                <w:numId w:val="3"/>
              </w:numPr>
              <w:ind w:left="855"/>
            </w:pPr>
            <w:r>
              <w:t>Follow the directions on the form and fill out every section.</w:t>
            </w:r>
          </w:p>
          <w:p w14:paraId="2D08793B" w14:textId="3B48B403" w:rsidR="00E743D1" w:rsidRDefault="00E743D1" w:rsidP="000B5197">
            <w:pPr>
              <w:pStyle w:val="ListParagraph"/>
              <w:ind w:left="402"/>
            </w:pPr>
            <w:r w:rsidRPr="00846330">
              <w:rPr>
                <w:b/>
                <w:bCs/>
              </w:rPr>
              <w:t>Joint Motion to put a Settlement on Record, SHC-1063</w:t>
            </w:r>
            <w:r>
              <w:t xml:space="preserve"> </w:t>
            </w:r>
            <w:hyperlink r:id="rId42" w:history="1">
              <w:r w:rsidRPr="00E7257B">
                <w:rPr>
                  <w:rStyle w:val="Hyperlink"/>
                </w:rPr>
                <w:t>Word</w:t>
              </w:r>
            </w:hyperlink>
            <w:r>
              <w:t xml:space="preserve"> | </w:t>
            </w:r>
            <w:hyperlink r:id="rId43" w:history="1">
              <w:r w:rsidRPr="00E7257B">
                <w:rPr>
                  <w:rStyle w:val="Hyperlink"/>
                </w:rPr>
                <w:t>PDF</w:t>
              </w:r>
            </w:hyperlink>
            <w:r>
              <w:br/>
              <w:t xml:space="preserve">Do </w:t>
            </w:r>
            <w:r>
              <w:rPr>
                <w:b/>
              </w:rPr>
              <w:t>not</w:t>
            </w:r>
            <w:r>
              <w:t xml:space="preserve"> sign the Order section.</w:t>
            </w:r>
          </w:p>
          <w:p w14:paraId="391FA6A6" w14:textId="657F0F8C" w:rsidR="00E743D1" w:rsidRDefault="00E743D1" w:rsidP="00BA08D2">
            <w:pPr>
              <w:pStyle w:val="ListParagraph"/>
              <w:numPr>
                <w:ilvl w:val="0"/>
                <w:numId w:val="9"/>
              </w:numPr>
              <w:spacing w:before="0" w:after="0"/>
              <w:ind w:left="397"/>
            </w:pPr>
            <w:r w:rsidRPr="00846330">
              <w:rPr>
                <w:b/>
                <w:bCs/>
              </w:rPr>
              <w:t>Case Description Form</w:t>
            </w:r>
            <w:r>
              <w:t xml:space="preserve">, </w:t>
            </w:r>
            <w:hyperlink r:id="rId44" w:history="1">
              <w:r w:rsidRPr="00E7257B">
                <w:rPr>
                  <w:rStyle w:val="Hyperlink"/>
                </w:rPr>
                <w:t>CIV-125S</w:t>
              </w:r>
            </w:hyperlink>
            <w:r>
              <w:t xml:space="preserve"> </w:t>
            </w:r>
            <w:r>
              <w:br/>
            </w:r>
            <w:r w:rsidRPr="00C632ED">
              <w:rPr>
                <w:color w:val="FFC000"/>
              </w:rPr>
              <w:t>{% if</w:t>
            </w:r>
            <w:r w:rsidR="00F01921">
              <w:rPr>
                <w:color w:val="FFC000"/>
              </w:rPr>
              <w:t xml:space="preserve"> minor_children</w:t>
            </w:r>
            <w:r w:rsidR="0042303C">
              <w:rPr>
                <w:color w:val="FFC000"/>
              </w:rPr>
              <w:t xml:space="preserve"> </w:t>
            </w:r>
            <w:r w:rsidR="00BA08D2">
              <w:rPr>
                <w:color w:val="FFC000"/>
              </w:rPr>
              <w:t>or wife_is_</w:t>
            </w:r>
            <w:r w:rsidR="00BA08D2" w:rsidRPr="00BA08D2">
              <w:rPr>
                <w:color w:val="FFC000"/>
              </w:rPr>
              <w:t>pregnant in('husband', 'not husband')</w:t>
            </w:r>
            <w:r w:rsidR="0042303C">
              <w:rPr>
                <w:color w:val="FFC000"/>
              </w:rPr>
              <w:t xml:space="preserve"> </w:t>
            </w:r>
            <w:r w:rsidRPr="00C632ED">
              <w:rPr>
                <w:color w:val="FFC000"/>
              </w:rPr>
              <w:t>%}</w:t>
            </w:r>
            <w:r>
              <w:t>Check "Uncontested Divorce with Children (or pregnant)".</w:t>
            </w:r>
            <w:r w:rsidRPr="00C632ED">
              <w:rPr>
                <w:color w:val="FFC000"/>
              </w:rPr>
              <w:t>{% else %}</w:t>
            </w:r>
            <w:r w:rsidRPr="00C632ED">
              <w:rPr>
                <w:color w:val="auto"/>
              </w:rPr>
              <w:t>Check "Uncontested Divorce Without Children".</w:t>
            </w:r>
            <w:r w:rsidRPr="00C632ED">
              <w:rPr>
                <w:color w:val="FFC000"/>
              </w:rPr>
              <w:t>{% endif %}</w:t>
            </w:r>
          </w:p>
          <w:p w14:paraId="0E48FC75" w14:textId="2E8B2F80" w:rsidR="00E743D1" w:rsidRPr="00C632ED" w:rsidRDefault="00E743D1" w:rsidP="000B5197">
            <w:pPr>
              <w:pStyle w:val="ListParagraph"/>
              <w:ind w:left="402"/>
            </w:pPr>
            <w:r w:rsidRPr="00846330">
              <w:rPr>
                <w:b/>
                <w:bCs/>
              </w:rPr>
              <w:t>Certificate of Divorce, VS-401</w:t>
            </w:r>
            <w:r>
              <w:t xml:space="preserve"> - Get this form at the court or at Health Analytics &amp; Vital Records. You must use an original form - they are printed on archival-quality, acid-free paper. You may not </w:t>
            </w:r>
            <w:r>
              <w:lastRenderedPageBreak/>
              <w:t>use a photocopy.</w:t>
            </w:r>
            <w:r w:rsidR="0042303C">
              <w:t xml:space="preserve"> </w:t>
            </w:r>
            <w:r>
              <w:t>Fill in boxes 9-32 in black ink without cross-outs or corrections; if you don't know an answer about your spouse, leave it blank.</w:t>
            </w:r>
          </w:p>
          <w:p w14:paraId="2109D94A" w14:textId="77777777" w:rsidR="00E743D1" w:rsidRDefault="00E743D1" w:rsidP="000B5197">
            <w:pPr>
              <w:pStyle w:val="Heading3"/>
              <w:outlineLvl w:val="2"/>
            </w:pPr>
            <w:r>
              <w:t xml:space="preserve">Required forms - 2 copies </w:t>
            </w:r>
          </w:p>
          <w:p w14:paraId="11E1BBFC" w14:textId="77777777" w:rsidR="00E743D1" w:rsidRDefault="00E743D1" w:rsidP="000B5197">
            <w:pPr>
              <w:pStyle w:val="BodyText"/>
            </w:pPr>
            <w:r>
              <w:t>Each spouse fills out and signs a separate copy.</w:t>
            </w:r>
          </w:p>
          <w:p w14:paraId="42DE29D2" w14:textId="77777777" w:rsidR="00F97E6E" w:rsidRPr="00F97E6E" w:rsidRDefault="00E743D1" w:rsidP="00F97E6E">
            <w:pPr>
              <w:pStyle w:val="Body"/>
              <w:rPr>
                <w:color w:val="FFC000"/>
              </w:rPr>
            </w:pPr>
            <w:r w:rsidRPr="00F97E6E">
              <w:rPr>
                <w:color w:val="FFC000"/>
              </w:rPr>
              <w:t>{% if</w:t>
            </w:r>
            <w:r w:rsidR="00F01921" w:rsidRPr="00F97E6E">
              <w:rPr>
                <w:color w:val="FFC000"/>
              </w:rPr>
              <w:t xml:space="preserve"> minor_children</w:t>
            </w:r>
            <w:r w:rsidR="0042303C" w:rsidRPr="00F97E6E">
              <w:rPr>
                <w:color w:val="FFC000"/>
              </w:rPr>
              <w:t xml:space="preserve"> </w:t>
            </w:r>
            <w:r w:rsidR="00955AB3" w:rsidRPr="00F97E6E">
              <w:rPr>
                <w:color w:val="FFC000"/>
              </w:rPr>
              <w:t>or wife_is_pregnant == ('</w:t>
            </w:r>
            <w:r w:rsidR="00BA08D2" w:rsidRPr="00F97E6E">
              <w:rPr>
                <w:color w:val="FFC000"/>
              </w:rPr>
              <w:t>husband', 'not</w:t>
            </w:r>
            <w:r w:rsidR="00955AB3" w:rsidRPr="00F97E6E">
              <w:rPr>
                <w:color w:val="FFC000"/>
              </w:rPr>
              <w:t xml:space="preserve"> husband')</w:t>
            </w:r>
            <w:r w:rsidRPr="00F97E6E">
              <w:rPr>
                <w:color w:val="FFC000"/>
              </w:rPr>
              <w:t>%}</w:t>
            </w:r>
          </w:p>
          <w:p w14:paraId="31579A58" w14:textId="15CF0ACD" w:rsidR="00E743D1" w:rsidRDefault="00E743D1" w:rsidP="0099269E">
            <w:pPr>
              <w:pStyle w:val="ListParagraph"/>
              <w:ind w:left="402"/>
            </w:pPr>
            <w:r w:rsidRPr="00F97E6E">
              <w:rPr>
                <w:b/>
                <w:bCs/>
              </w:rPr>
              <w:t>Child Custody Jurisdiction Affidavit</w:t>
            </w:r>
            <w:r>
              <w:t xml:space="preserve">, </w:t>
            </w:r>
            <w:hyperlink r:id="rId45" w:history="1">
              <w:r w:rsidRPr="00C632ED">
                <w:rPr>
                  <w:rStyle w:val="Hyperlink"/>
                </w:rPr>
                <w:t>DR-150</w:t>
              </w:r>
            </w:hyperlink>
            <w:r>
              <w:t xml:space="preserve"> &amp; </w:t>
            </w:r>
            <w:r w:rsidRPr="00F97E6E">
              <w:rPr>
                <w:b/>
                <w:bCs/>
              </w:rPr>
              <w:t>Child Support Guidelines Affidavit,</w:t>
            </w:r>
            <w:r>
              <w:t xml:space="preserve"> </w:t>
            </w:r>
            <w:hyperlink r:id="rId46" w:history="1">
              <w:r w:rsidRPr="00C632ED">
                <w:rPr>
                  <w:rStyle w:val="Hyperlink"/>
                </w:rPr>
                <w:t>DR-305</w:t>
              </w:r>
            </w:hyperlink>
          </w:p>
          <w:p w14:paraId="08C8E5DC" w14:textId="77777777" w:rsidR="00E743D1" w:rsidRDefault="00E743D1" w:rsidP="00F97E6E">
            <w:pPr>
              <w:pStyle w:val="ListParagraph"/>
              <w:numPr>
                <w:ilvl w:val="1"/>
                <w:numId w:val="3"/>
              </w:numPr>
              <w:ind w:left="765"/>
            </w:pPr>
            <w:r>
              <w:t>Answer each question completely.</w:t>
            </w:r>
          </w:p>
          <w:p w14:paraId="1E26CBC4" w14:textId="5D9A065E" w:rsidR="00E743D1" w:rsidRDefault="00E743D1" w:rsidP="00F97E6E">
            <w:pPr>
              <w:pStyle w:val="ListParagraph"/>
              <w:numPr>
                <w:ilvl w:val="1"/>
                <w:numId w:val="3"/>
              </w:numPr>
              <w:ind w:left="765"/>
            </w:pPr>
            <w:r>
              <w:t xml:space="preserve">See </w:t>
            </w:r>
            <w:hyperlink r:id="rId47" w:history="1">
              <w:r w:rsidRPr="00C632ED">
                <w:rPr>
                  <w:rStyle w:val="Hyperlink"/>
                </w:rPr>
                <w:t>How to Fill out the Child Support Guidelines Affidavit</w:t>
              </w:r>
            </w:hyperlink>
            <w:r>
              <w:t>.</w:t>
            </w:r>
          </w:p>
          <w:p w14:paraId="5163E370" w14:textId="77777777" w:rsidR="00E743D1" w:rsidRDefault="00E743D1" w:rsidP="00F97E6E">
            <w:pPr>
              <w:pStyle w:val="ListParagraph"/>
              <w:numPr>
                <w:ilvl w:val="1"/>
                <w:numId w:val="3"/>
              </w:numPr>
              <w:ind w:left="765"/>
            </w:pPr>
            <w:r>
              <w:t>Attach your most recent tax return and pay stubs to the Child Support Guidelines Affidavit.</w:t>
            </w:r>
          </w:p>
          <w:p w14:paraId="5D03AC94" w14:textId="31190D22" w:rsidR="00E743D1" w:rsidRDefault="00061AA0" w:rsidP="00F97E6E">
            <w:pPr>
              <w:pStyle w:val="ListParagraph"/>
              <w:ind w:left="402"/>
            </w:pPr>
            <w:r>
              <w:t>Wait to s</w:t>
            </w:r>
            <w:r w:rsidR="00E743D1">
              <w:t xml:space="preserve">ign these forms </w:t>
            </w:r>
            <w:r w:rsidRPr="00061AA0">
              <w:t>them until you are in front of someone who has the power to take oaths, like a notary public</w:t>
            </w:r>
            <w:r>
              <w:t>. The court clerk can do this for free. Bring a valid photo ID with you.</w:t>
            </w:r>
            <w:r w:rsidR="00E743D1" w:rsidRPr="00F97E6E">
              <w:rPr>
                <w:color w:val="FFC000"/>
              </w:rPr>
              <w:t>{%p endif %}</w:t>
            </w:r>
          </w:p>
          <w:p w14:paraId="7100840E" w14:textId="78F339C8" w:rsidR="00E743D1" w:rsidRDefault="00E743D1" w:rsidP="000B5197">
            <w:pPr>
              <w:pStyle w:val="ListParagraph"/>
              <w:ind w:left="402"/>
            </w:pPr>
            <w:r w:rsidRPr="00BB1C21">
              <w:rPr>
                <w:b/>
                <w:bCs/>
              </w:rPr>
              <w:t>Information Sheet</w:t>
            </w:r>
            <w:r>
              <w:t xml:space="preserve">, </w:t>
            </w:r>
            <w:hyperlink r:id="rId48" w:history="1">
              <w:r w:rsidRPr="00C632ED">
                <w:rPr>
                  <w:rStyle w:val="Hyperlink"/>
                </w:rPr>
                <w:t>DR-314</w:t>
              </w:r>
            </w:hyperlink>
            <w:r>
              <w:t xml:space="preserve"> </w:t>
            </w:r>
            <w:r>
              <w:br/>
              <w:t xml:space="preserve">Fill in 1-3 with complete information for yourself, </w:t>
            </w:r>
            <w:r w:rsidRPr="006E0AC4">
              <w:rPr>
                <w:color w:val="FFC000"/>
              </w:rPr>
              <w:t xml:space="preserve">{% </w:t>
            </w:r>
            <w:r>
              <w:rPr>
                <w:color w:val="FFC000"/>
              </w:rPr>
              <w:t>if</w:t>
            </w:r>
            <w:r w:rsidR="00F01921">
              <w:rPr>
                <w:color w:val="FFC000"/>
              </w:rPr>
              <w:t xml:space="preserve"> minor_children </w:t>
            </w:r>
            <w:r>
              <w:rPr>
                <w:color w:val="FFC000"/>
              </w:rPr>
              <w:t>%}</w:t>
            </w:r>
            <w:r>
              <w:t xml:space="preserve">the children in the case, </w:t>
            </w:r>
            <w:r w:rsidRPr="00C632ED">
              <w:rPr>
                <w:color w:val="FFC000"/>
              </w:rPr>
              <w:t>{% endif %}</w:t>
            </w:r>
            <w:r>
              <w:t>your spouse if you know it, and then sign and date.</w:t>
            </w:r>
          </w:p>
          <w:p w14:paraId="3BD6EFD8" w14:textId="77777777" w:rsidR="00E743D1" w:rsidRDefault="00E743D1" w:rsidP="000B5197">
            <w:pPr>
              <w:pStyle w:val="Heading3"/>
              <w:outlineLvl w:val="2"/>
            </w:pPr>
            <w:r>
              <w:t xml:space="preserve">Required Forms </w:t>
            </w:r>
          </w:p>
          <w:p w14:paraId="3FBBF488" w14:textId="77777777" w:rsidR="00E743D1" w:rsidRDefault="00E743D1" w:rsidP="000B5197">
            <w:pPr>
              <w:pStyle w:val="BodyText"/>
            </w:pPr>
            <w:r>
              <w:t xml:space="preserve">Fill out but do </w:t>
            </w:r>
            <w:r w:rsidRPr="006E0AC4">
              <w:rPr>
                <w:b/>
              </w:rPr>
              <w:t>not</w:t>
            </w:r>
            <w:r>
              <w:t xml:space="preserve"> sign because the judge will sign them.</w:t>
            </w:r>
          </w:p>
          <w:p w14:paraId="28A0CEB0" w14:textId="53BF4205" w:rsidR="00E743D1" w:rsidRPr="006E0AC4" w:rsidRDefault="00E743D1" w:rsidP="000B5197">
            <w:pPr>
              <w:pStyle w:val="ListParagraph"/>
              <w:ind w:left="402"/>
            </w:pPr>
            <w:r>
              <w:rPr>
                <w:color w:val="FFC000"/>
              </w:rPr>
              <w:t>{%p if</w:t>
            </w:r>
            <w:r w:rsidR="00F01921">
              <w:rPr>
                <w:color w:val="FFC000"/>
              </w:rPr>
              <w:t xml:space="preserve"> minor_children </w:t>
            </w:r>
            <w:r>
              <w:rPr>
                <w:color w:val="FFC000"/>
              </w:rPr>
              <w:t>%}</w:t>
            </w:r>
          </w:p>
          <w:p w14:paraId="3C260224" w14:textId="25FCB49B" w:rsidR="00E743D1" w:rsidRDefault="00E743D1" w:rsidP="000B5197">
            <w:pPr>
              <w:pStyle w:val="ListParagraph"/>
              <w:ind w:left="402"/>
            </w:pPr>
            <w:r w:rsidRPr="00BB1C21">
              <w:rPr>
                <w:b/>
                <w:bCs/>
              </w:rPr>
              <w:t>Child Support Order</w:t>
            </w:r>
            <w:r>
              <w:t xml:space="preserve">, </w:t>
            </w:r>
            <w:hyperlink r:id="rId49" w:history="1">
              <w:r w:rsidRPr="00FB2AAB">
                <w:rPr>
                  <w:rStyle w:val="Hyperlink"/>
                </w:rPr>
                <w:t>DR-300</w:t>
              </w:r>
            </w:hyperlink>
          </w:p>
          <w:p w14:paraId="192CEE81" w14:textId="6AA95707" w:rsidR="00E743D1" w:rsidRDefault="00E743D1" w:rsidP="000B5197">
            <w:pPr>
              <w:pStyle w:val="BodyText"/>
            </w:pPr>
            <w:r w:rsidRPr="00BB1C21">
              <w:rPr>
                <w:b/>
                <w:bCs/>
              </w:rPr>
              <w:t>Finding of Fact and Conclusions of Law &amp; Decree of Divorce,</w:t>
            </w:r>
            <w:r>
              <w:t xml:space="preserve"> </w:t>
            </w:r>
            <w:hyperlink r:id="rId50" w:history="1">
              <w:r w:rsidR="00BB1C21">
                <w:rPr>
                  <w:rStyle w:val="Hyperlink"/>
                </w:rPr>
                <w:t>DR</w:t>
              </w:r>
              <w:r w:rsidR="0040147E">
                <w:rPr>
                  <w:rStyle w:val="Hyperlink"/>
                </w:rPr>
                <w:t xml:space="preserve"> -</w:t>
              </w:r>
              <w:r w:rsidR="00BB1C21">
                <w:rPr>
                  <w:rStyle w:val="Hyperlink"/>
                </w:rPr>
                <w:t xml:space="preserve"> 800 &amp; 805</w:t>
              </w:r>
            </w:hyperlink>
            <w:r>
              <w:br/>
              <w:t>Fill out the “Findings of Fact” section</w:t>
            </w:r>
          </w:p>
          <w:p w14:paraId="6BC69304" w14:textId="15AD1DA0" w:rsidR="00E743D1" w:rsidRDefault="00E743D1" w:rsidP="000B5197">
            <w:pPr>
              <w:pStyle w:val="ListParagraph"/>
              <w:ind w:left="402"/>
            </w:pPr>
            <w:r w:rsidRPr="008A556F">
              <w:rPr>
                <w:color w:val="00B050"/>
              </w:rPr>
              <w:t>{%p if not</w:t>
            </w:r>
            <w:r w:rsidR="00F01921">
              <w:rPr>
                <w:color w:val="00B050"/>
              </w:rPr>
              <w:t xml:space="preserve"> have_property_and_debt </w:t>
            </w:r>
            <w:r w:rsidRPr="008A556F">
              <w:rPr>
                <w:color w:val="00B050"/>
              </w:rPr>
              <w:t>%}</w:t>
            </w:r>
            <w:r>
              <w:t xml:space="preserve"> </w:t>
            </w:r>
          </w:p>
          <w:p w14:paraId="3C02FD95" w14:textId="2F5F1D0A" w:rsidR="00E743D1" w:rsidRDefault="00E743D1" w:rsidP="000B5197">
            <w:pPr>
              <w:pStyle w:val="ListParagraph"/>
              <w:ind w:left="402"/>
            </w:pPr>
            <w:r w:rsidRPr="0040147E">
              <w:rPr>
                <w:b/>
                <w:bCs/>
              </w:rPr>
              <w:t>Decree and Judgment, SHC-525</w:t>
            </w:r>
            <w:r>
              <w:t xml:space="preserve"> </w:t>
            </w:r>
            <w:hyperlink r:id="rId51" w:history="1">
              <w:r w:rsidRPr="00466233">
                <w:rPr>
                  <w:rStyle w:val="Hyperlink"/>
                </w:rPr>
                <w:t>Word</w:t>
              </w:r>
            </w:hyperlink>
            <w:r>
              <w:t xml:space="preserve"> | </w:t>
            </w:r>
            <w:hyperlink r:id="rId52" w:history="1">
              <w:r w:rsidRPr="00466233">
                <w:rPr>
                  <w:rStyle w:val="Hyperlink"/>
                </w:rPr>
                <w:t>PDF</w:t>
              </w:r>
            </w:hyperlink>
          </w:p>
          <w:p w14:paraId="59C72427" w14:textId="77777777" w:rsidR="00E743D1" w:rsidRPr="006E0AC4" w:rsidRDefault="00E743D1" w:rsidP="000B5197">
            <w:pPr>
              <w:pStyle w:val="ListParagraph"/>
              <w:ind w:left="402"/>
            </w:pPr>
            <w:r w:rsidRPr="00056903">
              <w:rPr>
                <w:color w:val="00B050"/>
              </w:rPr>
              <w:t xml:space="preserve">{%p endif </w:t>
            </w:r>
            <w:r>
              <w:rPr>
                <w:color w:val="00B050"/>
              </w:rPr>
              <w:t>%}</w:t>
            </w:r>
          </w:p>
          <w:p w14:paraId="47C2E301" w14:textId="77777777" w:rsidR="00E743D1" w:rsidRDefault="00E743D1" w:rsidP="000B5197">
            <w:pPr>
              <w:pStyle w:val="ListParagraph"/>
              <w:ind w:left="402"/>
            </w:pPr>
            <w:r w:rsidRPr="006E0AC4">
              <w:rPr>
                <w:color w:val="FFC000"/>
              </w:rPr>
              <w:t xml:space="preserve">{%p </w:t>
            </w:r>
            <w:r>
              <w:rPr>
                <w:color w:val="FFC000"/>
              </w:rPr>
              <w:t>else</w:t>
            </w:r>
            <w:r w:rsidRPr="006E0AC4">
              <w:rPr>
                <w:color w:val="FFC000"/>
              </w:rPr>
              <w:t xml:space="preserve"> %}</w:t>
            </w:r>
          </w:p>
          <w:p w14:paraId="1A8B7A5A" w14:textId="1A15B680" w:rsidR="00E743D1" w:rsidRDefault="00E743D1" w:rsidP="000B5197">
            <w:pPr>
              <w:pStyle w:val="ListParagraph"/>
              <w:ind w:left="402"/>
            </w:pPr>
            <w:r w:rsidRPr="0040147E">
              <w:rPr>
                <w:b/>
                <w:bCs/>
              </w:rPr>
              <w:t>Finding of Fact and Conclusions of Law, SHC-540</w:t>
            </w:r>
            <w:r>
              <w:t xml:space="preserve"> </w:t>
            </w:r>
            <w:hyperlink r:id="rId53" w:history="1">
              <w:r w:rsidRPr="00466233">
                <w:rPr>
                  <w:rStyle w:val="Hyperlink"/>
                </w:rPr>
                <w:t>Word</w:t>
              </w:r>
            </w:hyperlink>
            <w:r>
              <w:t xml:space="preserve"> | </w:t>
            </w:r>
            <w:hyperlink r:id="rId54" w:history="1">
              <w:r w:rsidRPr="00466233">
                <w:rPr>
                  <w:rStyle w:val="Hyperlink"/>
                </w:rPr>
                <w:t>PDF</w:t>
              </w:r>
            </w:hyperlink>
            <w:r>
              <w:t xml:space="preserve"> </w:t>
            </w:r>
            <w:r>
              <w:lastRenderedPageBreak/>
              <w:t>(fill out the “Findings of Fact” section)</w:t>
            </w:r>
          </w:p>
          <w:p w14:paraId="73E19221" w14:textId="7D3AEFA1" w:rsidR="00E743D1" w:rsidRDefault="00E743D1" w:rsidP="000B5197">
            <w:pPr>
              <w:pStyle w:val="ListParagraph"/>
              <w:ind w:left="402"/>
            </w:pPr>
            <w:r w:rsidRPr="0040147E">
              <w:rPr>
                <w:b/>
                <w:bCs/>
              </w:rPr>
              <w:t>Decree and Judgment, SHC-545</w:t>
            </w:r>
            <w:r>
              <w:t xml:space="preserve"> </w:t>
            </w:r>
            <w:hyperlink r:id="rId55" w:history="1">
              <w:r w:rsidRPr="00466233">
                <w:rPr>
                  <w:rStyle w:val="Hyperlink"/>
                </w:rPr>
                <w:t>Word</w:t>
              </w:r>
            </w:hyperlink>
            <w:r>
              <w:t xml:space="preserve"> | </w:t>
            </w:r>
            <w:hyperlink r:id="rId56" w:history="1">
              <w:r w:rsidRPr="00466233">
                <w:rPr>
                  <w:rStyle w:val="Hyperlink"/>
                </w:rPr>
                <w:t>PDF</w:t>
              </w:r>
            </w:hyperlink>
          </w:p>
          <w:p w14:paraId="2FAFE81C" w14:textId="77777777" w:rsidR="00E743D1" w:rsidRDefault="00E743D1" w:rsidP="000B5197">
            <w:pPr>
              <w:pStyle w:val="ListParagraph"/>
              <w:ind w:left="402"/>
            </w:pPr>
            <w:r w:rsidRPr="00466233">
              <w:rPr>
                <w:color w:val="FFC000"/>
              </w:rPr>
              <w:t>{%p endif %}</w:t>
            </w:r>
          </w:p>
          <w:p w14:paraId="600CC185" w14:textId="1D5A453B" w:rsidR="00E743D1" w:rsidRDefault="00E743D1" w:rsidP="00F97E6E">
            <w:pPr>
              <w:pStyle w:val="Heading3"/>
              <w:outlineLvl w:val="2"/>
            </w:pPr>
            <w:r w:rsidRPr="00F97E6E">
              <w:rPr>
                <w:color w:val="92D050"/>
              </w:rPr>
              <w:t xml:space="preserve">{% if </w:t>
            </w:r>
            <w:r w:rsidR="0077771A" w:rsidRPr="00F97E6E">
              <w:rPr>
                <w:color w:val="92D050"/>
              </w:rPr>
              <w:t>pregnant in('husband', 'not husband')</w:t>
            </w:r>
            <w:r w:rsidRPr="00F97E6E">
              <w:rPr>
                <w:color w:val="92D050"/>
              </w:rPr>
              <w:t xml:space="preserve"> %}</w:t>
            </w:r>
            <w:r>
              <w:t>Form if wife is pregnant</w:t>
            </w:r>
          </w:p>
          <w:p w14:paraId="1281BE74" w14:textId="77777777" w:rsidR="00F97E6E" w:rsidRDefault="00E743D1" w:rsidP="000B5197">
            <w:pPr>
              <w:pStyle w:val="BodyText"/>
              <w:rPr>
                <w:color w:val="0070C0"/>
              </w:rPr>
            </w:pPr>
            <w:r w:rsidRPr="001B1DE5">
              <w:rPr>
                <w:color w:val="0070C0"/>
              </w:rPr>
              <w:t xml:space="preserve">{% if </w:t>
            </w:r>
            <w:r w:rsidR="00907D34">
              <w:rPr>
                <w:color w:val="0070C0"/>
              </w:rPr>
              <w:t>wife_is_</w:t>
            </w:r>
            <w:r w:rsidR="0077771A" w:rsidRPr="0077771A">
              <w:rPr>
                <w:color w:val="0070C0"/>
              </w:rPr>
              <w:t xml:space="preserve">pregnant </w:t>
            </w:r>
            <w:r w:rsidR="0077771A">
              <w:rPr>
                <w:color w:val="0070C0"/>
              </w:rPr>
              <w:t xml:space="preserve">== </w:t>
            </w:r>
            <w:r w:rsidR="0077771A" w:rsidRPr="0077771A">
              <w:rPr>
                <w:color w:val="0070C0"/>
              </w:rPr>
              <w:t>'husband'</w:t>
            </w:r>
            <w:r w:rsidRPr="001B1DE5">
              <w:rPr>
                <w:color w:val="0070C0"/>
              </w:rPr>
              <w:t xml:space="preserve"> %}</w:t>
            </w:r>
            <w:r w:rsidRPr="001B1DE5">
              <w:t>Some courts will allow a divorce case to move forward when the wife is pregnant. Other courts require that the child be born before completing the case.</w:t>
            </w:r>
            <w:r w:rsidR="0042303C">
              <w:t xml:space="preserve"> </w:t>
            </w:r>
            <w:r w:rsidRPr="001B1DE5">
              <w:t>You can ask the court to divorce you before the child is born, and deal with the parenting plan and child support after by filing:</w:t>
            </w:r>
            <w:r w:rsidRPr="001B1DE5">
              <w:rPr>
                <w:color w:val="0070C0"/>
              </w:rPr>
              <w:t xml:space="preserve">{% </w:t>
            </w:r>
            <w:r>
              <w:rPr>
                <w:color w:val="0070C0"/>
              </w:rPr>
              <w:t>else</w:t>
            </w:r>
            <w:r w:rsidRPr="001B1DE5">
              <w:rPr>
                <w:color w:val="0070C0"/>
              </w:rPr>
              <w:t xml:space="preserve"> %}</w:t>
            </w:r>
          </w:p>
          <w:p w14:paraId="510C928B" w14:textId="7F4BAE74" w:rsidR="00E743D1" w:rsidRDefault="00E743D1" w:rsidP="000B5197">
            <w:pPr>
              <w:pStyle w:val="BodyText"/>
            </w:pPr>
            <w:r>
              <w:t>If a wife is pregnant when a marriage ends the law considers the husband to be the father.</w:t>
            </w:r>
            <w:r w:rsidR="0042303C">
              <w:t xml:space="preserve"> </w:t>
            </w:r>
            <w:r>
              <w:t>If the husband is not the father, the court can remove the husband’s rights and responsibilities for that child.</w:t>
            </w:r>
            <w:r w:rsidR="0042303C">
              <w:t xml:space="preserve"> </w:t>
            </w:r>
            <w:r>
              <w:t>This is called “disestablishing paternity.”</w:t>
            </w:r>
            <w:r w:rsidR="0042303C">
              <w:t xml:space="preserve"> </w:t>
            </w:r>
            <w:r>
              <w:t>You can ask the court to divorce you before the child is born, and deal with the paternity after by filing:</w:t>
            </w:r>
            <w:r w:rsidRPr="001B1DE5">
              <w:rPr>
                <w:color w:val="0070C0"/>
              </w:rPr>
              <w:t xml:space="preserve">{% </w:t>
            </w:r>
            <w:r>
              <w:rPr>
                <w:color w:val="0070C0"/>
              </w:rPr>
              <w:t>end</w:t>
            </w:r>
            <w:r w:rsidRPr="001B1DE5">
              <w:rPr>
                <w:color w:val="0070C0"/>
              </w:rPr>
              <w:t>if %}</w:t>
            </w:r>
          </w:p>
          <w:p w14:paraId="4E59D258" w14:textId="29847849" w:rsidR="00E743D1" w:rsidRDefault="00E743D1" w:rsidP="00B8509E">
            <w:pPr>
              <w:pStyle w:val="ListParagraph"/>
              <w:ind w:left="402"/>
            </w:pPr>
            <w:r w:rsidRPr="00F97E6E">
              <w:rPr>
                <w:b/>
                <w:bCs/>
              </w:rPr>
              <w:t>Joint Motion, Affidavit and Order to Bifurcate Divorce for Subsequent Determination of Paternity, SHC-153</w:t>
            </w:r>
            <w:r>
              <w:t xml:space="preserve"> </w:t>
            </w:r>
            <w:hyperlink r:id="rId57" w:history="1">
              <w:r w:rsidRPr="00FB2AAB">
                <w:rPr>
                  <w:rStyle w:val="Hyperlink"/>
                </w:rPr>
                <w:t>Word</w:t>
              </w:r>
            </w:hyperlink>
            <w:r>
              <w:t xml:space="preserve"> | </w:t>
            </w:r>
            <w:hyperlink r:id="rId58" w:history="1">
              <w:r w:rsidRPr="00FB2AAB">
                <w:rPr>
                  <w:rStyle w:val="Hyperlink"/>
                </w:rPr>
                <w:t>PDF</w:t>
              </w:r>
            </w:hyperlink>
            <w:r>
              <w:t xml:space="preserve"> (do </w:t>
            </w:r>
            <w:r w:rsidR="0040147E" w:rsidRPr="00F97E6E">
              <w:rPr>
                <w:b/>
                <w:bCs/>
              </w:rPr>
              <w:t>not</w:t>
            </w:r>
            <w:r w:rsidR="0040147E">
              <w:t xml:space="preserve"> </w:t>
            </w:r>
            <w:r>
              <w:t>sign the order section)</w:t>
            </w:r>
            <w:r w:rsidRPr="00F97E6E">
              <w:rPr>
                <w:color w:val="92D050"/>
              </w:rPr>
              <w:t>{% endif %}</w:t>
            </w:r>
          </w:p>
          <w:p w14:paraId="5666DCC3" w14:textId="5A075F5C" w:rsidR="00E743D1" w:rsidRDefault="00E743D1" w:rsidP="00F97E6E">
            <w:pPr>
              <w:pStyle w:val="BodyText"/>
            </w:pPr>
            <w:r>
              <w:rPr>
                <w:color w:val="00B050"/>
              </w:rPr>
              <w:t>{% if paternity</w:t>
            </w:r>
            <w:r w:rsidR="0077771A">
              <w:rPr>
                <w:color w:val="00B050"/>
              </w:rPr>
              <w:t xml:space="preserve"> </w:t>
            </w:r>
            <w:r w:rsidR="0077771A" w:rsidRPr="0077771A">
              <w:rPr>
                <w:color w:val="00B050"/>
              </w:rPr>
              <w:t>in('yes','</w:t>
            </w:r>
            <w:proofErr w:type="spellStart"/>
            <w:r w:rsidR="0077771A" w:rsidRPr="0077771A">
              <w:rPr>
                <w:color w:val="00B050"/>
              </w:rPr>
              <w:t>dont</w:t>
            </w:r>
            <w:proofErr w:type="spellEnd"/>
            <w:r w:rsidR="0077771A" w:rsidRPr="0077771A">
              <w:rPr>
                <w:color w:val="00B050"/>
              </w:rPr>
              <w:t xml:space="preserve"> know')</w:t>
            </w:r>
            <w:r>
              <w:rPr>
                <w:color w:val="00B050"/>
              </w:rPr>
              <w:t xml:space="preserve"> %}</w:t>
            </w:r>
            <w:r w:rsidRPr="00F97E6E">
              <w:rPr>
                <w:rStyle w:val="Heading3Char"/>
              </w:rPr>
              <w:t>Paternity form</w:t>
            </w:r>
          </w:p>
          <w:p w14:paraId="43301169" w14:textId="77777777" w:rsidR="00E743D1" w:rsidRDefault="00E743D1" w:rsidP="000B5197">
            <w:pPr>
              <w:pStyle w:val="BodyText"/>
            </w:pPr>
            <w:r>
              <w:t>If the husband is not the biological or adopted father of a child born during the marriage you can ask the court to remove the husband’s rights and responsibilities for that child. This is called “disestablishing paternity.” Use:</w:t>
            </w:r>
          </w:p>
          <w:p w14:paraId="2618CA8E" w14:textId="153C9456" w:rsidR="00E743D1" w:rsidRDefault="00E743D1" w:rsidP="000B5197">
            <w:pPr>
              <w:pStyle w:val="ListParagraph"/>
              <w:ind w:left="402"/>
            </w:pPr>
            <w:r w:rsidRPr="0040147E">
              <w:rPr>
                <w:b/>
                <w:bCs/>
              </w:rPr>
              <w:t>Three-Way Affidavit to Disestablish and Establish Paternity, SHC-151</w:t>
            </w:r>
            <w:r>
              <w:t xml:space="preserve"> (</w:t>
            </w:r>
            <w:hyperlink r:id="rId59" w:history="1">
              <w:r w:rsidRPr="00FB2AAB">
                <w:rPr>
                  <w:rStyle w:val="Hyperlink"/>
                </w:rPr>
                <w:t>Word</w:t>
              </w:r>
            </w:hyperlink>
            <w:r>
              <w:t xml:space="preserve"> | </w:t>
            </w:r>
            <w:hyperlink r:id="rId60" w:history="1">
              <w:r w:rsidRPr="00FB2AAB">
                <w:rPr>
                  <w:rStyle w:val="Hyperlink"/>
                </w:rPr>
                <w:t>PDF</w:t>
              </w:r>
            </w:hyperlink>
            <w:r>
              <w:t>). This can be filled out by:</w:t>
            </w:r>
          </w:p>
          <w:p w14:paraId="201F6229" w14:textId="77777777" w:rsidR="00E743D1" w:rsidRDefault="00E743D1" w:rsidP="000B5197">
            <w:pPr>
              <w:pStyle w:val="ListParagraph"/>
              <w:numPr>
                <w:ilvl w:val="1"/>
                <w:numId w:val="3"/>
              </w:numPr>
            </w:pPr>
            <w:r>
              <w:t>the mother, the husband and the man who is the father stating the husband is NOT the father and that the man is the biological father</w:t>
            </w:r>
          </w:p>
          <w:p w14:paraId="3FCD8F00" w14:textId="66BC0894" w:rsidR="00E743D1" w:rsidRDefault="00E743D1" w:rsidP="0011294C">
            <w:pPr>
              <w:pStyle w:val="ListParagraph"/>
              <w:numPr>
                <w:ilvl w:val="1"/>
                <w:numId w:val="3"/>
              </w:numPr>
            </w:pPr>
            <w:r>
              <w:t>the mother and the husband saying the husband is NOT the father to disestablish the husband as the biological father</w:t>
            </w:r>
            <w:r w:rsidRPr="00F97E6E">
              <w:rPr>
                <w:color w:val="00B050"/>
              </w:rPr>
              <w:t>{% endif %}</w:t>
            </w:r>
          </w:p>
          <w:p w14:paraId="4BF3DAC6" w14:textId="77777777" w:rsidR="00E743D1" w:rsidRDefault="00E743D1" w:rsidP="000B5197">
            <w:pPr>
              <w:pStyle w:val="Heading3"/>
              <w:outlineLvl w:val="2"/>
            </w:pPr>
            <w:r>
              <w:t>Optional Forms Depending on Your Situation</w:t>
            </w:r>
          </w:p>
          <w:p w14:paraId="189F7984" w14:textId="0602998B" w:rsidR="00E743D1" w:rsidRDefault="00E743D1" w:rsidP="005A7B0F">
            <w:pPr>
              <w:pStyle w:val="ListParagraph"/>
              <w:ind w:left="402"/>
            </w:pPr>
            <w:r w:rsidRPr="00F97E6E">
              <w:rPr>
                <w:color w:val="FFC000"/>
              </w:rPr>
              <w:t>{% if</w:t>
            </w:r>
            <w:r w:rsidR="00F01921" w:rsidRPr="00F97E6E">
              <w:rPr>
                <w:color w:val="FFC000"/>
              </w:rPr>
              <w:t xml:space="preserve"> minor_children </w:t>
            </w:r>
            <w:r w:rsidRPr="00F97E6E">
              <w:rPr>
                <w:color w:val="FFC000"/>
              </w:rPr>
              <w:t>%}</w:t>
            </w:r>
            <w:r w:rsidRPr="00F97E6E">
              <w:rPr>
                <w:b/>
                <w:bCs/>
              </w:rPr>
              <w:t>Shared Custody Child Support Calculation</w:t>
            </w:r>
            <w:r>
              <w:t xml:space="preserve">, </w:t>
            </w:r>
            <w:hyperlink r:id="rId61" w:history="1">
              <w:r w:rsidRPr="00FB2AAB">
                <w:rPr>
                  <w:rStyle w:val="Hyperlink"/>
                </w:rPr>
                <w:t>DR-306</w:t>
              </w:r>
            </w:hyperlink>
            <w:r w:rsidRPr="00F97E6E">
              <w:rPr>
                <w:color w:val="FFC000"/>
              </w:rPr>
              <w:t>{% endif %}</w:t>
            </w:r>
          </w:p>
          <w:p w14:paraId="390585DC" w14:textId="69203A06" w:rsidR="00E743D1" w:rsidRDefault="00E743D1" w:rsidP="000B5197">
            <w:pPr>
              <w:pStyle w:val="ListParagraph"/>
              <w:ind w:left="402"/>
            </w:pPr>
            <w:r w:rsidRPr="00E65852">
              <w:rPr>
                <w:b/>
                <w:bCs/>
              </w:rPr>
              <w:lastRenderedPageBreak/>
              <w:t>Joint Motion, Affidavit &amp; Order to Appear and Testify By Telephone, SHC-1342</w:t>
            </w:r>
            <w:r>
              <w:t xml:space="preserve"> </w:t>
            </w:r>
            <w:hyperlink r:id="rId62" w:history="1">
              <w:r w:rsidRPr="00FB2AAB">
                <w:rPr>
                  <w:rStyle w:val="Hyperlink"/>
                </w:rPr>
                <w:t>Word</w:t>
              </w:r>
            </w:hyperlink>
            <w:r>
              <w:t xml:space="preserve"> | </w:t>
            </w:r>
            <w:hyperlink r:id="rId63" w:history="1">
              <w:r w:rsidRPr="00FB2AAB">
                <w:rPr>
                  <w:rStyle w:val="Hyperlink"/>
                </w:rPr>
                <w:t>PDF</w:t>
              </w:r>
            </w:hyperlink>
            <w:r>
              <w:t xml:space="preserve"> (do </w:t>
            </w:r>
            <w:r w:rsidR="00907D34">
              <w:rPr>
                <w:b/>
              </w:rPr>
              <w:t>not</w:t>
            </w:r>
            <w:r w:rsidR="00907D34">
              <w:t xml:space="preserve"> </w:t>
            </w:r>
            <w:r>
              <w:t xml:space="preserve">sign the Order section) </w:t>
            </w:r>
          </w:p>
          <w:p w14:paraId="23ED18A6" w14:textId="77777777" w:rsidR="00E743D1" w:rsidRDefault="00E743D1" w:rsidP="000B5197">
            <w:pPr>
              <w:pStyle w:val="Heading3"/>
              <w:outlineLvl w:val="2"/>
            </w:pPr>
            <w:r>
              <w:t>If you and your spouse realize you do not agree, you can:</w:t>
            </w:r>
          </w:p>
          <w:p w14:paraId="59D755F8" w14:textId="38AC4079" w:rsidR="00E743D1" w:rsidRDefault="00E743D1" w:rsidP="000B5197">
            <w:pPr>
              <w:pStyle w:val="ListParagraph"/>
              <w:ind w:left="402"/>
            </w:pPr>
            <w:commentRangeStart w:id="43"/>
            <w:del w:id="44" w:author="Caroline Robinson" w:date="2024-04-22T09:01:00Z">
              <w:r w:rsidDel="006A3883">
                <w:delText xml:space="preserve">return </w:delText>
              </w:r>
            </w:del>
            <w:ins w:id="45" w:author="Caroline Robinson" w:date="2024-04-22T09:01:00Z">
              <w:r w:rsidR="006A3883">
                <w:t xml:space="preserve">Return </w:t>
              </w:r>
            </w:ins>
            <w:r>
              <w:t xml:space="preserve">to </w:t>
            </w:r>
            <w:del w:id="46" w:author="Caroline Robinson" w:date="2024-04-22T09:01:00Z">
              <w:r w:rsidDel="006A3883">
                <w:delText xml:space="preserve">the </w:delText>
              </w:r>
            </w:del>
            <w:ins w:id="47" w:author="Caroline Robinson" w:date="2024-04-22T09:01:00Z">
              <w:r w:rsidR="006A3883">
                <w:t>this interview</w:t>
              </w:r>
            </w:ins>
            <w:del w:id="48" w:author="Caroline Robinson" w:date="2024-04-22T09:01:00Z">
              <w:r w:rsidDel="006A3883">
                <w:delText>Guided Assistant to answer questions</w:delText>
              </w:r>
            </w:del>
            <w:r>
              <w:t xml:space="preserve"> and get the </w:t>
            </w:r>
            <w:del w:id="49" w:author="Caroline Robinson" w:date="2024-04-22T09:01:00Z">
              <w:r w:rsidDel="006A3883">
                <w:delText xml:space="preserve">specific </w:delText>
              </w:r>
            </w:del>
            <w:r>
              <w:t xml:space="preserve">forms for </w:t>
            </w:r>
            <w:del w:id="50" w:author="Caroline Robinson" w:date="2024-04-22T09:01:00Z">
              <w:r w:rsidDel="006A3883">
                <w:delText>your case</w:delText>
              </w:r>
            </w:del>
            <w:ins w:id="51" w:author="Caroline Robinson" w:date="2024-04-22T09:01:00Z">
              <w:r w:rsidR="006A3883">
                <w:t xml:space="preserve">spouses who do not agree. </w:t>
              </w:r>
            </w:ins>
            <w:ins w:id="52" w:author="Caroline Robinson" w:date="2024-04-22T09:02:00Z">
              <w:r w:rsidR="006A3883">
                <w:t>O</w:t>
              </w:r>
            </w:ins>
            <w:del w:id="53" w:author="Caroline Robinson" w:date="2024-04-22T09:01:00Z">
              <w:r w:rsidDel="006A3883">
                <w:delText>,</w:delText>
              </w:r>
            </w:del>
            <w:del w:id="54" w:author="Caroline Robinson" w:date="2024-04-22T09:02:00Z">
              <w:r w:rsidDel="006A3883">
                <w:delText xml:space="preserve"> o</w:delText>
              </w:r>
            </w:del>
            <w:r>
              <w:t>r</w:t>
            </w:r>
            <w:commentRangeEnd w:id="43"/>
            <w:r>
              <w:rPr>
                <w:rStyle w:val="CommentReference"/>
                <w:rFonts w:ascii="Arial" w:eastAsia="Arial" w:hAnsi="Arial" w:cs="Arial"/>
                <w:color w:val="auto"/>
                <w:spacing w:val="0"/>
              </w:rPr>
              <w:commentReference w:id="43"/>
            </w:r>
          </w:p>
          <w:p w14:paraId="3509F7BE" w14:textId="1ADE74E0" w:rsidR="00E743D1" w:rsidRDefault="00E743D1" w:rsidP="000B5197">
            <w:pPr>
              <w:pStyle w:val="ListParagraph"/>
              <w:ind w:left="402"/>
            </w:pPr>
            <w:del w:id="55" w:author="Caroline Robinson" w:date="2024-04-22T09:02:00Z">
              <w:r w:rsidDel="006A3883">
                <w:delText xml:space="preserve">find </w:delText>
              </w:r>
            </w:del>
            <w:ins w:id="56" w:author="Caroline Robinson" w:date="2024-04-22T09:02:00Z">
              <w:r w:rsidR="006A3883">
                <w:t xml:space="preserve">Find </w:t>
              </w:r>
            </w:ins>
            <w:r>
              <w:t>the forms you need on</w:t>
            </w:r>
            <w:ins w:id="57" w:author="Caroline Robinson" w:date="2024-04-22T09:02:00Z">
              <w:r w:rsidR="006A3883">
                <w:t xml:space="preserve"> the court website. See</w:t>
              </w:r>
            </w:ins>
            <w:del w:id="58" w:author="Caroline Robinson" w:date="2024-04-22T09:02:00Z">
              <w:r w:rsidDel="006A3883">
                <w:delText>-line:</w:delText>
              </w:r>
            </w:del>
            <w:r w:rsidR="0042303C">
              <w:t xml:space="preserve"> </w:t>
            </w:r>
            <w:r w:rsidR="007A1EAA">
              <w:fldChar w:fldCharType="begin"/>
            </w:r>
            <w:r w:rsidR="007A1EAA">
              <w:instrText xml:space="preserve"> HYPERLINK "https://courts.alaska.gov/shc/family/shcforms.htm" \l "start" </w:instrText>
            </w:r>
            <w:r w:rsidR="007A1EAA">
              <w:fldChar w:fldCharType="separate"/>
            </w:r>
            <w:r w:rsidRPr="00FB2AAB">
              <w:rPr>
                <w:rStyle w:val="Hyperlink"/>
              </w:rPr>
              <w:t>Filing for Divorce, Dissolution, or Custody</w:t>
            </w:r>
            <w:del w:id="59" w:author="Caroline Robinson" w:date="2024-04-22T12:16:00Z">
              <w:r w:rsidRPr="00FB2AAB" w:rsidDel="00E750C6">
                <w:rPr>
                  <w:rStyle w:val="Hyperlink"/>
                </w:rPr>
                <w:delText xml:space="preserve"> Forms</w:delText>
              </w:r>
            </w:del>
            <w:r w:rsidR="007A1EAA">
              <w:rPr>
                <w:rStyle w:val="Hyperlink"/>
              </w:rPr>
              <w:fldChar w:fldCharType="end"/>
            </w:r>
          </w:p>
          <w:p w14:paraId="5A71F609" w14:textId="77777777" w:rsidR="00E743D1" w:rsidRDefault="00E743D1" w:rsidP="000B5197">
            <w:pPr>
              <w:pStyle w:val="Heading3"/>
              <w:outlineLvl w:val="2"/>
            </w:pPr>
            <w:r>
              <w:t>Links in this step</w:t>
            </w:r>
          </w:p>
          <w:p w14:paraId="60F89215" w14:textId="77777777" w:rsidR="00E743D1" w:rsidRPr="00187830" w:rsidRDefault="00E743D1" w:rsidP="000B5197">
            <w:pPr>
              <w:pStyle w:val="BodyText"/>
            </w:pPr>
          </w:p>
        </w:tc>
      </w:tr>
      <w:tr w:rsidR="00316AEC" w14:paraId="5398B933" w14:textId="77777777" w:rsidTr="00290471">
        <w:trPr>
          <w:jc w:val="center"/>
        </w:trPr>
        <w:tc>
          <w:tcPr>
            <w:tcW w:w="2628" w:type="dxa"/>
            <w:tcMar>
              <w:top w:w="360" w:type="dxa"/>
              <w:left w:w="115" w:type="dxa"/>
              <w:right w:w="115" w:type="dxa"/>
            </w:tcMar>
          </w:tcPr>
          <w:p w14:paraId="5F740697" w14:textId="67D9726C" w:rsidR="00316AEC" w:rsidRDefault="00316AEC" w:rsidP="00316AEC">
            <w:pPr>
              <w:pStyle w:val="BodyText"/>
            </w:pPr>
            <w:r w:rsidRPr="00316AEC">
              <w:rPr>
                <w:color w:val="002060"/>
              </w:rPr>
              <w:lastRenderedPageBreak/>
              <w:t>{%tr endif %}</w:t>
            </w:r>
          </w:p>
        </w:tc>
        <w:tc>
          <w:tcPr>
            <w:tcW w:w="7612" w:type="dxa"/>
            <w:tcMar>
              <w:top w:w="360" w:type="dxa"/>
              <w:left w:w="115" w:type="dxa"/>
              <w:right w:w="115" w:type="dxa"/>
            </w:tcMar>
          </w:tcPr>
          <w:p w14:paraId="012DC2D9" w14:textId="77777777" w:rsidR="00316AEC" w:rsidRDefault="00316AEC" w:rsidP="0021603E">
            <w:pPr>
              <w:pStyle w:val="Body"/>
            </w:pPr>
          </w:p>
        </w:tc>
      </w:tr>
      <w:tr w:rsidR="002F7B65" w14:paraId="25400BEA" w14:textId="77777777" w:rsidTr="002F7B65">
        <w:trPr>
          <w:jc w:val="center"/>
        </w:trPr>
        <w:tc>
          <w:tcPr>
            <w:tcW w:w="2628" w:type="dxa"/>
            <w:tcMar>
              <w:top w:w="360" w:type="dxa"/>
              <w:left w:w="115" w:type="dxa"/>
              <w:right w:w="115" w:type="dxa"/>
            </w:tcMar>
          </w:tcPr>
          <w:p w14:paraId="41A9EF42" w14:textId="5D4D87C4" w:rsidR="002F7B65" w:rsidRDefault="002F7B65" w:rsidP="00EA0D96">
            <w:pPr>
              <w:pStyle w:val="BodyText"/>
            </w:pPr>
            <w:r w:rsidRPr="004C2E01">
              <w:rPr>
                <w:color w:val="FF0000"/>
              </w:rPr>
              <w:t>{%tr if</w:t>
            </w:r>
            <w:r>
              <w:rPr>
                <w:color w:val="FF0000"/>
              </w:rPr>
              <w:t xml:space="preserve"> </w:t>
            </w:r>
            <w:r w:rsidR="00EA0D96" w:rsidRPr="00EA0D96">
              <w:rPr>
                <w:color w:val="FF0000"/>
              </w:rPr>
              <w:t>legal_separation_or_divorce == 'divorce'</w:t>
            </w:r>
            <w:r w:rsidR="0042303C">
              <w:rPr>
                <w:color w:val="FF0000"/>
              </w:rPr>
              <w:t xml:space="preserve">   </w:t>
            </w:r>
            <w:r w:rsidR="00EA0D96" w:rsidRPr="00EA0D96">
              <w:rPr>
                <w:color w:val="FF0000"/>
              </w:rPr>
              <w:t xml:space="preserve"> and ((minor_children and agree_or_settle_kids == 'no') or (not minor_children and agree_or_settle == 'no'))</w:t>
            </w:r>
            <w:r w:rsidRPr="004C2E01">
              <w:rPr>
                <w:color w:val="FF0000"/>
              </w:rPr>
              <w:t>%}</w:t>
            </w:r>
          </w:p>
        </w:tc>
        <w:tc>
          <w:tcPr>
            <w:tcW w:w="7612" w:type="dxa"/>
            <w:tcMar>
              <w:top w:w="360" w:type="dxa"/>
              <w:left w:w="115" w:type="dxa"/>
              <w:right w:w="115" w:type="dxa"/>
            </w:tcMar>
          </w:tcPr>
          <w:p w14:paraId="2F4C82BB" w14:textId="77777777" w:rsidR="002F7B65" w:rsidRDefault="002F7B65" w:rsidP="002F7B65">
            <w:pPr>
              <w:pStyle w:val="Heading3"/>
              <w:outlineLvl w:val="2"/>
            </w:pPr>
          </w:p>
        </w:tc>
      </w:tr>
      <w:tr w:rsidR="002F7B65" w14:paraId="5FF97758" w14:textId="77777777" w:rsidTr="002F7B65">
        <w:trPr>
          <w:jc w:val="center"/>
        </w:trPr>
        <w:tc>
          <w:tcPr>
            <w:tcW w:w="2628" w:type="dxa"/>
            <w:tcMar>
              <w:top w:w="360" w:type="dxa"/>
              <w:left w:w="115" w:type="dxa"/>
              <w:right w:w="115" w:type="dxa"/>
            </w:tcMar>
          </w:tcPr>
          <w:p w14:paraId="52FA9FB0" w14:textId="6FFC7C20" w:rsidR="002F7B65" w:rsidRPr="006C65ED" w:rsidRDefault="002F7B65" w:rsidP="002F7B65">
            <w:pPr>
              <w:pStyle w:val="Heading2"/>
              <w:outlineLvl w:val="1"/>
            </w:pPr>
            <w:r>
              <w:t xml:space="preserve">Step </w:t>
            </w:r>
            <w:r w:rsidR="00727B63">
              <w:fldChar w:fldCharType="begin"/>
            </w:r>
            <w:r w:rsidR="00727B63">
              <w:instrText xml:space="preserve"> SEQ stepList \* MERGEFORMAT </w:instrText>
            </w:r>
            <w:r w:rsidR="00727B63">
              <w:fldChar w:fldCharType="separate"/>
            </w:r>
            <w:r w:rsidR="00052FA2">
              <w:rPr>
                <w:noProof/>
              </w:rPr>
              <w:t>10</w:t>
            </w:r>
            <w:r w:rsidR="00727B63">
              <w:rPr>
                <w:noProof/>
              </w:rPr>
              <w:fldChar w:fldCharType="end"/>
            </w:r>
            <w:r>
              <w:t xml:space="preserve">: </w:t>
            </w:r>
            <w:bookmarkStart w:id="60" w:name="_Hlk150160370"/>
            <w:r w:rsidRPr="00C870C2">
              <w:t xml:space="preserve">Fill out the forms </w:t>
            </w:r>
            <w:r>
              <w:t xml:space="preserve">to start </w:t>
            </w:r>
            <w:r w:rsidR="00326BA6">
              <w:t xml:space="preserve">a divorce </w:t>
            </w:r>
            <w:r>
              <w:t>case</w:t>
            </w:r>
            <w:bookmarkEnd w:id="60"/>
          </w:p>
        </w:tc>
        <w:tc>
          <w:tcPr>
            <w:tcW w:w="7612" w:type="dxa"/>
            <w:tcMar>
              <w:top w:w="360" w:type="dxa"/>
              <w:left w:w="115" w:type="dxa"/>
              <w:right w:w="115" w:type="dxa"/>
            </w:tcMar>
          </w:tcPr>
          <w:p w14:paraId="73CD0012" w14:textId="78170CA0" w:rsidR="002F7B65" w:rsidRDefault="002F7B65" w:rsidP="002F7B65">
            <w:pPr>
              <w:pStyle w:val="Body"/>
            </w:pPr>
            <w:r w:rsidRPr="00EA2BDF">
              <w:t xml:space="preserve">You </w:t>
            </w:r>
            <w:r>
              <w:t xml:space="preserve">get </w:t>
            </w:r>
            <w:r w:rsidRPr="00EA2BDF">
              <w:t xml:space="preserve">your case number </w:t>
            </w:r>
            <w:r>
              <w:t xml:space="preserve">when </w:t>
            </w:r>
            <w:r w:rsidRPr="00EA2BDF">
              <w:t>you file your documents with the court.</w:t>
            </w:r>
            <w:r w:rsidR="0042303C">
              <w:t xml:space="preserve"> </w:t>
            </w:r>
            <w:r>
              <w:t>W</w:t>
            </w:r>
            <w:r w:rsidRPr="00EA2BDF">
              <w:t xml:space="preserve">rite the case number on your forms </w:t>
            </w:r>
            <w:r>
              <w:t>when you file them</w:t>
            </w:r>
            <w:r w:rsidRPr="00EA2BDF">
              <w:t>.</w:t>
            </w:r>
          </w:p>
          <w:p w14:paraId="1A88AA47" w14:textId="77777777" w:rsidR="002F7B65" w:rsidRDefault="002F7B65" w:rsidP="002F7B65">
            <w:pPr>
              <w:pStyle w:val="Heading3"/>
              <w:outlineLvl w:val="2"/>
            </w:pPr>
            <w:r>
              <w:t>Required forms</w:t>
            </w:r>
          </w:p>
          <w:p w14:paraId="07F92376" w14:textId="6BA9DE3A" w:rsidR="002F7B65" w:rsidRPr="00E52326" w:rsidRDefault="002F7B65" w:rsidP="002F7B65">
            <w:pPr>
              <w:pStyle w:val="ListParagraph"/>
              <w:ind w:left="405"/>
              <w:rPr>
                <w:rStyle w:val="Hyperlink"/>
                <w:color w:val="auto"/>
              </w:rPr>
            </w:pPr>
            <w:r w:rsidRPr="00306CFB">
              <w:rPr>
                <w:color w:val="FF66FF"/>
              </w:rPr>
              <w:t xml:space="preserve">{% if </w:t>
            </w:r>
            <w:r w:rsidR="00FD1133">
              <w:rPr>
                <w:color w:val="FF66FF"/>
              </w:rPr>
              <w:t>minor_children</w:t>
            </w:r>
            <w:r w:rsidRPr="00306CFB">
              <w:rPr>
                <w:color w:val="FF66FF"/>
              </w:rPr>
              <w:t xml:space="preserve"> or </w:t>
            </w:r>
            <w:r w:rsidR="00FD1133">
              <w:rPr>
                <w:color w:val="FF66FF"/>
              </w:rPr>
              <w:t>wife_is_pregnant in('husband', 'not husband')</w:t>
            </w:r>
            <w:r w:rsidRPr="00306CFB">
              <w:rPr>
                <w:color w:val="FF66FF"/>
              </w:rPr>
              <w:t>%}</w:t>
            </w:r>
            <w:r w:rsidRPr="00E52326">
              <w:rPr>
                <w:b/>
                <w:bCs/>
              </w:rPr>
              <w:t>Divorce Complaint With Children, SHC-101</w:t>
            </w:r>
            <w:r w:rsidRPr="008F3B73">
              <w:t xml:space="preserve"> </w:t>
            </w:r>
            <w:hyperlink r:id="rId64" w:history="1">
              <w:r w:rsidRPr="008F3B73">
                <w:rPr>
                  <w:rStyle w:val="Hyperlink"/>
                </w:rPr>
                <w:t>Word</w:t>
              </w:r>
            </w:hyperlink>
            <w:r w:rsidRPr="008F3B73">
              <w:t xml:space="preserve"> | </w:t>
            </w:r>
            <w:hyperlink r:id="rId65" w:history="1">
              <w:r w:rsidRPr="008F3B73">
                <w:rPr>
                  <w:rStyle w:val="Hyperlink"/>
                </w:rPr>
                <w:t>PDF</w:t>
              </w:r>
            </w:hyperlink>
            <w:r w:rsidRPr="00E52326">
              <w:rPr>
                <w:rStyle w:val="Hyperlink"/>
                <w:color w:val="auto"/>
              </w:rPr>
              <w:t xml:space="preserve"> </w:t>
            </w:r>
            <w:r w:rsidRPr="00306CFB">
              <w:rPr>
                <w:color w:val="FF66FF"/>
              </w:rPr>
              <w:t>{% else %}</w:t>
            </w:r>
            <w:r w:rsidRPr="00E52326">
              <w:rPr>
                <w:b/>
                <w:bCs/>
                <w:color w:val="auto"/>
              </w:rPr>
              <w:t>Divorce Complaint Without Children, SHC-102:</w:t>
            </w:r>
            <w:r w:rsidRPr="00E52326">
              <w:rPr>
                <w:color w:val="auto"/>
              </w:rPr>
              <w:t xml:space="preserve"> </w:t>
            </w:r>
            <w:hyperlink r:id="rId66" w:history="1">
              <w:r w:rsidRPr="00E52326">
                <w:rPr>
                  <w:rStyle w:val="Hyperlink"/>
                </w:rPr>
                <w:t>Word</w:t>
              </w:r>
            </w:hyperlink>
            <w:r w:rsidRPr="00E52326">
              <w:rPr>
                <w:color w:val="auto"/>
              </w:rPr>
              <w:t xml:space="preserve"> | </w:t>
            </w:r>
            <w:hyperlink r:id="rId67" w:history="1">
              <w:r w:rsidRPr="00E52326">
                <w:rPr>
                  <w:rStyle w:val="Hyperlink"/>
                </w:rPr>
                <w:t>PDF</w:t>
              </w:r>
            </w:hyperlink>
            <w:r w:rsidRPr="00306CFB">
              <w:rPr>
                <w:color w:val="FF66FF"/>
              </w:rPr>
              <w:t>{% endif %}</w:t>
            </w:r>
          </w:p>
          <w:p w14:paraId="7BD22C26" w14:textId="77777777" w:rsidR="002F7B65" w:rsidRPr="002604B8" w:rsidRDefault="002F7B65" w:rsidP="002F7B65">
            <w:pPr>
              <w:pStyle w:val="ListParagraph"/>
              <w:numPr>
                <w:ilvl w:val="1"/>
                <w:numId w:val="3"/>
              </w:numPr>
              <w:ind w:left="855"/>
              <w:rPr>
                <w:color w:val="auto"/>
                <w:u w:val="single"/>
              </w:rPr>
            </w:pPr>
            <w:r w:rsidRPr="00EA2BDF">
              <w:t>Print your name, address, phone number in the upper left corner of the first page.</w:t>
            </w:r>
          </w:p>
          <w:p w14:paraId="48F4962E" w14:textId="77777777" w:rsidR="002F7B65" w:rsidRPr="00EA2BDF" w:rsidRDefault="002F7B65" w:rsidP="002F7B65">
            <w:pPr>
              <w:pStyle w:val="ListParagraph"/>
              <w:numPr>
                <w:ilvl w:val="1"/>
                <w:numId w:val="3"/>
              </w:numPr>
              <w:ind w:left="855"/>
              <w:rPr>
                <w:color w:val="auto"/>
                <w:u w:val="single"/>
              </w:rPr>
            </w:pPr>
            <w:commentRangeStart w:id="61"/>
            <w:r>
              <w:rPr>
                <w:color w:val="auto"/>
                <w:u w:val="single"/>
              </w:rPr>
              <w:t xml:space="preserve"> </w:t>
            </w:r>
            <w:commentRangeEnd w:id="61"/>
            <w:r>
              <w:rPr>
                <w:rStyle w:val="CommentReference"/>
                <w:rFonts w:ascii="Arial" w:eastAsia="Arial" w:hAnsi="Arial" w:cs="Arial"/>
                <w:color w:val="auto"/>
                <w:spacing w:val="0"/>
              </w:rPr>
              <w:commentReference w:id="61"/>
            </w:r>
          </w:p>
          <w:p w14:paraId="6A323D99" w14:textId="77777777" w:rsidR="002F7B65" w:rsidRPr="00EF4611" w:rsidRDefault="002F7B65" w:rsidP="002F7B65">
            <w:pPr>
              <w:pStyle w:val="ListParagraph"/>
              <w:numPr>
                <w:ilvl w:val="1"/>
                <w:numId w:val="3"/>
              </w:numPr>
              <w:ind w:left="855"/>
            </w:pPr>
            <w:r>
              <w:t>P</w:t>
            </w:r>
            <w:r w:rsidRPr="00EF4611">
              <w:t xml:space="preserve">rint your name above "Plaintiff" and your spouse's name </w:t>
            </w:r>
            <w:r w:rsidRPr="00EF4611">
              <w:lastRenderedPageBreak/>
              <w:t>above "Defendant."</w:t>
            </w:r>
          </w:p>
          <w:p w14:paraId="2471FD16" w14:textId="77777777" w:rsidR="002F7B65" w:rsidRPr="00EF4611" w:rsidRDefault="002F7B65" w:rsidP="002F7B65">
            <w:pPr>
              <w:pStyle w:val="ListParagraph"/>
              <w:numPr>
                <w:ilvl w:val="1"/>
                <w:numId w:val="3"/>
              </w:numPr>
              <w:ind w:left="855"/>
            </w:pPr>
            <w:r w:rsidRPr="00EF4611">
              <w:t>Follow the directions on the form and fill out every section.</w:t>
            </w:r>
          </w:p>
          <w:p w14:paraId="4406FB0D" w14:textId="52B03669" w:rsidR="002F7B65" w:rsidRPr="001A41EE" w:rsidRDefault="002F7B65" w:rsidP="002F7B65">
            <w:pPr>
              <w:pStyle w:val="ListParagraph"/>
              <w:ind w:left="405"/>
              <w:rPr>
                <w:color w:val="FF66FF"/>
              </w:rPr>
            </w:pPr>
            <w:r w:rsidRPr="001A41EE">
              <w:rPr>
                <w:color w:val="FF66FF"/>
              </w:rPr>
              <w:t xml:space="preserve">{% if </w:t>
            </w:r>
            <w:r w:rsidR="00FD1133">
              <w:rPr>
                <w:color w:val="FF66FF"/>
              </w:rPr>
              <w:t>minor_children</w:t>
            </w:r>
            <w:r w:rsidRPr="001A41EE">
              <w:rPr>
                <w:color w:val="FF66FF"/>
              </w:rPr>
              <w:t xml:space="preserve"> or </w:t>
            </w:r>
            <w:r w:rsidR="00FD1133">
              <w:rPr>
                <w:color w:val="FF66FF"/>
              </w:rPr>
              <w:t>wife_is_pregnant in('husband', 'not husband')</w:t>
            </w:r>
            <w:r w:rsidRPr="001A41EE">
              <w:rPr>
                <w:color w:val="FF66FF"/>
              </w:rPr>
              <w:t>%}</w:t>
            </w:r>
          </w:p>
          <w:p w14:paraId="5AD9F531" w14:textId="3862455B" w:rsidR="002F7B65" w:rsidRPr="008F3B73" w:rsidRDefault="002F7B65" w:rsidP="002F7B65">
            <w:pPr>
              <w:pStyle w:val="ListParagraph"/>
              <w:ind w:left="405"/>
            </w:pPr>
            <w:r w:rsidRPr="00107426">
              <w:rPr>
                <w:b/>
                <w:bCs/>
              </w:rPr>
              <w:t>Child Custody Jurisdiction Affidavit</w:t>
            </w:r>
            <w:r w:rsidRPr="008F3B73">
              <w:t xml:space="preserve">, </w:t>
            </w:r>
            <w:hyperlink r:id="rId68" w:history="1">
              <w:r w:rsidRPr="008F3B73">
                <w:rPr>
                  <w:rStyle w:val="Hyperlink"/>
                </w:rPr>
                <w:t>DR-150</w:t>
              </w:r>
            </w:hyperlink>
            <w:r w:rsidRPr="008F3B73">
              <w:t> &amp; </w:t>
            </w:r>
            <w:r w:rsidRPr="00107426">
              <w:rPr>
                <w:b/>
                <w:bCs/>
              </w:rPr>
              <w:t>Child Support Guidelines Affidavit</w:t>
            </w:r>
            <w:r w:rsidRPr="008F3B73">
              <w:t xml:space="preserve">, </w:t>
            </w:r>
            <w:hyperlink r:id="rId69" w:history="1">
              <w:r w:rsidRPr="008F3B73">
                <w:rPr>
                  <w:rStyle w:val="Hyperlink"/>
                </w:rPr>
                <w:t>DR-305</w:t>
              </w:r>
            </w:hyperlink>
          </w:p>
          <w:p w14:paraId="76A03FF9" w14:textId="77777777" w:rsidR="002F7B65" w:rsidRPr="008F3B73" w:rsidRDefault="002F7B65" w:rsidP="002F7B65">
            <w:pPr>
              <w:pStyle w:val="ListParagraph"/>
              <w:numPr>
                <w:ilvl w:val="1"/>
                <w:numId w:val="3"/>
              </w:numPr>
              <w:ind w:left="765"/>
            </w:pPr>
            <w:r w:rsidRPr="008F3B73">
              <w:t>Answer each question completely.</w:t>
            </w:r>
          </w:p>
          <w:p w14:paraId="7CC3383A" w14:textId="2D0B789F" w:rsidR="002F7B65" w:rsidRPr="008F3B73" w:rsidRDefault="002F7B65" w:rsidP="002F7B65">
            <w:pPr>
              <w:pStyle w:val="ListParagraph"/>
              <w:numPr>
                <w:ilvl w:val="1"/>
                <w:numId w:val="3"/>
              </w:numPr>
              <w:ind w:left="765"/>
            </w:pPr>
            <w:r w:rsidRPr="008F3B73">
              <w:t>See </w:t>
            </w:r>
            <w:hyperlink r:id="rId70" w:history="1">
              <w:r w:rsidRPr="00EA2BDF">
                <w:rPr>
                  <w:rStyle w:val="Hyperlink"/>
                  <w:b/>
                  <w:bCs/>
                </w:rPr>
                <w:t>How to Fill out the Child Support Guidelines Affidavit</w:t>
              </w:r>
              <w:r w:rsidRPr="00EA2BDF">
                <w:rPr>
                  <w:rStyle w:val="Hyperlink"/>
                </w:rPr>
                <w:t>.</w:t>
              </w:r>
            </w:hyperlink>
          </w:p>
          <w:p w14:paraId="6851042D" w14:textId="77777777" w:rsidR="002F7B65" w:rsidRPr="008F3B73" w:rsidRDefault="002F7B65" w:rsidP="002F7B65">
            <w:pPr>
              <w:pStyle w:val="ListParagraph"/>
              <w:numPr>
                <w:ilvl w:val="1"/>
                <w:numId w:val="3"/>
              </w:numPr>
              <w:ind w:left="765"/>
            </w:pPr>
            <w:r w:rsidRPr="008F3B73">
              <w:t xml:space="preserve">Attach your most recent tax return and pay stubs to the </w:t>
            </w:r>
            <w:r w:rsidRPr="00EA2BDF">
              <w:rPr>
                <w:b/>
                <w:bCs/>
              </w:rPr>
              <w:t>Child Support Guidelines Affidavit</w:t>
            </w:r>
            <w:r w:rsidRPr="00EA2BDF">
              <w:rPr>
                <w:i/>
                <w:iCs/>
              </w:rPr>
              <w:t>.</w:t>
            </w:r>
          </w:p>
          <w:p w14:paraId="071A1CF9" w14:textId="77777777" w:rsidR="002F7B65" w:rsidRPr="00061AA0" w:rsidRDefault="002F7B65" w:rsidP="002F7B65">
            <w:pPr>
              <w:pStyle w:val="ListParagraph"/>
              <w:numPr>
                <w:ilvl w:val="1"/>
                <w:numId w:val="3"/>
              </w:numPr>
              <w:ind w:left="765"/>
              <w:rPr>
                <w:color w:val="auto"/>
              </w:rPr>
            </w:pPr>
            <w:r>
              <w:t xml:space="preserve">Wait to sign these forms </w:t>
            </w:r>
            <w:r w:rsidRPr="00061AA0">
              <w:t>them until you are in front of someone who has the power to take oaths, like a notary public</w:t>
            </w:r>
            <w:r>
              <w:t>. The court clerk can do this for free. Bring a valid photo ID with you.</w:t>
            </w:r>
            <w:commentRangeStart w:id="62"/>
            <w:r w:rsidRPr="008F3B73">
              <w:t>.</w:t>
            </w:r>
            <w:commentRangeEnd w:id="62"/>
            <w:r>
              <w:rPr>
                <w:rStyle w:val="CommentReference"/>
                <w:rFonts w:ascii="Arial" w:eastAsia="Arial" w:hAnsi="Arial" w:cs="Arial"/>
                <w:color w:val="auto"/>
                <w:spacing w:val="0"/>
              </w:rPr>
              <w:commentReference w:id="62"/>
            </w:r>
            <w:r w:rsidRPr="00061AA0">
              <w:rPr>
                <w:color w:val="FF66FF"/>
              </w:rPr>
              <w:t>{% endif %}</w:t>
            </w:r>
          </w:p>
          <w:p w14:paraId="0FD64225" w14:textId="2C1F26F5" w:rsidR="002F7B65" w:rsidRPr="008F3B73" w:rsidRDefault="002F7B65" w:rsidP="002F7B65">
            <w:pPr>
              <w:pStyle w:val="ListParagraph"/>
              <w:ind w:left="405"/>
            </w:pPr>
            <w:r w:rsidRPr="00306CFB">
              <w:rPr>
                <w:b/>
                <w:bCs/>
                <w:color w:val="auto"/>
              </w:rPr>
              <w:t xml:space="preserve">Information </w:t>
            </w:r>
            <w:r w:rsidRPr="003539CC">
              <w:rPr>
                <w:b/>
                <w:bCs/>
              </w:rPr>
              <w:t>Sheet</w:t>
            </w:r>
            <w:r w:rsidRPr="008F3B73">
              <w:t>, </w:t>
            </w:r>
            <w:hyperlink r:id="rId71" w:tgtFrame="_blank" w:history="1">
              <w:r w:rsidRPr="008F3B73">
                <w:rPr>
                  <w:rStyle w:val="Hyperlink"/>
                </w:rPr>
                <w:t>DR-314</w:t>
              </w:r>
            </w:hyperlink>
            <w:r w:rsidRPr="008F3B73">
              <w:t> (fill in 1-3 with complete information for yourself,</w:t>
            </w:r>
            <w:r w:rsidRPr="003539CC">
              <w:rPr>
                <w:color w:val="FF0000"/>
              </w:rPr>
              <w:t xml:space="preserve">{% if </w:t>
            </w:r>
            <w:r w:rsidR="00FD1133">
              <w:rPr>
                <w:color w:val="FF0000"/>
              </w:rPr>
              <w:t>minor_children</w:t>
            </w:r>
            <w:r w:rsidRPr="003539CC">
              <w:rPr>
                <w:color w:val="FF0000"/>
              </w:rPr>
              <w:t xml:space="preserve"> %}</w:t>
            </w:r>
            <w:r w:rsidRPr="008F3B73">
              <w:t xml:space="preserve"> the children in the case,</w:t>
            </w:r>
            <w:r w:rsidRPr="003539CC">
              <w:rPr>
                <w:color w:val="FF0000"/>
              </w:rPr>
              <w:t>{% endif %}</w:t>
            </w:r>
            <w:r w:rsidRPr="008F3B73">
              <w:t xml:space="preserve"> your spouse if you know it, and then sign and date)</w:t>
            </w:r>
          </w:p>
          <w:p w14:paraId="29B43612" w14:textId="6AB797FD" w:rsidR="002F7B65" w:rsidRPr="008F3B73" w:rsidRDefault="002F7B65" w:rsidP="002F7B65">
            <w:pPr>
              <w:pStyle w:val="ListParagraph"/>
              <w:ind w:left="405"/>
            </w:pPr>
            <w:r w:rsidRPr="00107426">
              <w:rPr>
                <w:b/>
                <w:bCs/>
              </w:rPr>
              <w:t>Summons, CIV-100</w:t>
            </w:r>
            <w:r w:rsidRPr="008F3B73">
              <w:t xml:space="preserve"> [Fill-in PDF</w:t>
            </w:r>
            <w:commentRangeStart w:id="63"/>
            <w:r w:rsidRPr="008F3B73">
              <w:t>] </w:t>
            </w:r>
            <w:hyperlink r:id="rId72" w:history="1">
              <w:r w:rsidRPr="008F3B73">
                <w:rPr>
                  <w:rStyle w:val="Hyperlink"/>
                </w:rPr>
                <w:t>Anchorage</w:t>
              </w:r>
            </w:hyperlink>
            <w:r w:rsidRPr="008F3B73">
              <w:t xml:space="preserve"> | </w:t>
            </w:r>
            <w:hyperlink r:id="rId73" w:tgtFrame="_blank" w:history="1">
              <w:r w:rsidRPr="008F3B73">
                <w:rPr>
                  <w:rStyle w:val="Hyperlink"/>
                </w:rPr>
                <w:t>Fairbanks</w:t>
              </w:r>
            </w:hyperlink>
            <w:r w:rsidRPr="008F3B73">
              <w:t xml:space="preserve"> | </w:t>
            </w:r>
            <w:hyperlink r:id="rId74" w:tgtFrame="_blank" w:history="1">
              <w:r w:rsidRPr="008F3B73">
                <w:rPr>
                  <w:rStyle w:val="Hyperlink"/>
                </w:rPr>
                <w:t>Kenai</w:t>
              </w:r>
            </w:hyperlink>
            <w:r w:rsidRPr="008F3B73">
              <w:t xml:space="preserve"> | </w:t>
            </w:r>
            <w:hyperlink r:id="rId75" w:tgtFrame="_blank" w:history="1">
              <w:r w:rsidRPr="008F3B73">
                <w:rPr>
                  <w:rStyle w:val="Hyperlink"/>
                </w:rPr>
                <w:t>Palmer</w:t>
              </w:r>
            </w:hyperlink>
            <w:r w:rsidRPr="008F3B73">
              <w:t xml:space="preserve"> | </w:t>
            </w:r>
            <w:hyperlink r:id="rId76" w:tgtFrame="_blank" w:history="1">
              <w:r w:rsidRPr="008F3B73">
                <w:rPr>
                  <w:rStyle w:val="Hyperlink"/>
                </w:rPr>
                <w:t>All Other Locations</w:t>
              </w:r>
            </w:hyperlink>
            <w:r w:rsidRPr="008F3B73">
              <w:t> </w:t>
            </w:r>
            <w:commentRangeEnd w:id="63"/>
            <w:r>
              <w:rPr>
                <w:rStyle w:val="CommentReference"/>
                <w:rFonts w:ascii="Arial" w:eastAsia="Arial" w:hAnsi="Arial" w:cs="Arial"/>
                <w:color w:val="auto"/>
                <w:spacing w:val="0"/>
              </w:rPr>
              <w:commentReference w:id="63"/>
            </w:r>
            <w:r w:rsidRPr="008F3B73">
              <w:t xml:space="preserve">(fill in the blank spaces on the top half of the form and the clerk will fill out the case number and the lower half when you file your </w:t>
            </w:r>
            <w:commentRangeStart w:id="64"/>
            <w:r w:rsidRPr="008F3B73">
              <w:t>case</w:t>
            </w:r>
            <w:commentRangeEnd w:id="64"/>
            <w:r>
              <w:rPr>
                <w:rStyle w:val="CommentReference"/>
                <w:rFonts w:ascii="Arial" w:eastAsia="Arial" w:hAnsi="Arial" w:cs="Arial"/>
                <w:color w:val="auto"/>
                <w:spacing w:val="0"/>
              </w:rPr>
              <w:commentReference w:id="64"/>
            </w:r>
            <w:r w:rsidRPr="008F3B73">
              <w:t>)</w:t>
            </w:r>
          </w:p>
          <w:p w14:paraId="018B25F6" w14:textId="204EB4DB" w:rsidR="002F7B65" w:rsidRPr="00D15AED" w:rsidRDefault="002F7B65" w:rsidP="002F7B65">
            <w:pPr>
              <w:pStyle w:val="ListParagraph"/>
              <w:ind w:left="405"/>
              <w:rPr>
                <w:b/>
                <w:bCs/>
              </w:rPr>
            </w:pPr>
            <w:r w:rsidRPr="00347D20">
              <w:rPr>
                <w:b/>
                <w:bCs/>
              </w:rPr>
              <w:t>Case Description</w:t>
            </w:r>
            <w:r w:rsidRPr="00D15AED">
              <w:rPr>
                <w:b/>
                <w:bCs/>
              </w:rPr>
              <w:t xml:space="preserve"> Form, </w:t>
            </w:r>
            <w:hyperlink r:id="rId77" w:tgtFrame="_blank" w:history="1">
              <w:r w:rsidRPr="00D15AED">
                <w:rPr>
                  <w:b/>
                  <w:bCs/>
                </w:rPr>
                <w:t>CIV-125S</w:t>
              </w:r>
            </w:hyperlink>
            <w:r w:rsidRPr="00D15AED">
              <w:rPr>
                <w:b/>
                <w:bCs/>
              </w:rPr>
              <w:t> </w:t>
            </w:r>
            <w:r w:rsidRPr="00811BBD">
              <w:t xml:space="preserve">(check </w:t>
            </w:r>
            <w:r w:rsidRPr="0033482D">
              <w:rPr>
                <w:color w:val="FF66FF"/>
              </w:rPr>
              <w:t xml:space="preserve">{% if </w:t>
            </w:r>
            <w:r w:rsidR="00FD1133">
              <w:rPr>
                <w:color w:val="FF66FF"/>
              </w:rPr>
              <w:t>minor_children</w:t>
            </w:r>
            <w:r w:rsidRPr="0033482D">
              <w:rPr>
                <w:color w:val="FF66FF"/>
              </w:rPr>
              <w:t xml:space="preserve"> or </w:t>
            </w:r>
            <w:r w:rsidR="00FD1133">
              <w:rPr>
                <w:color w:val="FF66FF"/>
              </w:rPr>
              <w:t>wife_is_pregnant in('husband', 'not husband')</w:t>
            </w:r>
            <w:r w:rsidRPr="0033482D">
              <w:rPr>
                <w:color w:val="FF66FF"/>
              </w:rPr>
              <w:t>%}</w:t>
            </w:r>
            <w:r w:rsidRPr="00811BBD">
              <w:t>"Divorce With Children (or Pregnant)"</w:t>
            </w:r>
            <w:r w:rsidRPr="0033482D">
              <w:rPr>
                <w:color w:val="FF66FF"/>
              </w:rPr>
              <w:t>{% else %}</w:t>
            </w:r>
            <w:r>
              <w:rPr>
                <w:color w:val="auto"/>
              </w:rPr>
              <w:t>”</w:t>
            </w:r>
            <w:r w:rsidRPr="008F3B73">
              <w:t xml:space="preserve"> Divorce Without Children"</w:t>
            </w:r>
            <w:r w:rsidRPr="0033482D">
              <w:rPr>
                <w:color w:val="FF66FF"/>
              </w:rPr>
              <w:t>{% endif %}</w:t>
            </w:r>
            <w:r w:rsidRPr="00D15AED">
              <w:rPr>
                <w:b/>
                <w:bCs/>
              </w:rPr>
              <w:t>)</w:t>
            </w:r>
          </w:p>
          <w:p w14:paraId="523C048A" w14:textId="37C96F7C" w:rsidR="002F7B65" w:rsidRPr="00347D20" w:rsidRDefault="002F7B65" w:rsidP="002F7B65">
            <w:pPr>
              <w:pStyle w:val="ListParagraph"/>
              <w:ind w:left="405"/>
            </w:pPr>
            <w:r w:rsidRPr="00347D20">
              <w:rPr>
                <w:b/>
                <w:bCs/>
              </w:rPr>
              <w:t>Certificate of Divorce, Dissolution or Annulment, VS-401</w:t>
            </w:r>
            <w:r w:rsidRPr="00D15AED">
              <w:rPr>
                <w:b/>
                <w:bCs/>
              </w:rPr>
              <w:t xml:space="preserve"> - Get</w:t>
            </w:r>
            <w:r w:rsidRPr="008F3B73">
              <w:t xml:space="preserve"> this form at the court or at Health Analytics &amp; Vital Records. You must use an original form (printed on archival-quality, acid-free paper). </w:t>
            </w:r>
            <w:r w:rsidRPr="008F3B73">
              <w:rPr>
                <w:rStyle w:val="Strong"/>
              </w:rPr>
              <w:t>You may not use a photocopy.</w:t>
            </w:r>
            <w:r w:rsidR="0042303C">
              <w:rPr>
                <w:rStyle w:val="Strong"/>
              </w:rPr>
              <w:t xml:space="preserve"> </w:t>
            </w:r>
            <w:r w:rsidRPr="008F3B73">
              <w:t>Fill in boxes 9-32 in black ink without cross-outs or corrections; if you don't know an answer about your spouse, leave it blank.</w:t>
            </w:r>
          </w:p>
          <w:p w14:paraId="6387087C" w14:textId="77777777" w:rsidR="002F7B65" w:rsidRPr="00D870C5" w:rsidRDefault="002F7B65" w:rsidP="002F7B65">
            <w:pPr>
              <w:pStyle w:val="Heading3"/>
              <w:outlineLvl w:val="2"/>
            </w:pPr>
            <w:r w:rsidRPr="00D870C5">
              <w:t>Optional form </w:t>
            </w:r>
            <w:r w:rsidRPr="00EA2BDF">
              <w:t>depending</w:t>
            </w:r>
            <w:r w:rsidRPr="00D870C5">
              <w:t xml:space="preserve"> on your circumstances</w:t>
            </w:r>
          </w:p>
          <w:p w14:paraId="4E5D66FF" w14:textId="0326F760" w:rsidR="002F7B65" w:rsidRPr="00D870C5" w:rsidRDefault="002F7B65" w:rsidP="002F7B65">
            <w:pPr>
              <w:pStyle w:val="ListParagraph"/>
              <w:ind w:left="405"/>
            </w:pPr>
            <w:r w:rsidRPr="008F3B73">
              <w:t xml:space="preserve">If you think your spouse might not respond to your case, which is called “default,” file: </w:t>
            </w:r>
            <w:r w:rsidRPr="00347D20">
              <w:rPr>
                <w:b/>
                <w:bCs/>
              </w:rPr>
              <w:t>Property &amp; Debt Worksheet, SHC-1000</w:t>
            </w:r>
            <w:r w:rsidRPr="008F3B73">
              <w:t xml:space="preserve"> </w:t>
            </w:r>
            <w:hyperlink r:id="rId78" w:history="1">
              <w:r w:rsidRPr="008F3B73">
                <w:rPr>
                  <w:rStyle w:val="Hyperlink"/>
                </w:rPr>
                <w:t>Word</w:t>
              </w:r>
            </w:hyperlink>
            <w:r w:rsidRPr="008F3B73">
              <w:t xml:space="preserve"> | </w:t>
            </w:r>
            <w:hyperlink r:id="rId79" w:history="1">
              <w:r w:rsidRPr="008F3B73">
                <w:rPr>
                  <w:rStyle w:val="Hyperlink"/>
                </w:rPr>
                <w:t>PDF</w:t>
              </w:r>
            </w:hyperlink>
          </w:p>
          <w:p w14:paraId="25C34A99" w14:textId="1B810569" w:rsidR="002F7B65" w:rsidRDefault="002F7B65" w:rsidP="002F7B65">
            <w:pPr>
              <w:pStyle w:val="Heading3"/>
              <w:outlineLvl w:val="2"/>
            </w:pPr>
            <w:r w:rsidRPr="00173074">
              <w:rPr>
                <w:color w:val="FFC000"/>
              </w:rPr>
              <w:lastRenderedPageBreak/>
              <w:t xml:space="preserve">{% if </w:t>
            </w:r>
            <w:r w:rsidR="00FD1133">
              <w:rPr>
                <w:color w:val="FFC000"/>
              </w:rPr>
              <w:t>wife_is_pregnant in('husband', 'not husband')</w:t>
            </w:r>
            <w:r w:rsidRPr="00173074">
              <w:rPr>
                <w:color w:val="FFC000"/>
              </w:rPr>
              <w:t>%}</w:t>
            </w:r>
            <w:r>
              <w:t>Form if Wife is Pregnant</w:t>
            </w:r>
          </w:p>
          <w:p w14:paraId="5011A1A1" w14:textId="610F9D43" w:rsidR="002F7B65" w:rsidRPr="0089306E" w:rsidDel="00D82E53" w:rsidRDefault="002F7B65" w:rsidP="002F7B65">
            <w:pPr>
              <w:pStyle w:val="Body"/>
              <w:rPr>
                <w:del w:id="65" w:author="Caroline Robinson" w:date="2024-04-22T09:03:00Z"/>
                <w:color w:val="92D050"/>
              </w:rPr>
            </w:pPr>
            <w:r w:rsidRPr="0089306E">
              <w:rPr>
                <w:color w:val="92D050"/>
              </w:rPr>
              <w:t xml:space="preserve">{% if </w:t>
            </w:r>
            <w:proofErr w:type="spellStart"/>
            <w:r>
              <w:rPr>
                <w:color w:val="92D050"/>
              </w:rPr>
              <w:t>husband_is_father</w:t>
            </w:r>
            <w:proofErr w:type="spellEnd"/>
            <w:r w:rsidRPr="0089306E">
              <w:rPr>
                <w:color w:val="92D050"/>
              </w:rPr>
              <w:t xml:space="preserve"> %}</w:t>
            </w:r>
          </w:p>
          <w:p w14:paraId="4F72735B" w14:textId="7162BD2A" w:rsidR="002F7B65" w:rsidRDefault="002F7B65" w:rsidP="002F7B65">
            <w:pPr>
              <w:pStyle w:val="Body"/>
            </w:pPr>
            <w:r>
              <w:t xml:space="preserve">Some </w:t>
            </w:r>
            <w:commentRangeStart w:id="66"/>
            <w:r>
              <w:t>courts</w:t>
            </w:r>
            <w:commentRangeEnd w:id="66"/>
            <w:r>
              <w:rPr>
                <w:rStyle w:val="CommentReference"/>
                <w:rFonts w:ascii="Arial" w:eastAsia="Arial" w:hAnsi="Arial" w:cs="Arial"/>
                <w:color w:val="auto"/>
                <w:spacing w:val="0"/>
              </w:rPr>
              <w:commentReference w:id="66"/>
            </w:r>
            <w:r>
              <w:t xml:space="preserve"> allow a divorce case to move forward when the wife is pregnant.</w:t>
            </w:r>
            <w:r w:rsidR="0042303C">
              <w:t xml:space="preserve"> </w:t>
            </w:r>
            <w:r>
              <w:t xml:space="preserve"> </w:t>
            </w:r>
            <w:commentRangeStart w:id="67"/>
            <w:r>
              <w:t>Other courts require that the child be born before completing the case</w:t>
            </w:r>
            <w:commentRangeEnd w:id="67"/>
            <w:r>
              <w:rPr>
                <w:rStyle w:val="CommentReference"/>
                <w:rFonts w:ascii="Arial" w:eastAsia="Arial" w:hAnsi="Arial" w:cs="Arial"/>
                <w:color w:val="auto"/>
                <w:spacing w:val="0"/>
              </w:rPr>
              <w:commentReference w:id="67"/>
            </w:r>
            <w:r>
              <w:t xml:space="preserve">. </w:t>
            </w:r>
          </w:p>
          <w:p w14:paraId="74C04A0A" w14:textId="3CBF8B23" w:rsidR="002F7B65" w:rsidRPr="0089306E" w:rsidRDefault="002F7B65" w:rsidP="002F7B65">
            <w:pPr>
              <w:pStyle w:val="Body"/>
              <w:rPr>
                <w:color w:val="92D050"/>
              </w:rPr>
            </w:pPr>
            <w:r>
              <w:t>You can file a motion asking the court to divorce you before the child is born, and deal with the parenting plan and child support after. There is no guarantee the judge will grant your motion. The decision depends on whether delaying your divorce until after the child is born will harm one of the spouses.</w:t>
            </w:r>
            <w:r w:rsidR="0042303C">
              <w:t xml:space="preserve"> </w:t>
            </w:r>
            <w:r>
              <w:t>To ask the court, you can file:</w:t>
            </w:r>
          </w:p>
          <w:p w14:paraId="0FE555A0" w14:textId="7DBB574D" w:rsidR="002F7B65" w:rsidRDefault="002F7B65" w:rsidP="002F7B65">
            <w:pPr>
              <w:pStyle w:val="ListParagraph"/>
              <w:ind w:left="405"/>
            </w:pPr>
            <w:r>
              <w:t xml:space="preserve">If both parents agree: </w:t>
            </w:r>
            <w:r w:rsidRPr="00D15AED">
              <w:rPr>
                <w:b/>
                <w:bCs/>
              </w:rPr>
              <w:t xml:space="preserve">Joint Motion, Affidavit &amp; Order to Bifurcate Divorce for Custody, SHC-155 </w:t>
            </w:r>
            <w:hyperlink r:id="rId80" w:history="1">
              <w:r w:rsidRPr="00C16990">
                <w:rPr>
                  <w:rStyle w:val="Hyperlink"/>
                </w:rPr>
                <w:t>Word</w:t>
              </w:r>
            </w:hyperlink>
            <w:r>
              <w:t xml:space="preserve"> | </w:t>
            </w:r>
            <w:hyperlink r:id="rId81" w:history="1">
              <w:r w:rsidRPr="00C16990">
                <w:rPr>
                  <w:rStyle w:val="Hyperlink"/>
                </w:rPr>
                <w:t>PDF</w:t>
              </w:r>
            </w:hyperlink>
            <w:r>
              <w:t xml:space="preserve"> (Do </w:t>
            </w:r>
            <w:r w:rsidRPr="00D15AED">
              <w:rPr>
                <w:b/>
                <w:bCs/>
              </w:rPr>
              <w:t>not</w:t>
            </w:r>
            <w:r>
              <w:t xml:space="preserve"> sign the order section)</w:t>
            </w:r>
          </w:p>
          <w:p w14:paraId="1FFDEFB9" w14:textId="52C71280" w:rsidR="002F7B65" w:rsidRPr="00D82E53" w:rsidRDefault="002F7B65" w:rsidP="00CA098B">
            <w:pPr>
              <w:pStyle w:val="ListParagraph"/>
              <w:ind w:left="405"/>
              <w:rPr>
                <w:color w:val="92D050"/>
              </w:rPr>
            </w:pPr>
            <w:r>
              <w:t xml:space="preserve">If 1 parent is asking: </w:t>
            </w:r>
            <w:r w:rsidRPr="00D82E53">
              <w:rPr>
                <w:b/>
                <w:bCs/>
              </w:rPr>
              <w:t>Motion, Affidavit &amp; Order to Bifurcate Divorce for Custody, SHC-154</w:t>
            </w:r>
            <w:r>
              <w:t xml:space="preserve"> </w:t>
            </w:r>
            <w:hyperlink r:id="rId82" w:history="1">
              <w:r w:rsidRPr="00C16990">
                <w:rPr>
                  <w:rStyle w:val="Hyperlink"/>
                </w:rPr>
                <w:t>Word</w:t>
              </w:r>
            </w:hyperlink>
            <w:r>
              <w:t xml:space="preserve"> | </w:t>
            </w:r>
            <w:hyperlink r:id="rId83" w:history="1">
              <w:r w:rsidRPr="00C16990">
                <w:rPr>
                  <w:rStyle w:val="Hyperlink"/>
                </w:rPr>
                <w:t>PDF</w:t>
              </w:r>
            </w:hyperlink>
            <w:r>
              <w:t xml:space="preserve"> (one parent files the motion on their own and the other parent will be able to file a response if he/she does not agree the divorce should move ahead before the child is born) (Do </w:t>
            </w:r>
            <w:r w:rsidRPr="00D82E53">
              <w:rPr>
                <w:b/>
                <w:bCs/>
              </w:rPr>
              <w:t>not</w:t>
            </w:r>
            <w:r>
              <w:t xml:space="preserve"> sign the order section)</w:t>
            </w:r>
            <w:r w:rsidRPr="00D82E53">
              <w:rPr>
                <w:color w:val="92D050"/>
              </w:rPr>
              <w:t>{% else %}</w:t>
            </w:r>
          </w:p>
          <w:p w14:paraId="6BE243E0" w14:textId="6DF8EA4B" w:rsidR="002F7B65" w:rsidRDefault="002F7B65" w:rsidP="002F7B65">
            <w:pPr>
              <w:pStyle w:val="Body"/>
            </w:pPr>
            <w:r>
              <w:t>If a wife is pregnant when a marriage ends the law considers the husband to be the father.</w:t>
            </w:r>
            <w:r w:rsidR="0042303C">
              <w:t xml:space="preserve"> </w:t>
            </w:r>
            <w:r>
              <w:t>If the husband is not the father, the court can remove the husband’s rights and responsibilities for that child.</w:t>
            </w:r>
            <w:r w:rsidR="0042303C">
              <w:t xml:space="preserve"> </w:t>
            </w:r>
            <w:r>
              <w:t>This is called “disestablishing paternity.”</w:t>
            </w:r>
          </w:p>
          <w:p w14:paraId="6252E701" w14:textId="3DECDECE" w:rsidR="002F7B65" w:rsidRDefault="002F7B65" w:rsidP="002F7B65">
            <w:pPr>
              <w:pStyle w:val="Body"/>
            </w:pPr>
            <w:r>
              <w:t>You usually cannot disestablish paternity before a child is born. You can file a motion asking the court to divorce you and deal with paternity after the child is born.</w:t>
            </w:r>
            <w:r w:rsidR="0042303C">
              <w:t xml:space="preserve"> </w:t>
            </w:r>
          </w:p>
          <w:p w14:paraId="2174EA4E" w14:textId="708879D4" w:rsidR="002F7B65" w:rsidRDefault="002F7B65" w:rsidP="002F7B65">
            <w:pPr>
              <w:pStyle w:val="ListParagraph"/>
              <w:ind w:left="405"/>
            </w:pPr>
            <w:r>
              <w:t xml:space="preserve">If both parents agree: </w:t>
            </w:r>
            <w:r w:rsidRPr="00C16990">
              <w:rPr>
                <w:b/>
                <w:bCs/>
              </w:rPr>
              <w:t xml:space="preserve">Joint Motion, Affidavit </w:t>
            </w:r>
            <w:r>
              <w:rPr>
                <w:b/>
                <w:bCs/>
              </w:rPr>
              <w:t>and</w:t>
            </w:r>
            <w:r w:rsidRPr="00C16990">
              <w:rPr>
                <w:b/>
                <w:bCs/>
              </w:rPr>
              <w:t xml:space="preserve"> Order to Bifurcate Divorce </w:t>
            </w:r>
            <w:r w:rsidRPr="00BB10FF">
              <w:rPr>
                <w:b/>
                <w:bCs/>
              </w:rPr>
              <w:t>for Subsequent Determination of Paternity, SHC-153</w:t>
            </w:r>
            <w:r>
              <w:rPr>
                <w:b/>
                <w:bCs/>
              </w:rPr>
              <w:t xml:space="preserve"> </w:t>
            </w:r>
            <w:hyperlink r:id="rId84" w:history="1">
              <w:r w:rsidRPr="00C16990">
                <w:rPr>
                  <w:rStyle w:val="Hyperlink"/>
                </w:rPr>
                <w:t>Word</w:t>
              </w:r>
            </w:hyperlink>
            <w:r>
              <w:t xml:space="preserve"> | </w:t>
            </w:r>
            <w:hyperlink r:id="rId85" w:history="1">
              <w:r w:rsidRPr="00C16990">
                <w:rPr>
                  <w:rStyle w:val="Hyperlink"/>
                </w:rPr>
                <w:t>PDF</w:t>
              </w:r>
            </w:hyperlink>
            <w:r>
              <w:t xml:space="preserve"> (Do </w:t>
            </w:r>
            <w:r>
              <w:rPr>
                <w:b/>
                <w:bCs/>
              </w:rPr>
              <w:t>not</w:t>
            </w:r>
            <w:r>
              <w:t xml:space="preserve"> sign the order section)</w:t>
            </w:r>
          </w:p>
          <w:p w14:paraId="797EB12E" w14:textId="22D005D1" w:rsidR="002F7B65" w:rsidRPr="00D82E53" w:rsidRDefault="002F7B65" w:rsidP="00F85EDA">
            <w:pPr>
              <w:pStyle w:val="ListParagraph"/>
              <w:ind w:left="405"/>
              <w:rPr>
                <w:color w:val="auto"/>
              </w:rPr>
            </w:pPr>
            <w:r>
              <w:t xml:space="preserve">If 1 parent is asking: </w:t>
            </w:r>
            <w:r w:rsidRPr="00D82E53">
              <w:rPr>
                <w:b/>
                <w:bCs/>
              </w:rPr>
              <w:t>Motion, Affidavit and Order to Bifurcate Divorce for Subsequent Determination of Paternity, SHC-152</w:t>
            </w:r>
            <w:r>
              <w:t xml:space="preserve"> </w:t>
            </w:r>
            <w:hyperlink r:id="rId86" w:history="1">
              <w:r w:rsidRPr="00C16990">
                <w:rPr>
                  <w:rStyle w:val="Hyperlink"/>
                </w:rPr>
                <w:t>Word</w:t>
              </w:r>
            </w:hyperlink>
            <w:r>
              <w:t xml:space="preserve"> | </w:t>
            </w:r>
            <w:hyperlink r:id="rId87" w:history="1">
              <w:r w:rsidRPr="00C16990">
                <w:rPr>
                  <w:rStyle w:val="Hyperlink"/>
                </w:rPr>
                <w:t>PDF</w:t>
              </w:r>
            </w:hyperlink>
            <w:r>
              <w:t xml:space="preserve"> (one parent files the motion on their own and the other parent will be able to file a response if he/she does not agree the divorce should move ahead before the child is born) (Do </w:t>
            </w:r>
            <w:r w:rsidRPr="00D82E53">
              <w:rPr>
                <w:b/>
                <w:bCs/>
              </w:rPr>
              <w:t>not</w:t>
            </w:r>
            <w:r>
              <w:t xml:space="preserve"> sign the order section)</w:t>
            </w:r>
            <w:r w:rsidRPr="00D82E53">
              <w:rPr>
                <w:color w:val="92D050"/>
              </w:rPr>
              <w:t>{% endif %}</w:t>
            </w:r>
            <w:r w:rsidRPr="00D82E53">
              <w:rPr>
                <w:color w:val="FFC000"/>
              </w:rPr>
              <w:t>{% endif %}</w:t>
            </w:r>
          </w:p>
          <w:p w14:paraId="5FE0C157" w14:textId="5F99CA73" w:rsidR="002F7B65" w:rsidRPr="00D82E53" w:rsidRDefault="002F7B65" w:rsidP="00D82E53">
            <w:pPr>
              <w:pStyle w:val="Body"/>
              <w:rPr>
                <w:color w:val="auto"/>
              </w:rPr>
            </w:pPr>
            <w:r w:rsidRPr="00F477B9">
              <w:rPr>
                <w:color w:val="00B0F0"/>
              </w:rPr>
              <w:t>{% if paternity %}</w:t>
            </w:r>
            <w:r w:rsidRPr="00D82E53">
              <w:rPr>
                <w:rStyle w:val="Heading3Char"/>
              </w:rPr>
              <w:t>Paternity Forms</w:t>
            </w:r>
          </w:p>
          <w:p w14:paraId="4C661E57" w14:textId="48446D20" w:rsidR="002F7B65" w:rsidRPr="00D870C5" w:rsidRDefault="002F7B65" w:rsidP="002F7B65">
            <w:pPr>
              <w:pStyle w:val="Body"/>
            </w:pPr>
            <w:r w:rsidRPr="00D870C5">
              <w:t xml:space="preserve">If a parent thinks the husband is not the biological or adopted father of a child born during the marriage, that parent can ask the court to </w:t>
            </w:r>
            <w:r w:rsidRPr="00D870C5">
              <w:lastRenderedPageBreak/>
              <w:t>remove the husband’s rights and responsibilities for that child.</w:t>
            </w:r>
            <w:r w:rsidR="0042303C">
              <w:t xml:space="preserve"> </w:t>
            </w:r>
            <w:r w:rsidRPr="00D870C5">
              <w:t xml:space="preserve"> This is called “disestablishing paternity.”</w:t>
            </w:r>
            <w:r w:rsidR="0042303C">
              <w:t xml:space="preserve"> </w:t>
            </w:r>
            <w:r w:rsidRPr="00D870C5">
              <w:t>You need clear and convincing evidence. There are different ways to do this depending on the facts of the situation. Every case is different so you need to figure out what will work in your case. Some options are:</w:t>
            </w:r>
          </w:p>
          <w:p w14:paraId="04A6D37D" w14:textId="54765C61" w:rsidR="002F7B65" w:rsidRPr="008F3B73" w:rsidRDefault="002F7B65" w:rsidP="002F7B65">
            <w:pPr>
              <w:pStyle w:val="ListParagraph"/>
              <w:ind w:left="405"/>
            </w:pPr>
            <w:r>
              <w:t>A</w:t>
            </w:r>
            <w:r w:rsidRPr="008F3B73">
              <w:t xml:space="preserve">ll of the people involved in the case sign </w:t>
            </w:r>
            <w:r w:rsidR="007F55D6">
              <w:t>an affidavit</w:t>
            </w:r>
            <w:commentRangeStart w:id="68"/>
            <w:commentRangeStart w:id="69"/>
            <w:r w:rsidR="007F55D6">
              <w:t xml:space="preserve">, </w:t>
            </w:r>
            <w:proofErr w:type="spellStart"/>
            <w:r w:rsidR="007F55D6">
              <w:t>the</w:t>
            </w:r>
            <w:commentRangeEnd w:id="68"/>
            <w:r>
              <w:rPr>
                <w:rStyle w:val="CommentReference"/>
                <w:rFonts w:ascii="Arial" w:eastAsia="Arial" w:hAnsi="Arial" w:cs="Arial"/>
                <w:color w:val="auto"/>
                <w:spacing w:val="0"/>
              </w:rPr>
              <w:commentReference w:id="68"/>
            </w:r>
            <w:commentRangeEnd w:id="69"/>
            <w:r>
              <w:rPr>
                <w:rStyle w:val="CommentReference"/>
                <w:rFonts w:ascii="Arial" w:eastAsia="Arial" w:hAnsi="Arial" w:cs="Arial"/>
                <w:color w:val="auto"/>
                <w:spacing w:val="0"/>
              </w:rPr>
              <w:commentReference w:id="69"/>
            </w:r>
            <w:r w:rsidRPr="00347D20">
              <w:rPr>
                <w:b/>
                <w:bCs/>
              </w:rPr>
              <w:t>Three</w:t>
            </w:r>
            <w:proofErr w:type="spellEnd"/>
            <w:r w:rsidRPr="00347D20">
              <w:rPr>
                <w:b/>
                <w:bCs/>
              </w:rPr>
              <w:t>-Way Affidavit to Disestablish and Establish Paternity, SHC-151</w:t>
            </w:r>
            <w:r w:rsidRPr="008F3B73">
              <w:t xml:space="preserve"> (</w:t>
            </w:r>
            <w:hyperlink r:id="rId88" w:tgtFrame="_blank" w:history="1">
              <w:r w:rsidRPr="008F3B73">
                <w:rPr>
                  <w:rStyle w:val="Hyperlink"/>
                </w:rPr>
                <w:t>Word</w:t>
              </w:r>
            </w:hyperlink>
            <w:r w:rsidRPr="008F3B73">
              <w:t> | </w:t>
            </w:r>
            <w:hyperlink r:id="rId89" w:tgtFrame="_blank" w:history="1">
              <w:r w:rsidRPr="008F3B73">
                <w:rPr>
                  <w:rStyle w:val="Hyperlink"/>
                </w:rPr>
                <w:t>PDF</w:t>
              </w:r>
            </w:hyperlink>
            <w:r w:rsidRPr="008F3B73">
              <w:t>). This can be filled out by:</w:t>
            </w:r>
          </w:p>
          <w:p w14:paraId="0F0C1AC2" w14:textId="77777777" w:rsidR="002F7B65" w:rsidRPr="008F3B73" w:rsidRDefault="002F7B65" w:rsidP="002F7B65">
            <w:pPr>
              <w:pStyle w:val="ListParagraph"/>
              <w:numPr>
                <w:ilvl w:val="1"/>
                <w:numId w:val="3"/>
              </w:numPr>
              <w:ind w:left="765"/>
            </w:pPr>
            <w:r w:rsidRPr="008F3B73">
              <w:t>the mother, the husband</w:t>
            </w:r>
            <w:r>
              <w:t>,</w:t>
            </w:r>
            <w:r w:rsidRPr="008F3B73">
              <w:t xml:space="preserve"> and the man who is the father stating the husband is NOT the father and that the man is the biological father</w:t>
            </w:r>
          </w:p>
          <w:p w14:paraId="5E6B4EBB" w14:textId="77777777" w:rsidR="002F7B65" w:rsidRPr="008F3B73" w:rsidRDefault="002F7B65" w:rsidP="002F7B65">
            <w:pPr>
              <w:pStyle w:val="ListParagraph"/>
              <w:numPr>
                <w:ilvl w:val="1"/>
                <w:numId w:val="3"/>
              </w:numPr>
              <w:ind w:left="765"/>
            </w:pPr>
            <w:r w:rsidRPr="008F3B73">
              <w:t>the mother and the husband saying the husband is NOT the father to disestablish the husband as the biological father</w:t>
            </w:r>
          </w:p>
          <w:p w14:paraId="55B835FF" w14:textId="77777777" w:rsidR="002F7B65" w:rsidRPr="008F3B73" w:rsidRDefault="002F7B65" w:rsidP="002F7B65">
            <w:pPr>
              <w:pStyle w:val="ListParagraph"/>
              <w:numPr>
                <w:ilvl w:val="1"/>
                <w:numId w:val="3"/>
              </w:numPr>
              <w:ind w:left="765"/>
            </w:pPr>
            <w:r w:rsidRPr="008F3B73">
              <w:t>the mother and the man saying he IS the father to establish him as the biological father</w:t>
            </w:r>
          </w:p>
          <w:p w14:paraId="16FC5E37" w14:textId="77777777" w:rsidR="002F7B65" w:rsidRPr="008F3B73" w:rsidRDefault="002F7B65" w:rsidP="002F7B65">
            <w:pPr>
              <w:pStyle w:val="ListParagraph"/>
              <w:numPr>
                <w:ilvl w:val="1"/>
                <w:numId w:val="3"/>
              </w:numPr>
              <w:ind w:left="765"/>
            </w:pPr>
            <w:r w:rsidRPr="008F3B73">
              <w:t>the mother only if others are not cooperating and she can provide convincing facts about the paternity</w:t>
            </w:r>
          </w:p>
          <w:p w14:paraId="6AB73101" w14:textId="5A920F51" w:rsidR="002F7B65" w:rsidRPr="008F3B73" w:rsidRDefault="002F7B65" w:rsidP="002F7B65">
            <w:pPr>
              <w:pStyle w:val="ListParagraph"/>
              <w:ind w:left="405"/>
            </w:pPr>
            <w:r>
              <w:t>G</w:t>
            </w:r>
            <w:r w:rsidRPr="008F3B73">
              <w:t>et</w:t>
            </w:r>
            <w:r w:rsidR="007F55D6">
              <w:t xml:space="preserve"> </w:t>
            </w:r>
            <w:r w:rsidRPr="008F3B73">
              <w:t>genetic (DNA) testing of the child, the mother</w:t>
            </w:r>
            <w:r>
              <w:t>,</w:t>
            </w:r>
            <w:r w:rsidRPr="008F3B73">
              <w:t xml:space="preserve"> the man believed to be the father</w:t>
            </w:r>
            <w:r>
              <w:t>,</w:t>
            </w:r>
            <w:r w:rsidRPr="008F3B73">
              <w:t xml:space="preserve"> and the husband if the mother is married. The test results must be provided to the court. This can be done voluntarily if all of the people are cooperating or by court order.</w:t>
            </w:r>
            <w:r w:rsidR="0042303C">
              <w:t xml:space="preserve"> </w:t>
            </w:r>
            <w:r w:rsidRPr="008F3B73">
              <w:t>To ask for a court order, you can file:</w:t>
            </w:r>
          </w:p>
          <w:p w14:paraId="10DFE914" w14:textId="18A39D4D" w:rsidR="002F7B65" w:rsidRPr="007F55D6" w:rsidRDefault="002F7B65" w:rsidP="002F7B65">
            <w:pPr>
              <w:pStyle w:val="ListParagraph"/>
              <w:numPr>
                <w:ilvl w:val="1"/>
                <w:numId w:val="3"/>
              </w:numPr>
              <w:ind w:left="765"/>
              <w:rPr>
                <w:rStyle w:val="Hyperlink"/>
                <w:color w:val="202529"/>
                <w:u w:val="none"/>
              </w:rPr>
            </w:pPr>
            <w:r w:rsidRPr="00347D20">
              <w:rPr>
                <w:b/>
                <w:bCs/>
              </w:rPr>
              <w:t>Motion &amp; Affidavit for Genetic (DNA) Testing, SHC-1370 </w:t>
            </w:r>
            <w:hyperlink r:id="rId90" w:tgtFrame="_blank" w:history="1">
              <w:r w:rsidRPr="00347D20">
                <w:rPr>
                  <w:rStyle w:val="Hyperlink"/>
                </w:rPr>
                <w:t>Word</w:t>
              </w:r>
            </w:hyperlink>
            <w:r w:rsidRPr="00347D20">
              <w:t> | </w:t>
            </w:r>
            <w:hyperlink r:id="rId91" w:tgtFrame="_blank" w:history="1">
              <w:r w:rsidRPr="00347D20">
                <w:rPr>
                  <w:rStyle w:val="Hyperlink"/>
                </w:rPr>
                <w:t>PDF</w:t>
              </w:r>
            </w:hyperlink>
          </w:p>
          <w:p w14:paraId="2C29EE08" w14:textId="3D982C1C" w:rsidR="002F7B65" w:rsidRPr="007F55D6" w:rsidRDefault="002F7B65" w:rsidP="00E55138">
            <w:pPr>
              <w:pStyle w:val="ListParagraph"/>
              <w:numPr>
                <w:ilvl w:val="1"/>
                <w:numId w:val="3"/>
              </w:numPr>
              <w:ind w:left="765"/>
              <w:rPr>
                <w:color w:val="auto"/>
              </w:rPr>
            </w:pPr>
            <w:r w:rsidRPr="007F55D6">
              <w:rPr>
                <w:b/>
                <w:bCs/>
              </w:rPr>
              <w:t>Order for Genetic (DNA) Testing, SHC-1375</w:t>
            </w:r>
            <w:r w:rsidRPr="008F3B73">
              <w:t> </w:t>
            </w:r>
            <w:hyperlink r:id="rId92" w:tgtFrame="_blank" w:history="1">
              <w:r w:rsidRPr="008F3B73">
                <w:rPr>
                  <w:rStyle w:val="Hyperlink"/>
                </w:rPr>
                <w:t>Word</w:t>
              </w:r>
            </w:hyperlink>
            <w:r w:rsidRPr="008F3B73">
              <w:t> | </w:t>
            </w:r>
            <w:hyperlink r:id="rId93" w:tgtFrame="_blank" w:history="1">
              <w:r w:rsidRPr="008F3B73">
                <w:rPr>
                  <w:rStyle w:val="Hyperlink"/>
                </w:rPr>
                <w:t>PDF</w:t>
              </w:r>
            </w:hyperlink>
            <w:r w:rsidRPr="007F55D6">
              <w:rPr>
                <w:color w:val="00B0F0"/>
              </w:rPr>
              <w:t>{% endif %}</w:t>
            </w:r>
          </w:p>
          <w:p w14:paraId="5F9D691E" w14:textId="77777777" w:rsidR="002F7B65" w:rsidRPr="00126F72" w:rsidRDefault="002F7B65" w:rsidP="002F7B65">
            <w:pPr>
              <w:pStyle w:val="Heading3"/>
              <w:outlineLvl w:val="2"/>
            </w:pPr>
            <w:r>
              <w:t>Links in this step</w:t>
            </w:r>
          </w:p>
          <w:p w14:paraId="34D6974A" w14:textId="7937349A" w:rsidR="002F7B65" w:rsidRPr="00D15AED" w:rsidRDefault="002F7B65" w:rsidP="002F7B65">
            <w:pPr>
              <w:pStyle w:val="Body"/>
              <w:rPr>
                <w:rStyle w:val="Hyperlink"/>
                <w:color w:val="auto"/>
              </w:rPr>
            </w:pPr>
            <w:r w:rsidRPr="00D15AED">
              <w:rPr>
                <w:color w:val="FF66FF"/>
              </w:rPr>
              <w:t xml:space="preserve">{% if </w:t>
            </w:r>
            <w:r w:rsidR="00FD1133">
              <w:rPr>
                <w:color w:val="FF66FF"/>
              </w:rPr>
              <w:t>minor_children</w:t>
            </w:r>
            <w:r w:rsidRPr="00D15AED">
              <w:rPr>
                <w:color w:val="FF66FF"/>
              </w:rPr>
              <w:t xml:space="preserve"> or </w:t>
            </w:r>
            <w:r w:rsidR="00FD1133">
              <w:rPr>
                <w:color w:val="FF66FF"/>
              </w:rPr>
              <w:t>wife_is_pregnant in('husband', 'not husband')</w:t>
            </w:r>
            <w:r w:rsidRPr="00D15AED">
              <w:rPr>
                <w:color w:val="FF66FF"/>
              </w:rPr>
              <w:t>%}</w:t>
            </w:r>
            <w:r w:rsidRPr="00D15AED">
              <w:rPr>
                <w:b/>
                <w:bCs/>
              </w:rPr>
              <w:t>Divorce Complaint With Children, SHC-101</w:t>
            </w:r>
            <w:r w:rsidRPr="008F3B73">
              <w:t xml:space="preserve"> </w:t>
            </w:r>
            <w:hyperlink r:id="rId94" w:history="1">
              <w:r w:rsidRPr="008F3B73">
                <w:rPr>
                  <w:rStyle w:val="Hyperlink"/>
                </w:rPr>
                <w:t>Word</w:t>
              </w:r>
            </w:hyperlink>
            <w:r w:rsidRPr="008F3B73">
              <w:t xml:space="preserve"> | </w:t>
            </w:r>
            <w:hyperlink r:id="rId95" w:history="1">
              <w:r w:rsidRPr="008F3B73">
                <w:rPr>
                  <w:rStyle w:val="Hyperlink"/>
                </w:rPr>
                <w:t>PDF</w:t>
              </w:r>
            </w:hyperlink>
          </w:p>
          <w:p w14:paraId="2776C13C" w14:textId="55E9E63D" w:rsidR="002F7B65" w:rsidRDefault="002F7B65" w:rsidP="002F7B65">
            <w:pPr>
              <w:pStyle w:val="Body"/>
            </w:pPr>
            <w:r w:rsidRPr="00D15AED">
              <w:rPr>
                <w:b/>
                <w:bCs/>
              </w:rPr>
              <w:t>Child Custody Jurisdiction Affidavit</w:t>
            </w:r>
            <w:r w:rsidRPr="008F3B73">
              <w:t xml:space="preserve">, </w:t>
            </w:r>
            <w:hyperlink r:id="rId96" w:history="1">
              <w:r w:rsidRPr="008F3B73">
                <w:rPr>
                  <w:rStyle w:val="Hyperlink"/>
                </w:rPr>
                <w:t>DR-150</w:t>
              </w:r>
            </w:hyperlink>
            <w:r w:rsidRPr="008F3B73">
              <w:t> </w:t>
            </w:r>
          </w:p>
          <w:p w14:paraId="11DFDBFD" w14:textId="09329A64" w:rsidR="002F7B65" w:rsidRPr="008F3B73" w:rsidRDefault="002F7B65" w:rsidP="002F7B65">
            <w:pPr>
              <w:pStyle w:val="Body"/>
            </w:pPr>
            <w:r w:rsidRPr="00D15AED">
              <w:rPr>
                <w:b/>
                <w:bCs/>
              </w:rPr>
              <w:t>Child Support Guidelines Affidavit</w:t>
            </w:r>
            <w:r w:rsidRPr="008F3B73">
              <w:t xml:space="preserve">, </w:t>
            </w:r>
            <w:hyperlink r:id="rId97" w:history="1">
              <w:r w:rsidRPr="008F3B73">
                <w:rPr>
                  <w:rStyle w:val="Hyperlink"/>
                </w:rPr>
                <w:t>DR-305</w:t>
              </w:r>
            </w:hyperlink>
          </w:p>
          <w:p w14:paraId="54072D6F" w14:textId="5EC61E9B" w:rsidR="002F7B65" w:rsidRPr="008F3B73" w:rsidRDefault="00727B63" w:rsidP="002F7B65">
            <w:pPr>
              <w:pStyle w:val="Body"/>
            </w:pPr>
            <w:hyperlink r:id="rId98" w:history="1">
              <w:r w:rsidR="002F7B65" w:rsidRPr="00D15AED">
                <w:rPr>
                  <w:rStyle w:val="Hyperlink"/>
                  <w:b/>
                  <w:bCs/>
                </w:rPr>
                <w:t>How to Fill out the Child Support Guidelines Affidavit</w:t>
              </w:r>
              <w:r w:rsidR="002F7B65" w:rsidRPr="00EA2BDF">
                <w:rPr>
                  <w:rStyle w:val="Hyperlink"/>
                </w:rPr>
                <w:t>.</w:t>
              </w:r>
            </w:hyperlink>
            <w:r w:rsidR="002F7B65" w:rsidRPr="00D15AED">
              <w:rPr>
                <w:color w:val="FF66FF"/>
              </w:rPr>
              <w:t xml:space="preserve"> {% else %}</w:t>
            </w:r>
            <w:r w:rsidR="002F7B65" w:rsidRPr="00D15AED">
              <w:rPr>
                <w:b/>
                <w:bCs/>
              </w:rPr>
              <w:t xml:space="preserve"> Divorce Complaint Without Children, SHC-102:</w:t>
            </w:r>
            <w:r w:rsidR="002F7B65" w:rsidRPr="00E52326">
              <w:t xml:space="preserve"> </w:t>
            </w:r>
            <w:hyperlink r:id="rId99" w:history="1">
              <w:r w:rsidR="002F7B65" w:rsidRPr="00E52326">
                <w:t>Word</w:t>
              </w:r>
            </w:hyperlink>
            <w:r w:rsidR="002F7B65" w:rsidRPr="00E52326">
              <w:t xml:space="preserve"> | </w:t>
            </w:r>
            <w:hyperlink r:id="rId100" w:history="1">
              <w:r w:rsidR="002F7B65" w:rsidRPr="00E52326">
                <w:t>PDF</w:t>
              </w:r>
            </w:hyperlink>
            <w:r w:rsidR="002F7B65" w:rsidRPr="00D15AED">
              <w:rPr>
                <w:color w:val="FF66FF"/>
              </w:rPr>
              <w:t>{% endif %}</w:t>
            </w:r>
          </w:p>
          <w:p w14:paraId="3266E1D4" w14:textId="7191016A" w:rsidR="002F7B65" w:rsidRPr="00D15AED" w:rsidRDefault="002F7B65" w:rsidP="002F7B65">
            <w:pPr>
              <w:pStyle w:val="Body"/>
              <w:rPr>
                <w:color w:val="auto"/>
                <w:u w:val="single"/>
              </w:rPr>
            </w:pPr>
            <w:r w:rsidRPr="00D15AED">
              <w:rPr>
                <w:b/>
                <w:bCs/>
              </w:rPr>
              <w:lastRenderedPageBreak/>
              <w:t>Information Sheet</w:t>
            </w:r>
            <w:r w:rsidRPr="008F3B73">
              <w:t>, </w:t>
            </w:r>
            <w:hyperlink r:id="rId101" w:tgtFrame="_blank" w:history="1">
              <w:r w:rsidRPr="008F3B73">
                <w:rPr>
                  <w:rStyle w:val="Hyperlink"/>
                </w:rPr>
                <w:t>DR-314</w:t>
              </w:r>
            </w:hyperlink>
            <w:r w:rsidRPr="008F3B73">
              <w:t> </w:t>
            </w:r>
          </w:p>
          <w:p w14:paraId="2FF24813" w14:textId="16271C51" w:rsidR="002F7B65" w:rsidRPr="00D15AED" w:rsidRDefault="002F7B65" w:rsidP="002F7B65">
            <w:pPr>
              <w:pStyle w:val="Body"/>
              <w:rPr>
                <w:color w:val="auto"/>
                <w:u w:val="single"/>
              </w:rPr>
            </w:pPr>
            <w:r w:rsidRPr="00D15AED">
              <w:rPr>
                <w:b/>
                <w:bCs/>
              </w:rPr>
              <w:t>Summons, CIV-100</w:t>
            </w:r>
            <w:r w:rsidRPr="008F3B73">
              <w:t xml:space="preserve"> [Fill-in PDF</w:t>
            </w:r>
            <w:commentRangeStart w:id="70"/>
            <w:r w:rsidRPr="008F3B73">
              <w:t>] </w:t>
            </w:r>
            <w:hyperlink r:id="rId102" w:history="1">
              <w:r w:rsidRPr="008F3B73">
                <w:rPr>
                  <w:rStyle w:val="Hyperlink"/>
                </w:rPr>
                <w:t>Anchorage</w:t>
              </w:r>
            </w:hyperlink>
            <w:r w:rsidRPr="008F3B73">
              <w:t xml:space="preserve"> | </w:t>
            </w:r>
            <w:hyperlink r:id="rId103" w:tgtFrame="_blank" w:history="1">
              <w:r w:rsidRPr="008F3B73">
                <w:rPr>
                  <w:rStyle w:val="Hyperlink"/>
                </w:rPr>
                <w:t>Fairbanks</w:t>
              </w:r>
            </w:hyperlink>
            <w:r w:rsidRPr="008F3B73">
              <w:t xml:space="preserve"> | </w:t>
            </w:r>
            <w:hyperlink r:id="rId104" w:tgtFrame="_blank" w:history="1">
              <w:r w:rsidRPr="008F3B73">
                <w:rPr>
                  <w:rStyle w:val="Hyperlink"/>
                </w:rPr>
                <w:t>Kenai</w:t>
              </w:r>
            </w:hyperlink>
            <w:r w:rsidRPr="008F3B73">
              <w:t xml:space="preserve"> | </w:t>
            </w:r>
            <w:hyperlink r:id="rId105" w:tgtFrame="_blank" w:history="1">
              <w:r w:rsidRPr="008F3B73">
                <w:rPr>
                  <w:rStyle w:val="Hyperlink"/>
                </w:rPr>
                <w:t>Palmer</w:t>
              </w:r>
            </w:hyperlink>
            <w:r w:rsidRPr="008F3B73">
              <w:t xml:space="preserve"> | </w:t>
            </w:r>
            <w:hyperlink r:id="rId106" w:tgtFrame="_blank" w:history="1">
              <w:r w:rsidRPr="008F3B73">
                <w:rPr>
                  <w:rStyle w:val="Hyperlink"/>
                </w:rPr>
                <w:t>All Other Locations</w:t>
              </w:r>
            </w:hyperlink>
            <w:r w:rsidRPr="008F3B73">
              <w:t> </w:t>
            </w:r>
            <w:commentRangeEnd w:id="70"/>
            <w:r>
              <w:rPr>
                <w:rStyle w:val="CommentReference"/>
                <w:rFonts w:ascii="Arial" w:eastAsia="Arial" w:hAnsi="Arial" w:cs="Arial"/>
                <w:color w:val="auto"/>
                <w:spacing w:val="0"/>
              </w:rPr>
              <w:commentReference w:id="70"/>
            </w:r>
          </w:p>
          <w:p w14:paraId="7CC3D45E" w14:textId="7575FC4E" w:rsidR="002F7B65" w:rsidRPr="00D15AED" w:rsidRDefault="002F7B65" w:rsidP="002F7B65">
            <w:pPr>
              <w:pStyle w:val="Body"/>
              <w:rPr>
                <w:color w:val="auto"/>
                <w:u w:val="single"/>
              </w:rPr>
            </w:pPr>
            <w:r w:rsidRPr="00D15AED">
              <w:rPr>
                <w:b/>
                <w:bCs/>
              </w:rPr>
              <w:t>Case Description</w:t>
            </w:r>
            <w:r w:rsidRPr="008F3B73">
              <w:t xml:space="preserve"> Form, </w:t>
            </w:r>
            <w:hyperlink r:id="rId107" w:tgtFrame="_blank" w:history="1">
              <w:r w:rsidRPr="008F3B73">
                <w:rPr>
                  <w:rStyle w:val="Hyperlink"/>
                </w:rPr>
                <w:t>CIV-125S</w:t>
              </w:r>
            </w:hyperlink>
          </w:p>
          <w:p w14:paraId="7FB727AF" w14:textId="74C5F903" w:rsidR="002F7B65" w:rsidRPr="00D15AED" w:rsidRDefault="002F7B65" w:rsidP="002F7B65">
            <w:pPr>
              <w:pStyle w:val="Body"/>
              <w:rPr>
                <w:rStyle w:val="Hyperlink"/>
                <w:color w:val="202529"/>
                <w:u w:val="none"/>
              </w:rPr>
            </w:pPr>
            <w:r w:rsidRPr="00D15AED">
              <w:rPr>
                <w:b/>
                <w:bCs/>
              </w:rPr>
              <w:t>Property &amp; Debt Worksheet, SHC-1000</w:t>
            </w:r>
            <w:r w:rsidRPr="008F3B73">
              <w:t xml:space="preserve"> </w:t>
            </w:r>
            <w:hyperlink r:id="rId108" w:history="1">
              <w:r w:rsidRPr="008F3B73">
                <w:rPr>
                  <w:rStyle w:val="Hyperlink"/>
                </w:rPr>
                <w:t>Word</w:t>
              </w:r>
            </w:hyperlink>
            <w:r w:rsidRPr="008F3B73">
              <w:t xml:space="preserve"> | </w:t>
            </w:r>
            <w:hyperlink r:id="rId109" w:history="1">
              <w:r w:rsidRPr="008F3B73">
                <w:rPr>
                  <w:rStyle w:val="Hyperlink"/>
                </w:rPr>
                <w:t>PDF</w:t>
              </w:r>
            </w:hyperlink>
          </w:p>
          <w:p w14:paraId="632B3005" w14:textId="302CAB3F" w:rsidR="002F7B65" w:rsidRDefault="002F7B65" w:rsidP="002F7B65">
            <w:pPr>
              <w:pStyle w:val="Body"/>
            </w:pPr>
            <w:r w:rsidRPr="00F477B9">
              <w:rPr>
                <w:color w:val="FFC000"/>
              </w:rPr>
              <w:t xml:space="preserve">{% if </w:t>
            </w:r>
            <w:r w:rsidR="00FD1133">
              <w:rPr>
                <w:color w:val="FFC000"/>
              </w:rPr>
              <w:t>wife_is_pregnant</w:t>
            </w:r>
            <w:r w:rsidR="00FD1133">
              <w:rPr>
                <w:color w:val="92D050"/>
              </w:rPr>
              <w:t xml:space="preserve"> == 'h</w:t>
            </w:r>
            <w:r w:rsidRPr="00F477B9">
              <w:rPr>
                <w:color w:val="92D050"/>
              </w:rPr>
              <w:t>usband</w:t>
            </w:r>
            <w:r w:rsidR="00FD1133">
              <w:rPr>
                <w:color w:val="92D050"/>
              </w:rPr>
              <w:t>'</w:t>
            </w:r>
            <w:r w:rsidRPr="00F477B9">
              <w:rPr>
                <w:color w:val="92D050"/>
              </w:rPr>
              <w:t xml:space="preserve"> </w:t>
            </w:r>
            <w:r w:rsidRPr="00F477B9">
              <w:rPr>
                <w:color w:val="FFC000"/>
              </w:rPr>
              <w:t>%}</w:t>
            </w:r>
            <w:r w:rsidRPr="00D15AED">
              <w:rPr>
                <w:b/>
                <w:bCs/>
              </w:rPr>
              <w:t xml:space="preserve">Joint Motion, Affidavit &amp; Order to Bifurcate Divorce for Custody, SHC-155 </w:t>
            </w:r>
            <w:hyperlink r:id="rId110" w:history="1">
              <w:r w:rsidRPr="00C16990">
                <w:rPr>
                  <w:rStyle w:val="Hyperlink"/>
                </w:rPr>
                <w:t>Word</w:t>
              </w:r>
            </w:hyperlink>
            <w:r>
              <w:t xml:space="preserve"> | </w:t>
            </w:r>
            <w:hyperlink r:id="rId111" w:history="1">
              <w:r w:rsidRPr="00C16990">
                <w:rPr>
                  <w:rStyle w:val="Hyperlink"/>
                </w:rPr>
                <w:t>PDF</w:t>
              </w:r>
            </w:hyperlink>
          </w:p>
          <w:p w14:paraId="061381F4" w14:textId="3CB26B73" w:rsidR="002F7B65" w:rsidRPr="00831542" w:rsidRDefault="002F7B65" w:rsidP="002F7B65">
            <w:pPr>
              <w:pStyle w:val="Body"/>
              <w:rPr>
                <w:color w:val="auto"/>
              </w:rPr>
            </w:pPr>
            <w:r w:rsidRPr="00D15AED">
              <w:rPr>
                <w:b/>
                <w:bCs/>
              </w:rPr>
              <w:t>Motion, Affidavit &amp; Order to Bifurcate Divorce for Custody, SHC-154</w:t>
            </w:r>
            <w:r>
              <w:t xml:space="preserve"> </w:t>
            </w:r>
            <w:hyperlink r:id="rId112" w:history="1">
              <w:r w:rsidRPr="00190B23">
                <w:rPr>
                  <w:rStyle w:val="Hyperlink"/>
                </w:rPr>
                <w:t>Word</w:t>
              </w:r>
            </w:hyperlink>
            <w:r w:rsidRPr="00190B23">
              <w:rPr>
                <w:rStyle w:val="Hyperlink"/>
              </w:rPr>
              <w:t xml:space="preserve"> | </w:t>
            </w:r>
            <w:hyperlink r:id="rId113" w:history="1">
              <w:r w:rsidRPr="00190B23">
                <w:rPr>
                  <w:rStyle w:val="Hyperlink"/>
                </w:rPr>
                <w:t>PDF</w:t>
              </w:r>
            </w:hyperlink>
            <w:r w:rsidRPr="00F477B9">
              <w:rPr>
                <w:color w:val="FFC000"/>
              </w:rPr>
              <w:t xml:space="preserve">{% elif </w:t>
            </w:r>
            <w:r>
              <w:rPr>
                <w:color w:val="FFC000"/>
              </w:rPr>
              <w:t>wife_is_pregnant</w:t>
            </w:r>
            <w:r w:rsidR="00FD1133">
              <w:rPr>
                <w:color w:val="FFC000"/>
              </w:rPr>
              <w:t xml:space="preserve"> </w:t>
            </w:r>
            <w:r w:rsidR="00FD1133">
              <w:rPr>
                <w:color w:val="92D050"/>
              </w:rPr>
              <w:t>== 'n</w:t>
            </w:r>
            <w:r w:rsidRPr="00F477B9">
              <w:rPr>
                <w:color w:val="92D050"/>
              </w:rPr>
              <w:t>ot husband</w:t>
            </w:r>
            <w:r w:rsidR="00FD1133">
              <w:rPr>
                <w:color w:val="92D050"/>
              </w:rPr>
              <w:t>'</w:t>
            </w:r>
            <w:r w:rsidRPr="00F477B9">
              <w:rPr>
                <w:color w:val="92D050"/>
              </w:rPr>
              <w:t xml:space="preserve"> </w:t>
            </w:r>
            <w:r w:rsidRPr="00F477B9">
              <w:rPr>
                <w:color w:val="FFC000"/>
              </w:rPr>
              <w:t>%}</w:t>
            </w:r>
          </w:p>
          <w:p w14:paraId="356D1F3E" w14:textId="7E80B089" w:rsidR="002F7B65" w:rsidRDefault="002F7B65" w:rsidP="002F7B65">
            <w:pPr>
              <w:pStyle w:val="Body"/>
            </w:pPr>
            <w:r w:rsidRPr="00D15AED">
              <w:rPr>
                <w:b/>
                <w:bCs/>
              </w:rPr>
              <w:t xml:space="preserve">Joint Motion, Affidavit and Order to Bifurcate Divorce for Subsequent Determination of Paternity, SHC-153 </w:t>
            </w:r>
            <w:hyperlink r:id="rId114" w:history="1">
              <w:r w:rsidRPr="00C16990">
                <w:rPr>
                  <w:rStyle w:val="Hyperlink"/>
                </w:rPr>
                <w:t>Word</w:t>
              </w:r>
            </w:hyperlink>
            <w:r>
              <w:t xml:space="preserve"> | </w:t>
            </w:r>
            <w:hyperlink r:id="rId115" w:history="1">
              <w:r w:rsidRPr="00C16990">
                <w:rPr>
                  <w:rStyle w:val="Hyperlink"/>
                </w:rPr>
                <w:t>PDF</w:t>
              </w:r>
            </w:hyperlink>
          </w:p>
          <w:p w14:paraId="60785C29" w14:textId="43A5BEF6" w:rsidR="002F7B65" w:rsidRPr="00831542" w:rsidRDefault="002F7B65" w:rsidP="002F7B65">
            <w:pPr>
              <w:pStyle w:val="Body"/>
            </w:pPr>
            <w:r w:rsidRPr="00D15AED">
              <w:rPr>
                <w:b/>
                <w:bCs/>
              </w:rPr>
              <w:t>Motion, Affidavit and Order to Bifurcate Divorce for Subsequent Determination of Paternity, SHC-152</w:t>
            </w:r>
            <w:r>
              <w:t xml:space="preserve"> </w:t>
            </w:r>
            <w:hyperlink r:id="rId116" w:history="1">
              <w:r w:rsidRPr="00C16990">
                <w:rPr>
                  <w:rStyle w:val="Hyperlink"/>
                </w:rPr>
                <w:t>Word</w:t>
              </w:r>
            </w:hyperlink>
            <w:r>
              <w:t xml:space="preserve"> | </w:t>
            </w:r>
            <w:hyperlink r:id="rId117" w:history="1">
              <w:r w:rsidRPr="00C16990">
                <w:rPr>
                  <w:rStyle w:val="Hyperlink"/>
                </w:rPr>
                <w:t>PDF</w:t>
              </w:r>
            </w:hyperlink>
            <w:r w:rsidRPr="00F477B9">
              <w:rPr>
                <w:color w:val="FFC000"/>
              </w:rPr>
              <w:t>{% endif %}</w:t>
            </w:r>
          </w:p>
          <w:p w14:paraId="03CA61F8" w14:textId="21D3D07A" w:rsidR="002F7B65" w:rsidRPr="00D15AED" w:rsidRDefault="002F7B65" w:rsidP="002F7B65">
            <w:pPr>
              <w:pStyle w:val="Body"/>
              <w:rPr>
                <w:color w:val="auto"/>
                <w:u w:val="single"/>
              </w:rPr>
            </w:pPr>
            <w:r w:rsidRPr="00F477B9">
              <w:rPr>
                <w:color w:val="00B0F0"/>
              </w:rPr>
              <w:t>{% if paternity %}</w:t>
            </w:r>
            <w:r w:rsidRPr="00D15AED">
              <w:rPr>
                <w:b/>
                <w:bCs/>
              </w:rPr>
              <w:t>Three-Way Affidavit to Disestablish and Establish Paternity, SHC-151</w:t>
            </w:r>
            <w:r w:rsidRPr="008F3B73">
              <w:t xml:space="preserve"> (</w:t>
            </w:r>
            <w:hyperlink r:id="rId118" w:tgtFrame="_blank" w:history="1">
              <w:r w:rsidRPr="008F3B73">
                <w:rPr>
                  <w:rStyle w:val="Hyperlink"/>
                </w:rPr>
                <w:t>Word</w:t>
              </w:r>
            </w:hyperlink>
            <w:r w:rsidR="00831542">
              <w:rPr>
                <w:rStyle w:val="Hyperlink"/>
              </w:rPr>
              <w:t xml:space="preserve"> </w:t>
            </w:r>
            <w:r w:rsidRPr="008F3B73">
              <w:t>|</w:t>
            </w:r>
            <w:r w:rsidR="00831542">
              <w:t xml:space="preserve"> </w:t>
            </w:r>
            <w:hyperlink r:id="rId119" w:tgtFrame="_blank" w:history="1">
              <w:r w:rsidRPr="008F3B73">
                <w:rPr>
                  <w:rStyle w:val="Hyperlink"/>
                </w:rPr>
                <w:t>PDF</w:t>
              </w:r>
            </w:hyperlink>
            <w:r w:rsidRPr="008F3B73">
              <w:t>).</w:t>
            </w:r>
          </w:p>
          <w:p w14:paraId="061D1D1F" w14:textId="4A78C9B8" w:rsidR="002F7B65" w:rsidRPr="008F3B73" w:rsidRDefault="002F7B65" w:rsidP="002F7B65">
            <w:pPr>
              <w:pStyle w:val="Body"/>
            </w:pPr>
            <w:r w:rsidRPr="00722B8F">
              <w:rPr>
                <w:b/>
                <w:bCs/>
              </w:rPr>
              <w:t>Motion &amp; Affidavit for Genetic (DNA) Testing, SHC-1370 </w:t>
            </w:r>
            <w:hyperlink r:id="rId120" w:tgtFrame="_blank" w:history="1">
              <w:r w:rsidRPr="00347D20">
                <w:rPr>
                  <w:rStyle w:val="Hyperlink"/>
                </w:rPr>
                <w:t>Word</w:t>
              </w:r>
            </w:hyperlink>
            <w:r w:rsidR="00831542">
              <w:rPr>
                <w:rStyle w:val="Hyperlink"/>
              </w:rPr>
              <w:t xml:space="preserve"> </w:t>
            </w:r>
            <w:r w:rsidRPr="00347D20">
              <w:t>|</w:t>
            </w:r>
            <w:r w:rsidR="00831542">
              <w:t xml:space="preserve"> </w:t>
            </w:r>
            <w:hyperlink r:id="rId121" w:tgtFrame="_blank" w:history="1">
              <w:r w:rsidRPr="00347D20">
                <w:rPr>
                  <w:rStyle w:val="Hyperlink"/>
                </w:rPr>
                <w:t>PDF</w:t>
              </w:r>
            </w:hyperlink>
          </w:p>
          <w:p w14:paraId="719443C9" w14:textId="1B76D7C1" w:rsidR="002F7B65" w:rsidRPr="00187830" w:rsidRDefault="002F7B65" w:rsidP="00831542">
            <w:pPr>
              <w:pStyle w:val="Body"/>
            </w:pPr>
            <w:r w:rsidRPr="00722B8F">
              <w:rPr>
                <w:b/>
                <w:bCs/>
              </w:rPr>
              <w:t>Order for Genetic (DNA) Testing, SHC-1375</w:t>
            </w:r>
            <w:r w:rsidRPr="008F3B73">
              <w:t> </w:t>
            </w:r>
            <w:hyperlink r:id="rId122" w:tgtFrame="_blank" w:history="1">
              <w:r w:rsidRPr="008F3B73">
                <w:rPr>
                  <w:rStyle w:val="Hyperlink"/>
                </w:rPr>
                <w:t>Word</w:t>
              </w:r>
            </w:hyperlink>
            <w:r w:rsidRPr="008F3B73">
              <w:t> | </w:t>
            </w:r>
            <w:hyperlink r:id="rId123" w:tgtFrame="_blank" w:history="1">
              <w:r w:rsidRPr="008F3B73">
                <w:rPr>
                  <w:rStyle w:val="Hyperlink"/>
                </w:rPr>
                <w:t>PDF</w:t>
              </w:r>
            </w:hyperlink>
            <w:r w:rsidRPr="00F477B9">
              <w:rPr>
                <w:color w:val="00B0F0"/>
              </w:rPr>
              <w:t>{% endif %}</w:t>
            </w:r>
          </w:p>
        </w:tc>
      </w:tr>
      <w:tr w:rsidR="002F7B65" w14:paraId="4569998A" w14:textId="77777777" w:rsidTr="002F7B65">
        <w:trPr>
          <w:jc w:val="center"/>
        </w:trPr>
        <w:tc>
          <w:tcPr>
            <w:tcW w:w="2628" w:type="dxa"/>
            <w:tcMar>
              <w:top w:w="360" w:type="dxa"/>
              <w:left w:w="115" w:type="dxa"/>
              <w:right w:w="115" w:type="dxa"/>
            </w:tcMar>
          </w:tcPr>
          <w:p w14:paraId="00645898" w14:textId="77777777" w:rsidR="002F7B65" w:rsidRPr="007D262F" w:rsidRDefault="002F7B65" w:rsidP="002F7B65">
            <w:pPr>
              <w:pStyle w:val="BodyText"/>
            </w:pPr>
            <w:r w:rsidRPr="004C2E01">
              <w:rPr>
                <w:color w:val="FF0000"/>
              </w:rPr>
              <w:lastRenderedPageBreak/>
              <w:t>{%tr endif %}</w:t>
            </w:r>
          </w:p>
        </w:tc>
        <w:tc>
          <w:tcPr>
            <w:tcW w:w="7612" w:type="dxa"/>
            <w:tcMar>
              <w:top w:w="360" w:type="dxa"/>
              <w:left w:w="115" w:type="dxa"/>
              <w:right w:w="115" w:type="dxa"/>
            </w:tcMar>
          </w:tcPr>
          <w:p w14:paraId="24A768BB" w14:textId="77777777" w:rsidR="002F7B65" w:rsidRPr="00310640" w:rsidRDefault="002F7B65" w:rsidP="002F7B65"/>
        </w:tc>
      </w:tr>
      <w:tr w:rsidR="002F7B65" w14:paraId="0EAE1707" w14:textId="77777777" w:rsidTr="002F7B65">
        <w:trPr>
          <w:jc w:val="center"/>
        </w:trPr>
        <w:tc>
          <w:tcPr>
            <w:tcW w:w="2628" w:type="dxa"/>
            <w:tcMar>
              <w:top w:w="360" w:type="dxa"/>
              <w:left w:w="115" w:type="dxa"/>
              <w:right w:w="115" w:type="dxa"/>
            </w:tcMar>
          </w:tcPr>
          <w:p w14:paraId="7F340F8E" w14:textId="76F0C6B0" w:rsidR="002F7B65" w:rsidRPr="004C2E01" w:rsidRDefault="002F7B65" w:rsidP="002F7B65">
            <w:pPr>
              <w:pStyle w:val="BodyText"/>
              <w:rPr>
                <w:color w:val="FF0000"/>
              </w:rPr>
            </w:pPr>
            <w:bookmarkStart w:id="71" w:name="_Hlk149814984"/>
            <w:r w:rsidRPr="00A46BFE">
              <w:rPr>
                <w:color w:val="002060"/>
              </w:rPr>
              <w:t xml:space="preserve">{%tr if </w:t>
            </w:r>
            <w:r w:rsidR="00C86900" w:rsidRPr="00C86900">
              <w:rPr>
                <w:color w:val="002060"/>
              </w:rPr>
              <w:t>legal_separation_or_divorce == 'legal separation'</w:t>
            </w:r>
            <w:r w:rsidR="00C86900">
              <w:rPr>
                <w:color w:val="002060"/>
              </w:rPr>
              <w:t xml:space="preserve"> and </w:t>
            </w:r>
            <w:r w:rsidR="00C86900" w:rsidRPr="00C86900">
              <w:rPr>
                <w:color w:val="002060"/>
              </w:rPr>
              <w:t>agree_or_settle_kids =='yes'</w:t>
            </w:r>
            <w:r w:rsidR="0042303C">
              <w:rPr>
                <w:color w:val="002060"/>
              </w:rPr>
              <w:t xml:space="preserve"> </w:t>
            </w:r>
            <w:r w:rsidRPr="00A46BFE">
              <w:rPr>
                <w:color w:val="002060"/>
              </w:rPr>
              <w:t>%}</w:t>
            </w:r>
          </w:p>
        </w:tc>
        <w:tc>
          <w:tcPr>
            <w:tcW w:w="7612" w:type="dxa"/>
            <w:tcMar>
              <w:top w:w="360" w:type="dxa"/>
              <w:left w:w="115" w:type="dxa"/>
              <w:right w:w="115" w:type="dxa"/>
            </w:tcMar>
          </w:tcPr>
          <w:p w14:paraId="0B45C548" w14:textId="77777777" w:rsidR="002F7B65" w:rsidRPr="00310640" w:rsidRDefault="002F7B65" w:rsidP="002F7B65"/>
        </w:tc>
      </w:tr>
      <w:tr w:rsidR="002F7B65" w14:paraId="631A65D3" w14:textId="77777777" w:rsidTr="002F7B65">
        <w:trPr>
          <w:jc w:val="center"/>
        </w:trPr>
        <w:tc>
          <w:tcPr>
            <w:tcW w:w="2628" w:type="dxa"/>
            <w:tcMar>
              <w:top w:w="360" w:type="dxa"/>
              <w:left w:w="115" w:type="dxa"/>
              <w:right w:w="115" w:type="dxa"/>
            </w:tcMar>
          </w:tcPr>
          <w:p w14:paraId="47B6200A" w14:textId="4637227A" w:rsidR="002F7B65" w:rsidRPr="006C65ED" w:rsidRDefault="002F7B65" w:rsidP="002F7B65">
            <w:pPr>
              <w:pStyle w:val="Heading2"/>
              <w:outlineLvl w:val="1"/>
            </w:pPr>
            <w:r>
              <w:t xml:space="preserve">Step </w:t>
            </w:r>
            <w:r w:rsidR="00727B63">
              <w:fldChar w:fldCharType="begin"/>
            </w:r>
            <w:r w:rsidR="00727B63">
              <w:instrText xml:space="preserve"> SEQ stepList \* MERGEFORMAT </w:instrText>
            </w:r>
            <w:r w:rsidR="00727B63">
              <w:fldChar w:fldCharType="separate"/>
            </w:r>
            <w:r w:rsidR="00052FA2">
              <w:rPr>
                <w:noProof/>
              </w:rPr>
              <w:t>11</w:t>
            </w:r>
            <w:r w:rsidR="00727B63">
              <w:rPr>
                <w:noProof/>
              </w:rPr>
              <w:fldChar w:fldCharType="end"/>
            </w:r>
            <w:r>
              <w:t xml:space="preserve">: </w:t>
            </w:r>
            <w:r w:rsidRPr="00C870C2">
              <w:t xml:space="preserve">Fill out the forms </w:t>
            </w:r>
            <w:r>
              <w:t xml:space="preserve">to start </w:t>
            </w:r>
            <w:r w:rsidR="00326BA6" w:rsidRPr="00326BA6">
              <w:t xml:space="preserve">a legal separation </w:t>
            </w:r>
            <w:r w:rsidR="00326BA6" w:rsidRPr="00326BA6">
              <w:lastRenderedPageBreak/>
              <w:t>case</w:t>
            </w:r>
          </w:p>
        </w:tc>
        <w:tc>
          <w:tcPr>
            <w:tcW w:w="7612" w:type="dxa"/>
            <w:tcMar>
              <w:top w:w="360" w:type="dxa"/>
              <w:left w:w="115" w:type="dxa"/>
              <w:right w:w="115" w:type="dxa"/>
            </w:tcMar>
          </w:tcPr>
          <w:p w14:paraId="33EB2B7A" w14:textId="1B9BD8D5" w:rsidR="002F7B65" w:rsidRPr="003639FF" w:rsidRDefault="002F7B65" w:rsidP="003639FF">
            <w:pPr>
              <w:pStyle w:val="Heading3"/>
              <w:outlineLvl w:val="2"/>
              <w:rPr>
                <w:color w:val="auto"/>
              </w:rPr>
            </w:pPr>
            <w:r w:rsidRPr="008C56EE">
              <w:lastRenderedPageBreak/>
              <w:t>Required Forms – 1 copy that both spouses sign if signatures are needed</w:t>
            </w:r>
            <w:r w:rsidRPr="008C56EE">
              <w:rPr>
                <w:color w:val="92D050"/>
              </w:rPr>
              <w:t xml:space="preserve">{% if </w:t>
            </w:r>
            <w:r w:rsidR="00FD1133">
              <w:rPr>
                <w:color w:val="92D050"/>
              </w:rPr>
              <w:t>minor_children</w:t>
            </w:r>
            <w:r w:rsidRPr="008C56EE">
              <w:rPr>
                <w:color w:val="92D050"/>
              </w:rPr>
              <w:t xml:space="preserve"> </w:t>
            </w:r>
            <w:r>
              <w:rPr>
                <w:color w:val="00B0F0"/>
              </w:rPr>
              <w:t xml:space="preserve">or </w:t>
            </w:r>
            <w:r w:rsidR="00003936">
              <w:rPr>
                <w:color w:val="00B0F0"/>
              </w:rPr>
              <w:t>wife_is_pregnant in('husband', 'not husband')</w:t>
            </w:r>
            <w:r w:rsidRPr="008C56EE">
              <w:rPr>
                <w:color w:val="92D050"/>
              </w:rPr>
              <w:t>%}</w:t>
            </w:r>
          </w:p>
          <w:p w14:paraId="5FEFA848" w14:textId="4C328D3E" w:rsidR="002F7B65" w:rsidRPr="00794D33" w:rsidRDefault="002F7B65" w:rsidP="002F7B65">
            <w:pPr>
              <w:pStyle w:val="ListParagraph"/>
              <w:ind w:left="403"/>
              <w:rPr>
                <w:color w:val="auto"/>
              </w:rPr>
            </w:pPr>
            <w:r w:rsidRPr="0056697C">
              <w:rPr>
                <w:b/>
                <w:bCs/>
              </w:rPr>
              <w:t>Uncontested Complaint for Legal Separation With Children,</w:t>
            </w:r>
            <w:hyperlink r:id="rId124" w:history="1">
              <w:r w:rsidRPr="009665FA">
                <w:rPr>
                  <w:rStyle w:val="Hyperlink"/>
                </w:rPr>
                <w:t>SHC-090</w:t>
              </w:r>
            </w:hyperlink>
            <w:r w:rsidRPr="008C56EE">
              <w:t xml:space="preserve"> </w:t>
            </w:r>
            <w:r>
              <w:br/>
            </w:r>
            <w:r w:rsidRPr="000406AA">
              <w:t>courts.alaska.gov/shc/family/docs/shc-090.doc</w:t>
            </w:r>
            <w:r>
              <w:br/>
            </w:r>
            <w:r w:rsidRPr="0056697C">
              <w:rPr>
                <w:color w:val="00B0F0"/>
              </w:rPr>
              <w:lastRenderedPageBreak/>
              <w:t xml:space="preserve">{% if </w:t>
            </w:r>
            <w:r w:rsidR="00003936">
              <w:rPr>
                <w:color w:val="00B0F0"/>
              </w:rPr>
              <w:t>wife_is_pregnant in('husband', 'not husband')</w:t>
            </w:r>
            <w:r w:rsidRPr="0056697C">
              <w:rPr>
                <w:color w:val="00B0F0"/>
              </w:rPr>
              <w:t>%}</w:t>
            </w:r>
          </w:p>
          <w:p w14:paraId="11F4275E" w14:textId="3AE8E252" w:rsidR="002F7B65" w:rsidRPr="003639FF" w:rsidRDefault="002F7B65" w:rsidP="009959C5">
            <w:pPr>
              <w:pStyle w:val="ListPlevel2"/>
              <w:numPr>
                <w:ilvl w:val="1"/>
                <w:numId w:val="3"/>
              </w:numPr>
              <w:ind w:left="765"/>
              <w:rPr>
                <w:color w:val="auto"/>
              </w:rPr>
            </w:pPr>
            <w:r>
              <w:t>Y</w:t>
            </w:r>
            <w:r w:rsidRPr="008C56EE">
              <w:t xml:space="preserve">ou must use this form because </w:t>
            </w:r>
            <w:commentRangeStart w:id="72"/>
            <w:r w:rsidRPr="008C56EE">
              <w:t xml:space="preserve">wife is </w:t>
            </w:r>
            <w:commentRangeEnd w:id="72"/>
            <w:r>
              <w:rPr>
                <w:rStyle w:val="CommentReference"/>
                <w:rFonts w:ascii="Arial" w:eastAsia="Arial" w:hAnsi="Arial" w:cs="Arial"/>
                <w:color w:val="auto"/>
                <w:spacing w:val="0"/>
              </w:rPr>
              <w:commentReference w:id="72"/>
            </w:r>
            <w:r w:rsidRPr="008C56EE">
              <w:t>pregnant</w:t>
            </w:r>
            <w:r w:rsidRPr="003639FF">
              <w:rPr>
                <w:color w:val="00B0F0"/>
              </w:rPr>
              <w:t>{% endif %}</w:t>
            </w:r>
            <w:r w:rsidRPr="003639FF">
              <w:rPr>
                <w:color w:val="92D050"/>
              </w:rPr>
              <w:t>{% else %}</w:t>
            </w:r>
          </w:p>
          <w:p w14:paraId="62D131AA" w14:textId="022449D2" w:rsidR="002F7B65" w:rsidRPr="003639FF" w:rsidRDefault="002F7B65" w:rsidP="003639FF">
            <w:pPr>
              <w:pStyle w:val="ListParagraph"/>
              <w:ind w:left="403"/>
              <w:rPr>
                <w:color w:val="auto"/>
              </w:rPr>
            </w:pPr>
            <w:r w:rsidRPr="003639FF">
              <w:rPr>
                <w:b/>
                <w:bCs/>
              </w:rPr>
              <w:t>Uncontested</w:t>
            </w:r>
            <w:r w:rsidRPr="003639FF">
              <w:rPr>
                <w:b/>
                <w:bCs/>
                <w:color w:val="auto"/>
              </w:rPr>
              <w:t xml:space="preserve"> Complaint for Legal Separation W</w:t>
            </w:r>
            <w:r w:rsidRPr="003639FF">
              <w:rPr>
                <w:b/>
                <w:bCs/>
              </w:rPr>
              <w:t>ithout Children</w:t>
            </w:r>
            <w:r w:rsidRPr="008C56EE">
              <w:t xml:space="preserve">, </w:t>
            </w:r>
            <w:hyperlink r:id="rId125" w:history="1">
              <w:r w:rsidRPr="009665FA">
                <w:rPr>
                  <w:rStyle w:val="Hyperlink"/>
                </w:rPr>
                <w:t>SHC-0</w:t>
              </w:r>
              <w:r>
                <w:rPr>
                  <w:rStyle w:val="Hyperlink"/>
                </w:rPr>
                <w:t>91</w:t>
              </w:r>
            </w:hyperlink>
            <w:r>
              <w:rPr>
                <w:rStyle w:val="Hyperlink"/>
              </w:rPr>
              <w:br/>
            </w:r>
            <w:r w:rsidRPr="000406AA">
              <w:t>courts.alaska.gov/shc/family/docs/shc-09</w:t>
            </w:r>
            <w:r>
              <w:t>1</w:t>
            </w:r>
            <w:r w:rsidRPr="000406AA">
              <w:t>.doc</w:t>
            </w:r>
            <w:r w:rsidRPr="008C56EE">
              <w:t xml:space="preserve"> </w:t>
            </w:r>
            <w:r w:rsidRPr="003639FF">
              <w:rPr>
                <w:color w:val="92D050"/>
              </w:rPr>
              <w:t>{% endif %}</w:t>
            </w:r>
          </w:p>
          <w:p w14:paraId="0E6B1F07" w14:textId="77777777" w:rsidR="002F7B65" w:rsidRPr="008C56EE" w:rsidRDefault="002F7B65" w:rsidP="002F7B65">
            <w:pPr>
              <w:pStyle w:val="ListPlevel2"/>
              <w:numPr>
                <w:ilvl w:val="1"/>
                <w:numId w:val="3"/>
              </w:numPr>
              <w:ind w:left="765"/>
            </w:pPr>
            <w:r w:rsidRPr="008C56EE">
              <w:t>Print your name, address, and phone number in the upper left-hand corner of the first page.</w:t>
            </w:r>
          </w:p>
          <w:p w14:paraId="3E9201F8" w14:textId="77777777" w:rsidR="002F7B65" w:rsidRPr="008C56EE" w:rsidRDefault="002F7B65" w:rsidP="002F7B65">
            <w:pPr>
              <w:pStyle w:val="ListPlevel2"/>
              <w:numPr>
                <w:ilvl w:val="1"/>
                <w:numId w:val="3"/>
              </w:numPr>
              <w:ind w:left="765"/>
            </w:pPr>
            <w:r w:rsidRPr="008C56EE">
              <w:t>In the caption, print your name above "Plaintiff" and your spouse's name above "Defendant."</w:t>
            </w:r>
          </w:p>
          <w:p w14:paraId="02626A4E" w14:textId="77777777" w:rsidR="002F7B65" w:rsidRPr="008C56EE" w:rsidRDefault="002F7B65" w:rsidP="002F7B65">
            <w:pPr>
              <w:pStyle w:val="ListPlevel2"/>
              <w:numPr>
                <w:ilvl w:val="1"/>
                <w:numId w:val="3"/>
              </w:numPr>
              <w:ind w:left="765"/>
            </w:pPr>
            <w:r w:rsidRPr="008C56EE">
              <w:t>Follow the directions on the form and fill out every section.</w:t>
            </w:r>
          </w:p>
          <w:p w14:paraId="1494D255" w14:textId="75EC1EA1" w:rsidR="002F7B65" w:rsidRPr="00DA377A" w:rsidRDefault="002F7B65" w:rsidP="002F7B65">
            <w:pPr>
              <w:pStyle w:val="ListParagraph"/>
              <w:ind w:left="403"/>
              <w:rPr>
                <w:b/>
                <w:bCs/>
              </w:rPr>
            </w:pPr>
            <w:r w:rsidRPr="000406AA">
              <w:rPr>
                <w:b/>
                <w:bCs/>
                <w:color w:val="auto"/>
              </w:rPr>
              <w:t>Joint</w:t>
            </w:r>
            <w:r w:rsidRPr="000406AA">
              <w:t xml:space="preserve"> </w:t>
            </w:r>
            <w:r w:rsidRPr="000406AA">
              <w:rPr>
                <w:b/>
                <w:bCs/>
              </w:rPr>
              <w:t>Motion to put a Settlement on Record</w:t>
            </w:r>
            <w:r w:rsidRPr="000406AA">
              <w:t xml:space="preserve">, </w:t>
            </w:r>
            <w:r w:rsidRPr="000406AA">
              <w:rPr>
                <w:b/>
                <w:bCs/>
              </w:rPr>
              <w:t>SHC-1063</w:t>
            </w:r>
            <w:r w:rsidRPr="000406AA">
              <w:br/>
              <w:t xml:space="preserve"> as a </w:t>
            </w:r>
            <w:hyperlink r:id="rId126" w:history="1">
              <w:r w:rsidRPr="000406AA">
                <w:rPr>
                  <w:rStyle w:val="Hyperlink"/>
                </w:rPr>
                <w:t>Word</w:t>
              </w:r>
            </w:hyperlink>
            <w:r w:rsidRPr="000406AA">
              <w:t xml:space="preserve"> file</w:t>
            </w:r>
            <w:r>
              <w:br/>
            </w:r>
            <w:r w:rsidRPr="000406AA">
              <w:t>courts.alaska.gov/shc/family/docs/shc-1063.doc</w:t>
            </w:r>
            <w:r w:rsidRPr="000406AA">
              <w:br/>
              <w:t xml:space="preserve">as a </w:t>
            </w:r>
            <w:hyperlink r:id="rId127" w:history="1">
              <w:r w:rsidRPr="000406AA">
                <w:rPr>
                  <w:rStyle w:val="Hyperlink"/>
                </w:rPr>
                <w:t>PDF</w:t>
              </w:r>
            </w:hyperlink>
            <w:r>
              <w:rPr>
                <w:rStyle w:val="Hyperlink"/>
              </w:rPr>
              <w:br/>
            </w:r>
            <w:r w:rsidRPr="000406AA">
              <w:t>courts.alaska.gov/shc/family/docs/shc-1063n.pdf</w:t>
            </w:r>
          </w:p>
          <w:p w14:paraId="7314189D" w14:textId="73BDC9C7" w:rsidR="002F7B65" w:rsidRPr="003639FF" w:rsidRDefault="002F7B65" w:rsidP="00D2476B">
            <w:pPr>
              <w:pStyle w:val="ListPlevel2"/>
              <w:numPr>
                <w:ilvl w:val="1"/>
                <w:numId w:val="3"/>
              </w:numPr>
              <w:ind w:left="765"/>
              <w:rPr>
                <w:color w:val="auto"/>
              </w:rPr>
            </w:pPr>
            <w:r>
              <w:t>D</w:t>
            </w:r>
            <w:r w:rsidRPr="00435A39">
              <w:t xml:space="preserve">o </w:t>
            </w:r>
            <w:r w:rsidRPr="003639FF">
              <w:rPr>
                <w:b/>
                <w:bCs/>
              </w:rPr>
              <w:t>not</w:t>
            </w:r>
            <w:r w:rsidRPr="00435A39">
              <w:t xml:space="preserve"> sign the Order section</w:t>
            </w:r>
            <w:r>
              <w:t>.</w:t>
            </w:r>
            <w:r w:rsidRPr="003639FF">
              <w:rPr>
                <w:color w:val="92D050"/>
              </w:rPr>
              <w:t xml:space="preserve">{% if </w:t>
            </w:r>
            <w:r w:rsidR="00FD1133" w:rsidRPr="003639FF">
              <w:rPr>
                <w:color w:val="92D050"/>
              </w:rPr>
              <w:t>minor_children</w:t>
            </w:r>
            <w:r w:rsidRPr="003639FF">
              <w:rPr>
                <w:color w:val="92D050"/>
              </w:rPr>
              <w:t xml:space="preserve"> </w:t>
            </w:r>
            <w:r w:rsidRPr="003639FF">
              <w:rPr>
                <w:color w:val="00B0F0"/>
              </w:rPr>
              <w:t xml:space="preserve">or wife_is_pregnant </w:t>
            </w:r>
            <w:r w:rsidR="00003936" w:rsidRPr="003639FF">
              <w:rPr>
                <w:color w:val="00B0F0"/>
              </w:rPr>
              <w:t>==</w:t>
            </w:r>
            <w:r w:rsidRPr="003639FF">
              <w:rPr>
                <w:color w:val="00B0F0"/>
              </w:rPr>
              <w:t xml:space="preserve"> </w:t>
            </w:r>
            <w:r w:rsidR="00003936" w:rsidRPr="003639FF">
              <w:rPr>
                <w:color w:val="00B0F0"/>
              </w:rPr>
              <w:t>'</w:t>
            </w:r>
            <w:r w:rsidRPr="003639FF">
              <w:rPr>
                <w:color w:val="00B0F0"/>
              </w:rPr>
              <w:t>husband</w:t>
            </w:r>
            <w:r w:rsidR="00003936" w:rsidRPr="003639FF">
              <w:rPr>
                <w:color w:val="00B0F0"/>
              </w:rPr>
              <w:t>'</w:t>
            </w:r>
            <w:r w:rsidRPr="003639FF">
              <w:rPr>
                <w:color w:val="00B0F0"/>
              </w:rPr>
              <w:t xml:space="preserve"> </w:t>
            </w:r>
            <w:r w:rsidRPr="003639FF">
              <w:rPr>
                <w:color w:val="92D050"/>
              </w:rPr>
              <w:t>%}</w:t>
            </w:r>
          </w:p>
          <w:p w14:paraId="65013C3D" w14:textId="7E5FFB4C" w:rsidR="002F7B65" w:rsidRPr="000140F8" w:rsidRDefault="002F7B65" w:rsidP="000D7BE1">
            <w:pPr>
              <w:pStyle w:val="ListParagraph"/>
              <w:ind w:left="403"/>
            </w:pPr>
            <w:r w:rsidRPr="00781BA2">
              <w:rPr>
                <w:b/>
                <w:bCs/>
                <w:color w:val="auto"/>
              </w:rPr>
              <w:t>Case</w:t>
            </w:r>
            <w:r w:rsidRPr="00781BA2">
              <w:rPr>
                <w:b/>
                <w:bCs/>
              </w:rPr>
              <w:t xml:space="preserve"> Description Form</w:t>
            </w:r>
            <w:r w:rsidRPr="00781BA2">
              <w:t xml:space="preserve">, </w:t>
            </w:r>
            <w:hyperlink r:id="rId128" w:history="1">
              <w:r w:rsidRPr="00781BA2">
                <w:rPr>
                  <w:rStyle w:val="Hyperlink"/>
                </w:rPr>
                <w:t>CIV-125S</w:t>
              </w:r>
            </w:hyperlink>
            <w:r>
              <w:br/>
              <w:t>C</w:t>
            </w:r>
            <w:r w:rsidRPr="008C56EE">
              <w:t>heck "Legal Separation With Children (or Pregnant)</w:t>
            </w:r>
            <w:r w:rsidRPr="00F379CD">
              <w:t xml:space="preserve"> </w:t>
            </w:r>
          </w:p>
          <w:p w14:paraId="7B70DE14" w14:textId="77777777" w:rsidR="002F7B65" w:rsidRPr="000140F8" w:rsidRDefault="002F7B65" w:rsidP="002F7B65">
            <w:pPr>
              <w:pStyle w:val="Heading3"/>
              <w:outlineLvl w:val="2"/>
            </w:pPr>
            <w:r w:rsidRPr="000140F8">
              <w:t>Required Forms - 2 copies (each spouse fills out and signs a separate copy)</w:t>
            </w:r>
          </w:p>
          <w:p w14:paraId="34049103" w14:textId="6D6D7B69" w:rsidR="002F7B65" w:rsidRPr="000140F8" w:rsidRDefault="002F7B65" w:rsidP="002F7B65">
            <w:pPr>
              <w:pStyle w:val="ListParagraph"/>
              <w:ind w:left="403"/>
            </w:pPr>
            <w:r w:rsidRPr="000140F8">
              <w:rPr>
                <w:b/>
                <w:bCs/>
              </w:rPr>
              <w:t>Child Custody Jurisdiction Affidavit</w:t>
            </w:r>
            <w:r w:rsidRPr="000140F8">
              <w:t xml:space="preserve">, </w:t>
            </w:r>
            <w:hyperlink r:id="rId129" w:history="1">
              <w:r w:rsidRPr="000140F8">
                <w:rPr>
                  <w:rStyle w:val="Hyperlink"/>
                </w:rPr>
                <w:t>DR-150</w:t>
              </w:r>
            </w:hyperlink>
            <w:r w:rsidRPr="000140F8">
              <w:t xml:space="preserve"> (you can note the child is not yet born) &amp; </w:t>
            </w:r>
            <w:r w:rsidRPr="000140F8">
              <w:rPr>
                <w:b/>
                <w:bCs/>
              </w:rPr>
              <w:t>Child Support Guidelines Affidavit</w:t>
            </w:r>
            <w:r w:rsidRPr="000140F8">
              <w:t xml:space="preserve">, </w:t>
            </w:r>
            <w:hyperlink r:id="rId130" w:history="1">
              <w:r w:rsidRPr="000140F8">
                <w:rPr>
                  <w:rStyle w:val="Hyperlink"/>
                </w:rPr>
                <w:t>DR-305</w:t>
              </w:r>
            </w:hyperlink>
            <w:r>
              <w:rPr>
                <w:rStyle w:val="Hyperlink"/>
              </w:rPr>
              <w:br/>
            </w:r>
            <w:r w:rsidRPr="000406AA">
              <w:t>public.courts.alaska.gov/web/forms/docs/dr-305.pdf</w:t>
            </w:r>
          </w:p>
          <w:p w14:paraId="2E3C01B9" w14:textId="77777777" w:rsidR="002F7B65" w:rsidRPr="000140F8" w:rsidRDefault="002F7B65" w:rsidP="002F7B65">
            <w:pPr>
              <w:pStyle w:val="ListPlevel2"/>
              <w:numPr>
                <w:ilvl w:val="1"/>
                <w:numId w:val="3"/>
              </w:numPr>
              <w:ind w:left="765"/>
            </w:pPr>
            <w:r w:rsidRPr="000140F8">
              <w:t>Answer each question completely.</w:t>
            </w:r>
          </w:p>
          <w:p w14:paraId="4F1AE3AF" w14:textId="1C245000" w:rsidR="002F7B65" w:rsidRPr="000140F8" w:rsidRDefault="002F7B65" w:rsidP="002F7B65">
            <w:pPr>
              <w:pStyle w:val="ListPlevel2"/>
              <w:numPr>
                <w:ilvl w:val="1"/>
                <w:numId w:val="3"/>
              </w:numPr>
              <w:ind w:left="765"/>
            </w:pPr>
            <w:r w:rsidRPr="000140F8">
              <w:t xml:space="preserve">See </w:t>
            </w:r>
            <w:hyperlink r:id="rId131" w:history="1">
              <w:r w:rsidRPr="000140F8">
                <w:rPr>
                  <w:rStyle w:val="Hyperlink"/>
                  <w:b/>
                  <w:bCs/>
                </w:rPr>
                <w:t>How to Fill out the Child Support Guidelines Affidavit</w:t>
              </w:r>
            </w:hyperlink>
            <w:r w:rsidRPr="000140F8">
              <w:t>.</w:t>
            </w:r>
            <w:r>
              <w:br/>
            </w:r>
            <w:r w:rsidRPr="000406AA">
              <w:t>courts.alaska.gov/shc/family/docs/shc-dr305f-sample.pdf</w:t>
            </w:r>
          </w:p>
          <w:p w14:paraId="559D835E" w14:textId="77777777" w:rsidR="002F7B65" w:rsidRPr="000140F8" w:rsidRDefault="002F7B65" w:rsidP="002F7B65">
            <w:pPr>
              <w:pStyle w:val="ListPlevel2"/>
              <w:numPr>
                <w:ilvl w:val="1"/>
                <w:numId w:val="3"/>
              </w:numPr>
              <w:ind w:left="765"/>
            </w:pPr>
            <w:r w:rsidRPr="000140F8">
              <w:t xml:space="preserve">Attach your most recent tax return and pay stubs to </w:t>
            </w:r>
            <w:r w:rsidRPr="000140F8">
              <w:rPr>
                <w:b/>
                <w:bCs/>
              </w:rPr>
              <w:t>the Child Support Guidelines Affidavit</w:t>
            </w:r>
            <w:r w:rsidRPr="000140F8">
              <w:t>.</w:t>
            </w:r>
          </w:p>
          <w:p w14:paraId="16C5A257" w14:textId="77777777" w:rsidR="002F7B65" w:rsidRDefault="002F7B65" w:rsidP="002F7B65">
            <w:pPr>
              <w:pStyle w:val="ListPlevel2"/>
              <w:numPr>
                <w:ilvl w:val="1"/>
                <w:numId w:val="3"/>
              </w:numPr>
              <w:ind w:left="765"/>
            </w:pPr>
            <w:r>
              <w:t xml:space="preserve">Wait to sign these forms </w:t>
            </w:r>
            <w:r w:rsidRPr="00061AA0">
              <w:t>them until you are in front of someone who has the power to take oaths, like a notary public</w:t>
            </w:r>
            <w:r>
              <w:t>. The court clerk can do this for free. Bring a valid photo ID with you.</w:t>
            </w:r>
          </w:p>
          <w:p w14:paraId="36F19A61" w14:textId="381DD65C" w:rsidR="002F7B65" w:rsidRDefault="002F7B65" w:rsidP="002F7B65">
            <w:pPr>
              <w:pStyle w:val="ListParagraph"/>
              <w:ind w:left="403"/>
            </w:pPr>
            <w:r w:rsidRPr="000140F8">
              <w:rPr>
                <w:b/>
                <w:bCs/>
              </w:rPr>
              <w:t>Information Sheet</w:t>
            </w:r>
            <w:r w:rsidRPr="000140F8">
              <w:t xml:space="preserve">, </w:t>
            </w:r>
            <w:hyperlink r:id="rId132" w:history="1">
              <w:r w:rsidRPr="000140F8">
                <w:rPr>
                  <w:rStyle w:val="Hyperlink"/>
                </w:rPr>
                <w:t>DR-314</w:t>
              </w:r>
            </w:hyperlink>
            <w:r w:rsidRPr="000140F8">
              <w:t xml:space="preserve"> </w:t>
            </w:r>
            <w:r>
              <w:br/>
            </w:r>
            <w:r w:rsidRPr="000406AA">
              <w:lastRenderedPageBreak/>
              <w:t>public.courts.alaska.gov/web/forms/docs/dr-314.pdf</w:t>
            </w:r>
            <w:r w:rsidRPr="000406AA" w:rsidDel="007A36E7">
              <w:t xml:space="preserve"> </w:t>
            </w:r>
          </w:p>
          <w:p w14:paraId="6DBC4C9C" w14:textId="77777777" w:rsidR="002F7B65" w:rsidRPr="006800D3" w:rsidRDefault="002F7B65" w:rsidP="002F7B65">
            <w:pPr>
              <w:pStyle w:val="ListPlevel2"/>
              <w:numPr>
                <w:ilvl w:val="1"/>
                <w:numId w:val="3"/>
              </w:numPr>
              <w:ind w:left="765"/>
            </w:pPr>
            <w:r>
              <w:t>F</w:t>
            </w:r>
            <w:r w:rsidRPr="000140F8">
              <w:t xml:space="preserve">ill in 1-3 with complete information for yourself, </w:t>
            </w:r>
            <w:r>
              <w:t xml:space="preserve">the children in the case, </w:t>
            </w:r>
            <w:r w:rsidRPr="000140F8">
              <w:t>your spouse if you know it, and then sign and date</w:t>
            </w:r>
            <w:r>
              <w:t xml:space="preserve"> the form.</w:t>
            </w:r>
          </w:p>
          <w:p w14:paraId="6BD3E08D" w14:textId="77777777" w:rsidR="002F7B65" w:rsidRPr="006800D3" w:rsidRDefault="002F7B65" w:rsidP="002F7B65">
            <w:pPr>
              <w:pStyle w:val="Heading3"/>
              <w:outlineLvl w:val="2"/>
            </w:pPr>
            <w:r w:rsidRPr="006800D3">
              <w:t>Required Form - fill out but do NOT sign because the judge will sign it</w:t>
            </w:r>
          </w:p>
          <w:p w14:paraId="3A5A6002" w14:textId="6BB55066" w:rsidR="002F7B65" w:rsidRPr="00A97EEB" w:rsidRDefault="002F7B65" w:rsidP="002F7B65">
            <w:pPr>
              <w:pStyle w:val="ListParagraph"/>
              <w:ind w:left="403"/>
              <w:rPr>
                <w:color w:val="auto"/>
              </w:rPr>
            </w:pPr>
            <w:r w:rsidRPr="006800D3">
              <w:rPr>
                <w:b/>
                <w:bCs/>
              </w:rPr>
              <w:t>Child Support Order</w:t>
            </w:r>
            <w:r w:rsidRPr="006800D3">
              <w:t xml:space="preserve">, </w:t>
            </w:r>
            <w:hyperlink r:id="rId133" w:history="1">
              <w:r w:rsidRPr="006800D3">
                <w:rPr>
                  <w:rStyle w:val="Hyperlink"/>
                </w:rPr>
                <w:t>DR-300</w:t>
              </w:r>
            </w:hyperlink>
            <w:r>
              <w:rPr>
                <w:rStyle w:val="Hyperlink"/>
              </w:rPr>
              <w:br/>
            </w:r>
            <w:r w:rsidRPr="000406AA">
              <w:t>public.courts.alaska.gov/web/forms/docs/dr-300.pdf</w:t>
            </w:r>
          </w:p>
          <w:p w14:paraId="0B1B0918" w14:textId="3AEEE6C4" w:rsidR="002F7B65" w:rsidRPr="00A97EEB" w:rsidRDefault="002F7B65" w:rsidP="00200096">
            <w:pPr>
              <w:pStyle w:val="ListParagraph"/>
              <w:ind w:left="403"/>
              <w:rPr>
                <w:color w:val="auto"/>
              </w:rPr>
            </w:pPr>
            <w:r w:rsidRPr="00A97EEB">
              <w:rPr>
                <w:b/>
                <w:bCs/>
                <w:color w:val="auto"/>
              </w:rPr>
              <w:t>Legal Separation with Children and Property Fin</w:t>
            </w:r>
            <w:r w:rsidRPr="00A97EEB">
              <w:rPr>
                <w:b/>
                <w:bCs/>
              </w:rPr>
              <w:t>dings of Fact and Conclusions of Law,</w:t>
            </w:r>
            <w:r w:rsidRPr="006800D3">
              <w:t xml:space="preserve"> </w:t>
            </w:r>
            <w:hyperlink r:id="rId134" w:history="1">
              <w:r w:rsidRPr="006800D3">
                <w:rPr>
                  <w:rStyle w:val="Hyperlink"/>
                </w:rPr>
                <w:t>SHC-590</w:t>
              </w:r>
            </w:hyperlink>
            <w:r>
              <w:rPr>
                <w:rStyle w:val="Hyperlink"/>
              </w:rPr>
              <w:br/>
            </w:r>
            <w:r w:rsidRPr="000406AA">
              <w:t>courts.alaska.gov/shc/family/docs/shc-590.doc</w:t>
            </w:r>
            <w:r w:rsidRPr="00A97EEB">
              <w:rPr>
                <w:color w:val="92D050"/>
              </w:rPr>
              <w:t>{% else %}</w:t>
            </w:r>
          </w:p>
          <w:p w14:paraId="27389A30" w14:textId="44265028" w:rsidR="002F7B65" w:rsidRPr="000140F8" w:rsidRDefault="002F7B65" w:rsidP="002F7B65">
            <w:pPr>
              <w:pStyle w:val="ListParagraph"/>
              <w:ind w:left="403"/>
            </w:pPr>
            <w:r w:rsidRPr="00781BA2">
              <w:rPr>
                <w:b/>
                <w:bCs/>
                <w:color w:val="auto"/>
              </w:rPr>
              <w:t>Case</w:t>
            </w:r>
            <w:r w:rsidRPr="00781BA2">
              <w:rPr>
                <w:b/>
                <w:bCs/>
              </w:rPr>
              <w:t xml:space="preserve"> Description Form</w:t>
            </w:r>
            <w:r w:rsidRPr="00781BA2">
              <w:t xml:space="preserve">, </w:t>
            </w:r>
            <w:hyperlink r:id="rId135" w:history="1">
              <w:r w:rsidRPr="00781BA2">
                <w:rPr>
                  <w:rStyle w:val="Hyperlink"/>
                </w:rPr>
                <w:t>CIV-125</w:t>
              </w:r>
            </w:hyperlink>
            <w:r>
              <w:rPr>
                <w:rStyle w:val="Hyperlink"/>
              </w:rPr>
              <w:br/>
            </w:r>
            <w:r w:rsidRPr="000406AA">
              <w:t>public.courts.alaska.gov/web/forms/docs/civ-125.pdf</w:t>
            </w:r>
            <w:r>
              <w:br/>
              <w:t>Check "Legal Separation Without Children"</w:t>
            </w:r>
          </w:p>
          <w:p w14:paraId="417FED51" w14:textId="77777777" w:rsidR="002F7B65" w:rsidRPr="00DA377A" w:rsidRDefault="002F7B65" w:rsidP="002F7B65">
            <w:pPr>
              <w:pStyle w:val="Heading3"/>
              <w:outlineLvl w:val="2"/>
              <w:rPr>
                <w:color w:val="auto"/>
              </w:rPr>
            </w:pPr>
            <w:r w:rsidRPr="000140F8">
              <w:t>Required Forms - 2 copies (each spouse fills out and signs a separate copy)</w:t>
            </w:r>
          </w:p>
          <w:p w14:paraId="63C01A02" w14:textId="0CDDDC29" w:rsidR="002F7B65" w:rsidRPr="00DA377A" w:rsidRDefault="002F7B65" w:rsidP="002F7B65">
            <w:pPr>
              <w:pStyle w:val="ListParagraph"/>
              <w:ind w:left="403"/>
              <w:rPr>
                <w:color w:val="auto"/>
              </w:rPr>
            </w:pPr>
            <w:r w:rsidRPr="00DA377A">
              <w:rPr>
                <w:color w:val="auto"/>
              </w:rPr>
              <w:t>Information</w:t>
            </w:r>
            <w:r w:rsidRPr="00DA377A">
              <w:rPr>
                <w:b/>
                <w:bCs/>
                <w:color w:val="auto"/>
              </w:rPr>
              <w:t xml:space="preserve"> Sheet</w:t>
            </w:r>
            <w:r w:rsidRPr="00DA377A">
              <w:rPr>
                <w:color w:val="auto"/>
              </w:rPr>
              <w:t xml:space="preserve">, </w:t>
            </w:r>
            <w:hyperlink r:id="rId136" w:history="1">
              <w:r w:rsidRPr="00DA377A">
                <w:rPr>
                  <w:rStyle w:val="Hyperlink"/>
                </w:rPr>
                <w:t>DR-314</w:t>
              </w:r>
            </w:hyperlink>
            <w:r w:rsidRPr="00DA377A">
              <w:rPr>
                <w:rStyle w:val="Hyperlink"/>
                <w:color w:val="auto"/>
              </w:rPr>
              <w:br/>
            </w:r>
            <w:r w:rsidRPr="00DA377A">
              <w:rPr>
                <w:color w:val="auto"/>
              </w:rPr>
              <w:t>public.courts.alaska.gov/web/forms/docs/dr-314.pdf</w:t>
            </w:r>
          </w:p>
          <w:p w14:paraId="5BB2B9E8" w14:textId="77777777" w:rsidR="002F7B65" w:rsidRPr="00DA377A" w:rsidRDefault="002F7B65" w:rsidP="002F7B65">
            <w:pPr>
              <w:pStyle w:val="ListPlevel2"/>
              <w:numPr>
                <w:ilvl w:val="1"/>
                <w:numId w:val="3"/>
              </w:numPr>
              <w:ind w:left="765"/>
              <w:rPr>
                <w:color w:val="auto"/>
              </w:rPr>
            </w:pPr>
            <w:r w:rsidRPr="00DA377A">
              <w:rPr>
                <w:color w:val="auto"/>
              </w:rPr>
              <w:t>Fill in 1-3 with complete information for yourself</w:t>
            </w:r>
            <w:r>
              <w:rPr>
                <w:color w:val="auto"/>
              </w:rPr>
              <w:t xml:space="preserve"> and</w:t>
            </w:r>
            <w:r w:rsidRPr="00DA377A">
              <w:rPr>
                <w:color w:val="auto"/>
              </w:rPr>
              <w:t xml:space="preserve"> your spouse if you know it, and then sign and date the form.</w:t>
            </w:r>
          </w:p>
          <w:p w14:paraId="7292EACB" w14:textId="77777777" w:rsidR="002F7B65" w:rsidRPr="006800D3" w:rsidRDefault="002F7B65" w:rsidP="002F7B65">
            <w:pPr>
              <w:pStyle w:val="Heading3"/>
              <w:outlineLvl w:val="2"/>
            </w:pPr>
            <w:r w:rsidRPr="00DA377A">
              <w:t>Required Form - fill out but do NOT sign because the judge will sign i</w:t>
            </w:r>
            <w:r w:rsidRPr="006800D3">
              <w:t>t</w:t>
            </w:r>
          </w:p>
          <w:p w14:paraId="6F05E8CF" w14:textId="17AF2546" w:rsidR="002F7B65" w:rsidRPr="00A97EEB" w:rsidRDefault="002F7B65" w:rsidP="00BD53E0">
            <w:pPr>
              <w:pStyle w:val="ListParagraph"/>
              <w:ind w:left="403"/>
              <w:rPr>
                <w:color w:val="auto"/>
              </w:rPr>
            </w:pPr>
            <w:r w:rsidRPr="00A97EEB">
              <w:rPr>
                <w:b/>
                <w:bCs/>
              </w:rPr>
              <w:t>Legal Separation with Property and No Children Findings of Fact and Conclusions of Law</w:t>
            </w:r>
            <w:r w:rsidRPr="006800D3">
              <w:t xml:space="preserve">, </w:t>
            </w:r>
            <w:hyperlink r:id="rId137" w:history="1">
              <w:r w:rsidRPr="006800D3">
                <w:rPr>
                  <w:rStyle w:val="Hyperlink"/>
                </w:rPr>
                <w:t>SHC-5</w:t>
              </w:r>
              <w:r>
                <w:rPr>
                  <w:rStyle w:val="Hyperlink"/>
                </w:rPr>
                <w:t>91</w:t>
              </w:r>
            </w:hyperlink>
            <w:r>
              <w:rPr>
                <w:rStyle w:val="Hyperlink"/>
              </w:rPr>
              <w:br/>
            </w:r>
            <w:r w:rsidRPr="000406AA">
              <w:t>courts.alaska.gov/shc/family/docs/shc-591.doc</w:t>
            </w:r>
            <w:r w:rsidRPr="00A97EEB">
              <w:rPr>
                <w:color w:val="92D050"/>
              </w:rPr>
              <w:t>{% endif %}</w:t>
            </w:r>
          </w:p>
          <w:p w14:paraId="053F234A" w14:textId="1D61A276" w:rsidR="002F7B65" w:rsidRPr="00A97EEB" w:rsidRDefault="002F7B65" w:rsidP="002F7B65">
            <w:pPr>
              <w:pStyle w:val="Body"/>
              <w:rPr>
                <w:color w:val="auto"/>
              </w:rPr>
            </w:pPr>
            <w:r>
              <w:rPr>
                <w:color w:val="00B0F0"/>
              </w:rPr>
              <w:t xml:space="preserve">{% if </w:t>
            </w:r>
            <w:r w:rsidR="00003936">
              <w:rPr>
                <w:color w:val="00B0F0"/>
              </w:rPr>
              <w:t>wife_is_pregnant in('husband', 'not husband')</w:t>
            </w:r>
            <w:r>
              <w:rPr>
                <w:color w:val="00B0F0"/>
              </w:rPr>
              <w:t>%}</w:t>
            </w:r>
            <w:r w:rsidRPr="00A97EEB">
              <w:rPr>
                <w:rStyle w:val="Heading3Char"/>
              </w:rPr>
              <w:t xml:space="preserve">Form if </w:t>
            </w:r>
            <w:r w:rsidR="00A97EEB">
              <w:rPr>
                <w:rStyle w:val="Heading3Char"/>
              </w:rPr>
              <w:t>w</w:t>
            </w:r>
            <w:r w:rsidRPr="00A97EEB">
              <w:rPr>
                <w:rStyle w:val="Heading3Char"/>
              </w:rPr>
              <w:t xml:space="preserve">ife is </w:t>
            </w:r>
            <w:r w:rsidR="00A97EEB">
              <w:rPr>
                <w:rStyle w:val="Heading3Char"/>
              </w:rPr>
              <w:t>p</w:t>
            </w:r>
            <w:r w:rsidRPr="00A97EEB">
              <w:rPr>
                <w:rStyle w:val="Heading3Char"/>
              </w:rPr>
              <w:t>regnant</w:t>
            </w:r>
            <w:r w:rsidRPr="008C56EE">
              <w:rPr>
                <w:color w:val="0070C0"/>
              </w:rPr>
              <w:t xml:space="preserve">{% if </w:t>
            </w:r>
            <w:proofErr w:type="spellStart"/>
            <w:r w:rsidRPr="008C56EE">
              <w:rPr>
                <w:color w:val="0070C0"/>
              </w:rPr>
              <w:t>husband_is_father</w:t>
            </w:r>
            <w:proofErr w:type="spellEnd"/>
            <w:r w:rsidRPr="008C56EE">
              <w:rPr>
                <w:color w:val="0070C0"/>
              </w:rPr>
              <w:t xml:space="preserve"> %}</w:t>
            </w:r>
          </w:p>
          <w:p w14:paraId="62398999" w14:textId="77777777" w:rsidR="002F7B65" w:rsidRPr="00A97EEB" w:rsidRDefault="002F7B65" w:rsidP="002F7B65">
            <w:pPr>
              <w:pStyle w:val="Body"/>
              <w:rPr>
                <w:color w:val="auto"/>
              </w:rPr>
            </w:pPr>
            <w:r w:rsidRPr="00DE2737">
              <w:rPr>
                <w:color w:val="auto"/>
              </w:rPr>
              <w:t xml:space="preserve">Some courts will allow a legal separation case to move forward when the wife is pregnant. Other courts require that the child be born before completing the case. You can ask the court to legally separate you before the child is born, and deal with the parenting plan and child </w:t>
            </w:r>
            <w:r w:rsidRPr="00A97EEB">
              <w:rPr>
                <w:color w:val="auto"/>
              </w:rPr>
              <w:t>support after by filing:</w:t>
            </w:r>
          </w:p>
          <w:p w14:paraId="5460A9DE" w14:textId="2D10ACE6" w:rsidR="002F7B65" w:rsidRPr="00A97EEB" w:rsidRDefault="002F7B65" w:rsidP="002F7B65">
            <w:pPr>
              <w:pStyle w:val="ListParagraph"/>
              <w:ind w:left="405"/>
              <w:rPr>
                <w:color w:val="auto"/>
              </w:rPr>
            </w:pPr>
            <w:r w:rsidRPr="00A97EEB">
              <w:rPr>
                <w:b/>
                <w:bCs/>
                <w:color w:val="auto"/>
              </w:rPr>
              <w:t>Joint Motion, Affidavit and Order to Bifurcate Legal Separation for Custody, SHC-</w:t>
            </w:r>
            <w:commentRangeStart w:id="73"/>
            <w:r w:rsidRPr="00A97EEB">
              <w:rPr>
                <w:b/>
                <w:bCs/>
                <w:color w:val="auto"/>
              </w:rPr>
              <w:t>155</w:t>
            </w:r>
            <w:commentRangeEnd w:id="73"/>
            <w:r w:rsidRPr="00A97EEB">
              <w:rPr>
                <w:rStyle w:val="CommentReference"/>
                <w:rFonts w:ascii="Arial" w:eastAsia="Arial" w:hAnsi="Arial" w:cs="Arial"/>
                <w:b/>
                <w:bCs/>
                <w:color w:val="auto"/>
                <w:spacing w:val="0"/>
              </w:rPr>
              <w:commentReference w:id="73"/>
            </w:r>
            <w:r w:rsidRPr="00A97EEB">
              <w:rPr>
                <w:b/>
                <w:bCs/>
                <w:color w:val="auto"/>
              </w:rPr>
              <w:t>a</w:t>
            </w:r>
            <w:r w:rsidRPr="00A97EEB">
              <w:rPr>
                <w:color w:val="auto"/>
              </w:rPr>
              <w:br/>
              <w:t xml:space="preserve">Call the </w:t>
            </w:r>
            <w:hyperlink r:id="rId138" w:anchor="1c" w:history="1">
              <w:r w:rsidRPr="00A97EEB">
                <w:rPr>
                  <w:rStyle w:val="Hyperlink"/>
                  <w:color w:val="auto"/>
                  <w:u w:val="none"/>
                </w:rPr>
                <w:t>Family Law Self-Help Center</w:t>
              </w:r>
            </w:hyperlink>
            <w:r w:rsidRPr="00A97EEB">
              <w:rPr>
                <w:color w:val="auto"/>
              </w:rPr>
              <w:t xml:space="preserve"> for this form </w:t>
            </w:r>
            <w:r w:rsidRPr="00A97EEB">
              <w:rPr>
                <w:color w:val="auto"/>
              </w:rPr>
              <w:lastRenderedPageBreak/>
              <w:t>courts.alaska.gov/shc/family/shcabout.htm</w:t>
            </w:r>
            <w:r w:rsidRPr="00A97EEB">
              <w:rPr>
                <w:color w:val="auto"/>
              </w:rPr>
              <w:br/>
            </w:r>
            <w:r w:rsidRPr="00A97EEB">
              <w:rPr>
                <w:rFonts w:ascii="Arial" w:hAnsi="Arial" w:cs="Arial"/>
                <w:color w:val="auto"/>
                <w:shd w:val="clear" w:color="auto" w:fill="FFFFFF"/>
              </w:rPr>
              <w:t>(907) 264-0851</w:t>
            </w:r>
            <w:r w:rsidR="0042303C" w:rsidRPr="00A97EEB">
              <w:rPr>
                <w:color w:val="auto"/>
              </w:rPr>
              <w:t xml:space="preserve"> </w:t>
            </w:r>
            <w:r w:rsidRPr="00A97EEB">
              <w:rPr>
                <w:color w:val="auto"/>
              </w:rPr>
              <w:t>or (866) 279 0851</w:t>
            </w:r>
          </w:p>
          <w:p w14:paraId="1B618A15" w14:textId="77777777" w:rsidR="002F7B65" w:rsidRPr="00A97EEB" w:rsidRDefault="002F7B65" w:rsidP="002F7B65">
            <w:pPr>
              <w:pStyle w:val="ListPlevel2"/>
              <w:numPr>
                <w:ilvl w:val="1"/>
                <w:numId w:val="3"/>
              </w:numPr>
              <w:ind w:left="765"/>
              <w:rPr>
                <w:color w:val="auto"/>
              </w:rPr>
            </w:pPr>
            <w:r w:rsidRPr="00A97EEB">
              <w:rPr>
                <w:color w:val="auto"/>
              </w:rPr>
              <w:t xml:space="preserve">Do </w:t>
            </w:r>
            <w:r w:rsidRPr="00A97EEB">
              <w:rPr>
                <w:b/>
                <w:bCs/>
                <w:color w:val="auto"/>
              </w:rPr>
              <w:t>not</w:t>
            </w:r>
            <w:r w:rsidRPr="00A97EEB">
              <w:rPr>
                <w:color w:val="auto"/>
              </w:rPr>
              <w:t xml:space="preserve"> sign the order section</w:t>
            </w:r>
            <w:r w:rsidRPr="00A97EEB" w:rsidDel="00814405">
              <w:rPr>
                <w:color w:val="auto"/>
              </w:rPr>
              <w:t xml:space="preserve"> </w:t>
            </w:r>
            <w:r w:rsidRPr="00A97EEB">
              <w:rPr>
                <w:color w:val="auto"/>
              </w:rPr>
              <w:t>{% else %}</w:t>
            </w:r>
          </w:p>
          <w:p w14:paraId="07FB18B4" w14:textId="054E99E9" w:rsidR="002F7B65" w:rsidRPr="00A97EEB" w:rsidRDefault="002F7B65" w:rsidP="002F7B65">
            <w:pPr>
              <w:pStyle w:val="Body"/>
              <w:rPr>
                <w:color w:val="auto"/>
              </w:rPr>
            </w:pPr>
            <w:r w:rsidRPr="00A97EEB">
              <w:rPr>
                <w:color w:val="auto"/>
              </w:rPr>
              <w:t>If a wife is pregnant when spouses legally separate the law considers the husband to be the father. If the husband is not the father, the court can remove the husband’s rights and responsibilities for that child.</w:t>
            </w:r>
            <w:r w:rsidR="0042303C" w:rsidRPr="00A97EEB">
              <w:rPr>
                <w:color w:val="auto"/>
              </w:rPr>
              <w:t xml:space="preserve"> </w:t>
            </w:r>
            <w:r w:rsidRPr="00A97EEB">
              <w:rPr>
                <w:color w:val="auto"/>
              </w:rPr>
              <w:t>This is called “disestablishing paternity.” You can ask the court to legally separate you before the child is born, and deal with the paternity after by filing:</w:t>
            </w:r>
          </w:p>
          <w:p w14:paraId="46EF7966" w14:textId="67D8A2C6" w:rsidR="002F7B65" w:rsidRPr="00A97EEB" w:rsidRDefault="002F7B65" w:rsidP="002F7B65">
            <w:pPr>
              <w:pStyle w:val="ListParagraph"/>
              <w:ind w:left="405"/>
              <w:rPr>
                <w:color w:val="auto"/>
              </w:rPr>
            </w:pPr>
            <w:r w:rsidRPr="00A97EEB">
              <w:rPr>
                <w:b/>
                <w:bCs/>
                <w:color w:val="auto"/>
              </w:rPr>
              <w:t>Joint Motion, Affidavit and Order to Bifurcate Legal Separation for Subsequent Determination of Paternity,</w:t>
            </w:r>
            <w:r w:rsidRPr="00A97EEB">
              <w:rPr>
                <w:color w:val="auto"/>
              </w:rPr>
              <w:t xml:space="preserve"> </w:t>
            </w:r>
            <w:r w:rsidRPr="00A97EEB">
              <w:rPr>
                <w:b/>
                <w:bCs/>
                <w:color w:val="auto"/>
              </w:rPr>
              <w:t>SHC-153a</w:t>
            </w:r>
            <w:r w:rsidRPr="00A97EEB">
              <w:rPr>
                <w:b/>
                <w:bCs/>
                <w:color w:val="auto"/>
              </w:rPr>
              <w:br/>
            </w:r>
            <w:r w:rsidRPr="00A97EEB">
              <w:rPr>
                <w:color w:val="auto"/>
              </w:rPr>
              <w:t xml:space="preserve">Call the </w:t>
            </w:r>
            <w:hyperlink r:id="rId139" w:anchor="1c" w:history="1">
              <w:r w:rsidRPr="00A97EEB">
                <w:rPr>
                  <w:rStyle w:val="Hyperlink"/>
                  <w:color w:val="auto"/>
                </w:rPr>
                <w:t>Family Law Self-Help Center</w:t>
              </w:r>
            </w:hyperlink>
            <w:r w:rsidRPr="00A97EEB">
              <w:rPr>
                <w:color w:val="auto"/>
              </w:rPr>
              <w:t xml:space="preserve"> for this form </w:t>
            </w:r>
            <w:r w:rsidRPr="00A97EEB">
              <w:rPr>
                <w:color w:val="auto"/>
              </w:rPr>
              <w:br/>
              <w:t>courts.alaska.gov/shc/family/shcabout.htm</w:t>
            </w:r>
            <w:r w:rsidRPr="00A97EEB">
              <w:rPr>
                <w:color w:val="auto"/>
              </w:rPr>
              <w:br/>
            </w:r>
            <w:r w:rsidRPr="00A97EEB">
              <w:rPr>
                <w:rFonts w:ascii="Arial" w:hAnsi="Arial" w:cs="Arial"/>
                <w:color w:val="auto"/>
                <w:shd w:val="clear" w:color="auto" w:fill="FFFFFF"/>
              </w:rPr>
              <w:t>(907) 264-0851</w:t>
            </w:r>
            <w:r w:rsidR="0042303C" w:rsidRPr="00A97EEB">
              <w:rPr>
                <w:color w:val="auto"/>
              </w:rPr>
              <w:t xml:space="preserve"> </w:t>
            </w:r>
            <w:r w:rsidRPr="00A97EEB">
              <w:rPr>
                <w:color w:val="auto"/>
              </w:rPr>
              <w:t>or (866) 279 0851</w:t>
            </w:r>
          </w:p>
          <w:p w14:paraId="6441FB38" w14:textId="01177802" w:rsidR="002F7B65" w:rsidRPr="00A97EEB" w:rsidRDefault="002F7B65" w:rsidP="00DF3426">
            <w:pPr>
              <w:pStyle w:val="ListPlevel2"/>
              <w:numPr>
                <w:ilvl w:val="1"/>
                <w:numId w:val="3"/>
              </w:numPr>
              <w:ind w:left="765"/>
              <w:rPr>
                <w:color w:val="auto"/>
              </w:rPr>
            </w:pPr>
            <w:r w:rsidRPr="00A97EEB">
              <w:rPr>
                <w:color w:val="auto"/>
              </w:rPr>
              <w:t xml:space="preserve">Do </w:t>
            </w:r>
            <w:r w:rsidRPr="00A97EEB">
              <w:rPr>
                <w:b/>
                <w:bCs/>
                <w:color w:val="auto"/>
              </w:rPr>
              <w:t>not</w:t>
            </w:r>
            <w:r w:rsidRPr="00A97EEB">
              <w:rPr>
                <w:color w:val="auto"/>
              </w:rPr>
              <w:t xml:space="preserve"> sign the order section</w:t>
            </w:r>
            <w:r w:rsidRPr="00A97EEB">
              <w:rPr>
                <w:color w:val="0070C0"/>
              </w:rPr>
              <w:t>{% endif %}</w:t>
            </w:r>
            <w:r w:rsidRPr="00A97EEB">
              <w:rPr>
                <w:color w:val="00B0F0"/>
              </w:rPr>
              <w:t>{% endif%}</w:t>
            </w:r>
          </w:p>
          <w:p w14:paraId="4E445CEA" w14:textId="38275DD6" w:rsidR="002F7B65" w:rsidRPr="00A97EEB" w:rsidRDefault="002F7B65" w:rsidP="00A97EEB">
            <w:pPr>
              <w:pStyle w:val="Body"/>
              <w:rPr>
                <w:rStyle w:val="Heading3Char"/>
                <w:color w:val="auto"/>
                <w:sz w:val="24"/>
              </w:rPr>
            </w:pPr>
            <w:r w:rsidRPr="008C56EE">
              <w:rPr>
                <w:color w:val="92D050"/>
              </w:rPr>
              <w:t xml:space="preserve">{% if </w:t>
            </w:r>
            <w:r w:rsidR="00FD1133">
              <w:rPr>
                <w:color w:val="92D050"/>
              </w:rPr>
              <w:t>minor_children</w:t>
            </w:r>
            <w:r w:rsidRPr="008C56EE">
              <w:rPr>
                <w:color w:val="92D050"/>
              </w:rPr>
              <w:t xml:space="preserve"> </w:t>
            </w:r>
            <w:r>
              <w:rPr>
                <w:color w:val="00B0F0"/>
              </w:rPr>
              <w:t xml:space="preserve">or </w:t>
            </w:r>
            <w:r w:rsidR="00003936">
              <w:rPr>
                <w:color w:val="00B0F0"/>
              </w:rPr>
              <w:t>wife_is_pregnant in('husband', 'not husband')</w:t>
            </w:r>
            <w:r w:rsidRPr="008C56EE">
              <w:rPr>
                <w:color w:val="92D050"/>
              </w:rPr>
              <w:t>%}</w:t>
            </w:r>
            <w:r w:rsidRPr="008C56EE">
              <w:rPr>
                <w:color w:val="00B050"/>
              </w:rPr>
              <w:t>{% if paternity</w:t>
            </w:r>
            <w:r w:rsidR="00A97EEB">
              <w:rPr>
                <w:color w:val="00B050"/>
              </w:rPr>
              <w:t xml:space="preserve"> =='yes'</w:t>
            </w:r>
            <w:r w:rsidRPr="008C56EE">
              <w:rPr>
                <w:color w:val="00B050"/>
              </w:rPr>
              <w:t xml:space="preserve"> %}</w:t>
            </w:r>
            <w:r w:rsidRPr="00A97EEB">
              <w:rPr>
                <w:rStyle w:val="Heading3Char"/>
              </w:rPr>
              <w:t>Paternity Form</w:t>
            </w:r>
          </w:p>
          <w:p w14:paraId="2FAD64C9" w14:textId="77777777" w:rsidR="002F7B65" w:rsidRDefault="002F7B65" w:rsidP="002F7B65">
            <w:pPr>
              <w:pStyle w:val="Body"/>
            </w:pPr>
            <w:r w:rsidRPr="00A97EEB">
              <w:rPr>
                <w:color w:val="auto"/>
              </w:rPr>
              <w:t>If the husband is not the biological or adopted father of a</w:t>
            </w:r>
            <w:r w:rsidRPr="002348F8">
              <w:t xml:space="preserve"> child born during the marriage you can ask the court to remove the husband’s rights and responsibilities for that child. This is called “disestablishing paternity.” Use: </w:t>
            </w:r>
          </w:p>
          <w:p w14:paraId="2A003C73" w14:textId="33E73F34" w:rsidR="002F7B65" w:rsidRPr="002348F8" w:rsidRDefault="002F7B65" w:rsidP="002F7B65">
            <w:pPr>
              <w:pStyle w:val="ListParagraph"/>
              <w:ind w:left="405"/>
              <w:rPr>
                <w:color w:val="auto"/>
              </w:rPr>
            </w:pPr>
            <w:r w:rsidRPr="002348F8">
              <w:rPr>
                <w:b/>
                <w:bCs/>
              </w:rPr>
              <w:t>Three-Way Affidavit to Disestablish and Establish Paternity, SHC-151</w:t>
            </w:r>
            <w:r w:rsidRPr="002348F8">
              <w:t xml:space="preserve"> </w:t>
            </w:r>
            <w:r>
              <w:br/>
              <w:t xml:space="preserve">as a </w:t>
            </w:r>
            <w:hyperlink r:id="rId140" w:history="1">
              <w:r w:rsidRPr="00400633">
                <w:rPr>
                  <w:rStyle w:val="Hyperlink"/>
                </w:rPr>
                <w:t>Word</w:t>
              </w:r>
            </w:hyperlink>
            <w:r w:rsidRPr="002348F8">
              <w:t xml:space="preserve"> </w:t>
            </w:r>
            <w:r>
              <w:t>file</w:t>
            </w:r>
            <w:r>
              <w:br/>
            </w:r>
            <w:r w:rsidRPr="005365FB">
              <w:t>courts.alaska.gov/shc/family/docs/shc-151.doc</w:t>
            </w:r>
            <w:r>
              <w:br/>
              <w:t>as a</w:t>
            </w:r>
            <w:r w:rsidRPr="002348F8">
              <w:t xml:space="preserve"> </w:t>
            </w:r>
            <w:hyperlink r:id="rId141" w:history="1">
              <w:r w:rsidRPr="00400633">
                <w:rPr>
                  <w:rStyle w:val="Hyperlink"/>
                </w:rPr>
                <w:t>PDF</w:t>
              </w:r>
            </w:hyperlink>
            <w:r>
              <w:br/>
            </w:r>
            <w:r w:rsidRPr="005365FB">
              <w:t>courts.alaska.gov/shc/family/docs/shc-151n.pdf</w:t>
            </w:r>
            <w:r>
              <w:br/>
            </w:r>
            <w:r w:rsidRPr="002348F8">
              <w:t>This can be filled out by:</w:t>
            </w:r>
          </w:p>
          <w:p w14:paraId="661BE1EA" w14:textId="77777777" w:rsidR="002F7B65" w:rsidRPr="002348F8" w:rsidRDefault="002F7B65" w:rsidP="002F7B65">
            <w:pPr>
              <w:pStyle w:val="ListPlevel2"/>
              <w:numPr>
                <w:ilvl w:val="1"/>
                <w:numId w:val="3"/>
              </w:numPr>
              <w:ind w:left="765"/>
              <w:rPr>
                <w:color w:val="auto"/>
              </w:rPr>
            </w:pPr>
            <w:r>
              <w:t>T</w:t>
            </w:r>
            <w:r w:rsidRPr="002348F8">
              <w:t xml:space="preserve">he mother, the husband and the man who is the father stating the husband is NOT the father and that the man is the biological father </w:t>
            </w:r>
          </w:p>
          <w:p w14:paraId="56B6BB8D" w14:textId="77777777" w:rsidR="002F7B65" w:rsidRPr="00304AE2" w:rsidRDefault="002F7B65" w:rsidP="002F7B65">
            <w:pPr>
              <w:pStyle w:val="ListPlevel2"/>
              <w:numPr>
                <w:ilvl w:val="1"/>
                <w:numId w:val="3"/>
              </w:numPr>
              <w:ind w:left="765"/>
              <w:rPr>
                <w:color w:val="auto"/>
              </w:rPr>
            </w:pPr>
            <w:r>
              <w:t>T</w:t>
            </w:r>
            <w:r w:rsidRPr="002348F8">
              <w:t xml:space="preserve">he mother and the husband saying the husband is </w:t>
            </w:r>
            <w:r w:rsidRPr="00304AE2">
              <w:rPr>
                <w:b/>
                <w:bCs/>
              </w:rPr>
              <w:t>not</w:t>
            </w:r>
            <w:r w:rsidRPr="002348F8">
              <w:t xml:space="preserve"> the father to disestablish the husband as the biological father</w:t>
            </w:r>
            <w:r w:rsidRPr="00304AE2">
              <w:rPr>
                <w:rFonts w:ascii="Arial" w:hAnsi="Arial" w:cs="Arial"/>
                <w:sz w:val="20"/>
                <w:szCs w:val="20"/>
              </w:rPr>
              <w:t xml:space="preserve"> </w:t>
            </w:r>
            <w:r w:rsidRPr="00304AE2">
              <w:rPr>
                <w:color w:val="00B050"/>
              </w:rPr>
              <w:t>{% endif %}</w:t>
            </w:r>
          </w:p>
          <w:p w14:paraId="3B45FF7E" w14:textId="77777777" w:rsidR="002F7B65" w:rsidRDefault="002F7B65" w:rsidP="002F7B65">
            <w:pPr>
              <w:pStyle w:val="Heading3"/>
              <w:outlineLvl w:val="2"/>
              <w:rPr>
                <w:shd w:val="clear" w:color="auto" w:fill="FFFFFF"/>
              </w:rPr>
            </w:pPr>
            <w:r>
              <w:rPr>
                <w:shd w:val="clear" w:color="auto" w:fill="FFFFFF"/>
              </w:rPr>
              <w:t>Optional Forms Depending on Your Situation</w:t>
            </w:r>
          </w:p>
          <w:p w14:paraId="07675480" w14:textId="49709059" w:rsidR="002F7B65" w:rsidRPr="00400633" w:rsidRDefault="002F7B65" w:rsidP="002F7B65">
            <w:pPr>
              <w:pStyle w:val="ListParagraph"/>
              <w:ind w:left="405"/>
              <w:rPr>
                <w:color w:val="auto"/>
              </w:rPr>
            </w:pPr>
            <w:r w:rsidRPr="00400633">
              <w:rPr>
                <w:b/>
                <w:bCs/>
              </w:rPr>
              <w:t>Shared</w:t>
            </w:r>
            <w:r w:rsidRPr="00400633">
              <w:rPr>
                <w:b/>
                <w:bCs/>
                <w:shd w:val="clear" w:color="auto" w:fill="FFFFFF"/>
              </w:rPr>
              <w:t xml:space="preserve"> Custody Child Support Calculation</w:t>
            </w:r>
            <w:r>
              <w:rPr>
                <w:shd w:val="clear" w:color="auto" w:fill="FFFFFF"/>
              </w:rPr>
              <w:t xml:space="preserve">, </w:t>
            </w:r>
            <w:hyperlink r:id="rId142" w:history="1">
              <w:r w:rsidRPr="00400633">
                <w:rPr>
                  <w:rStyle w:val="Hyperlink"/>
                  <w:shd w:val="clear" w:color="auto" w:fill="FFFFFF"/>
                </w:rPr>
                <w:t>DR-306</w:t>
              </w:r>
            </w:hyperlink>
            <w:r>
              <w:rPr>
                <w:shd w:val="clear" w:color="auto" w:fill="FFFFFF"/>
              </w:rPr>
              <w:t xml:space="preserve"> </w:t>
            </w:r>
            <w:r>
              <w:rPr>
                <w:shd w:val="clear" w:color="auto" w:fill="FFFFFF"/>
              </w:rPr>
              <w:br/>
            </w:r>
            <w:r w:rsidRPr="005365FB">
              <w:rPr>
                <w:color w:val="auto"/>
              </w:rPr>
              <w:lastRenderedPageBreak/>
              <w:t>public.courts.alaska.gov/web/forms/docs/dr-306.pdf</w:t>
            </w:r>
          </w:p>
          <w:p w14:paraId="2221702B" w14:textId="22843DCA" w:rsidR="002F7B65" w:rsidRPr="005365FB" w:rsidRDefault="002F7B65" w:rsidP="002F7B65">
            <w:pPr>
              <w:pStyle w:val="ListParagraph"/>
              <w:ind w:left="405"/>
              <w:rPr>
                <w:color w:val="auto"/>
              </w:rPr>
            </w:pPr>
            <w:r w:rsidRPr="00400633">
              <w:rPr>
                <w:b/>
                <w:bCs/>
                <w:shd w:val="clear" w:color="auto" w:fill="FFFFFF"/>
              </w:rPr>
              <w:t>Joint Motion, Affidavit &amp; Order to Appear and Testify By Telephone</w:t>
            </w:r>
            <w:r>
              <w:rPr>
                <w:shd w:val="clear" w:color="auto" w:fill="FFFFFF"/>
              </w:rPr>
              <w:t xml:space="preserve">, </w:t>
            </w:r>
            <w:r w:rsidRPr="00400633">
              <w:rPr>
                <w:b/>
                <w:bCs/>
                <w:shd w:val="clear" w:color="auto" w:fill="FFFFFF"/>
              </w:rPr>
              <w:t>SHC-1342</w:t>
            </w:r>
            <w:r w:rsidRPr="005365FB">
              <w:rPr>
                <w:shd w:val="clear" w:color="auto" w:fill="FFFFFF"/>
              </w:rPr>
              <w:br/>
              <w:t>as a</w:t>
            </w:r>
            <w:r w:rsidR="0042303C">
              <w:rPr>
                <w:b/>
                <w:bCs/>
                <w:shd w:val="clear" w:color="auto" w:fill="FFFFFF"/>
              </w:rPr>
              <w:t xml:space="preserve"> </w:t>
            </w:r>
            <w:hyperlink r:id="rId143" w:history="1">
              <w:r w:rsidRPr="00400633">
                <w:rPr>
                  <w:rStyle w:val="Hyperlink"/>
                  <w:shd w:val="clear" w:color="auto" w:fill="FFFFFF"/>
                </w:rPr>
                <w:t>Word</w:t>
              </w:r>
            </w:hyperlink>
            <w:r>
              <w:rPr>
                <w:shd w:val="clear" w:color="auto" w:fill="FFFFFF"/>
              </w:rPr>
              <w:t xml:space="preserve"> file</w:t>
            </w:r>
            <w:r>
              <w:rPr>
                <w:shd w:val="clear" w:color="auto" w:fill="FFFFFF"/>
              </w:rPr>
              <w:br/>
            </w:r>
            <w:r w:rsidRPr="005365FB">
              <w:rPr>
                <w:shd w:val="clear" w:color="auto" w:fill="FFFFFF"/>
              </w:rPr>
              <w:t>courts.alaska.gov/shc/family/docs/shc-1342.doc</w:t>
            </w:r>
            <w:r>
              <w:rPr>
                <w:shd w:val="clear" w:color="auto" w:fill="FFFFFF"/>
              </w:rPr>
              <w:br/>
              <w:t xml:space="preserve">as a </w:t>
            </w:r>
            <w:hyperlink r:id="rId144" w:history="1">
              <w:r w:rsidRPr="00400633">
                <w:rPr>
                  <w:rStyle w:val="Hyperlink"/>
                  <w:shd w:val="clear" w:color="auto" w:fill="FFFFFF"/>
                </w:rPr>
                <w:t>PDF</w:t>
              </w:r>
            </w:hyperlink>
            <w:r>
              <w:rPr>
                <w:rStyle w:val="Hyperlink"/>
                <w:shd w:val="clear" w:color="auto" w:fill="FFFFFF"/>
              </w:rPr>
              <w:br/>
            </w:r>
            <w:r w:rsidRPr="005365FB">
              <w:rPr>
                <w:shd w:val="clear" w:color="auto" w:fill="FFFFFF"/>
              </w:rPr>
              <w:t>courts.alaska.gov/shc/family/docs/shc-1342n.pdf</w:t>
            </w:r>
          </w:p>
          <w:p w14:paraId="5745714B" w14:textId="141B04A0" w:rsidR="002F7B65" w:rsidRPr="00A97EEB" w:rsidRDefault="002F7B65" w:rsidP="001472B0">
            <w:pPr>
              <w:pStyle w:val="ListPlevel2"/>
              <w:numPr>
                <w:ilvl w:val="1"/>
                <w:numId w:val="3"/>
              </w:numPr>
              <w:ind w:left="765"/>
              <w:rPr>
                <w:color w:val="auto"/>
              </w:rPr>
            </w:pPr>
            <w:r w:rsidRPr="00A97EEB">
              <w:rPr>
                <w:shd w:val="clear" w:color="auto" w:fill="FFFFFF"/>
              </w:rPr>
              <w:t xml:space="preserve">Do </w:t>
            </w:r>
            <w:r w:rsidRPr="00A97EEB">
              <w:rPr>
                <w:b/>
                <w:bCs/>
                <w:shd w:val="clear" w:color="auto" w:fill="FFFFFF"/>
              </w:rPr>
              <w:t>not</w:t>
            </w:r>
            <w:r w:rsidRPr="00A97EEB">
              <w:rPr>
                <w:shd w:val="clear" w:color="auto" w:fill="FFFFFF"/>
              </w:rPr>
              <w:t xml:space="preserve"> sign the Order section.</w:t>
            </w:r>
            <w:r w:rsidRPr="00A97EEB">
              <w:rPr>
                <w:color w:val="92D050"/>
              </w:rPr>
              <w:t>{% else %}</w:t>
            </w:r>
          </w:p>
          <w:p w14:paraId="1E182523" w14:textId="77777777" w:rsidR="002F7B65" w:rsidRDefault="002F7B65" w:rsidP="002F7B65">
            <w:pPr>
              <w:pStyle w:val="Heading3"/>
              <w:outlineLvl w:val="2"/>
              <w:rPr>
                <w:shd w:val="clear" w:color="auto" w:fill="FFFFFF"/>
              </w:rPr>
            </w:pPr>
            <w:r>
              <w:rPr>
                <w:shd w:val="clear" w:color="auto" w:fill="FFFFFF"/>
              </w:rPr>
              <w:t>Optional Forms Depending on Your Situation</w:t>
            </w:r>
          </w:p>
          <w:p w14:paraId="1F556FDB" w14:textId="32F01ACD" w:rsidR="002F7B65" w:rsidRPr="00A9782C" w:rsidRDefault="002F7B65" w:rsidP="002F7B65">
            <w:pPr>
              <w:pStyle w:val="ListParagraph"/>
              <w:ind w:left="403"/>
              <w:rPr>
                <w:color w:val="auto"/>
              </w:rPr>
            </w:pPr>
            <w:r w:rsidRPr="00D0064C">
              <w:rPr>
                <w:b/>
                <w:bCs/>
                <w:shd w:val="clear" w:color="auto" w:fill="FFFFFF"/>
              </w:rPr>
              <w:t xml:space="preserve"> Joint Motion, Affidavit &amp; Order to Appear and Testify By Telephone</w:t>
            </w:r>
            <w:r w:rsidRPr="00D0064C">
              <w:rPr>
                <w:shd w:val="clear" w:color="auto" w:fill="FFFFFF"/>
              </w:rPr>
              <w:t xml:space="preserve">, </w:t>
            </w:r>
            <w:r w:rsidRPr="00D0064C">
              <w:rPr>
                <w:b/>
                <w:bCs/>
                <w:shd w:val="clear" w:color="auto" w:fill="FFFFFF"/>
              </w:rPr>
              <w:t>SHC-1342</w:t>
            </w:r>
            <w:r>
              <w:rPr>
                <w:shd w:val="clear" w:color="auto" w:fill="FFFFFF"/>
              </w:rPr>
              <w:br/>
            </w:r>
            <w:r>
              <w:t xml:space="preserve">as a </w:t>
            </w:r>
            <w:hyperlink r:id="rId145" w:history="1">
              <w:r w:rsidRPr="00D0064C">
                <w:rPr>
                  <w:rStyle w:val="Hyperlink"/>
                  <w:shd w:val="clear" w:color="auto" w:fill="FFFFFF"/>
                </w:rPr>
                <w:t>Word</w:t>
              </w:r>
            </w:hyperlink>
            <w:r w:rsidRPr="00D0064C">
              <w:rPr>
                <w:shd w:val="clear" w:color="auto" w:fill="FFFFFF"/>
              </w:rPr>
              <w:t xml:space="preserve"> </w:t>
            </w:r>
            <w:r>
              <w:rPr>
                <w:shd w:val="clear" w:color="auto" w:fill="FFFFFF"/>
              </w:rPr>
              <w:t>file</w:t>
            </w:r>
            <w:r>
              <w:rPr>
                <w:shd w:val="clear" w:color="auto" w:fill="FFFFFF"/>
              </w:rPr>
              <w:br/>
            </w:r>
            <w:r w:rsidRPr="00A9782C">
              <w:rPr>
                <w:shd w:val="clear" w:color="auto" w:fill="FFFFFF"/>
              </w:rPr>
              <w:t>courts.alaska.gov/shc/family/docs/shc-1342.doc</w:t>
            </w:r>
            <w:r>
              <w:rPr>
                <w:shd w:val="clear" w:color="auto" w:fill="FFFFFF"/>
              </w:rPr>
              <w:br/>
              <w:t>as a</w:t>
            </w:r>
            <w:r w:rsidRPr="00D0064C">
              <w:rPr>
                <w:shd w:val="clear" w:color="auto" w:fill="FFFFFF"/>
              </w:rPr>
              <w:t xml:space="preserve"> </w:t>
            </w:r>
            <w:hyperlink r:id="rId146" w:history="1">
              <w:r w:rsidRPr="00D0064C">
                <w:rPr>
                  <w:rStyle w:val="Hyperlink"/>
                  <w:shd w:val="clear" w:color="auto" w:fill="FFFFFF"/>
                </w:rPr>
                <w:t>PDF</w:t>
              </w:r>
            </w:hyperlink>
            <w:r>
              <w:rPr>
                <w:rStyle w:val="Hyperlink"/>
                <w:shd w:val="clear" w:color="auto" w:fill="FFFFFF"/>
              </w:rPr>
              <w:br/>
            </w:r>
            <w:r w:rsidRPr="00A9782C">
              <w:rPr>
                <w:shd w:val="clear" w:color="auto" w:fill="FFFFFF"/>
              </w:rPr>
              <w:t>courts.alaska.gov/shc/family/docs/shc-1342n.pdf</w:t>
            </w:r>
          </w:p>
          <w:p w14:paraId="3D2582DE" w14:textId="3CC134F3" w:rsidR="002F7B65" w:rsidRPr="00187830" w:rsidRDefault="002F7B65" w:rsidP="00A97EEB">
            <w:pPr>
              <w:pStyle w:val="ListPlevel2"/>
              <w:numPr>
                <w:ilvl w:val="1"/>
                <w:numId w:val="3"/>
              </w:numPr>
              <w:ind w:left="765"/>
            </w:pPr>
            <w:r w:rsidRPr="00D0064C">
              <w:rPr>
                <w:shd w:val="clear" w:color="auto" w:fill="FFFFFF"/>
              </w:rPr>
              <w:t xml:space="preserve">Do </w:t>
            </w:r>
            <w:r w:rsidRPr="00D0064C">
              <w:rPr>
                <w:b/>
                <w:bCs/>
                <w:shd w:val="clear" w:color="auto" w:fill="FFFFFF"/>
              </w:rPr>
              <w:t>not</w:t>
            </w:r>
            <w:r w:rsidRPr="00D0064C">
              <w:rPr>
                <w:shd w:val="clear" w:color="auto" w:fill="FFFFFF"/>
              </w:rPr>
              <w:t xml:space="preserve"> sign the Order section.</w:t>
            </w:r>
            <w:r w:rsidRPr="0056697C">
              <w:rPr>
                <w:color w:val="92D050"/>
              </w:rPr>
              <w:t>{% endi</w:t>
            </w:r>
            <w:r>
              <w:rPr>
                <w:color w:val="92D050"/>
              </w:rPr>
              <w:t>f %}</w:t>
            </w:r>
          </w:p>
        </w:tc>
      </w:tr>
      <w:tr w:rsidR="002F7B65" w14:paraId="70E96222" w14:textId="77777777" w:rsidTr="002F7B65">
        <w:trPr>
          <w:jc w:val="center"/>
        </w:trPr>
        <w:tc>
          <w:tcPr>
            <w:tcW w:w="2628" w:type="dxa"/>
            <w:tcMar>
              <w:top w:w="360" w:type="dxa"/>
              <w:left w:w="115" w:type="dxa"/>
              <w:right w:w="115" w:type="dxa"/>
            </w:tcMar>
          </w:tcPr>
          <w:p w14:paraId="06C12E11" w14:textId="77777777" w:rsidR="002F7B65" w:rsidRPr="004C2E01" w:rsidRDefault="002F7B65" w:rsidP="002F7B65">
            <w:pPr>
              <w:pStyle w:val="BodyText"/>
              <w:rPr>
                <w:color w:val="FF0000"/>
              </w:rPr>
            </w:pPr>
            <w:r w:rsidRPr="00A46BFE">
              <w:rPr>
                <w:color w:val="002060"/>
              </w:rPr>
              <w:lastRenderedPageBreak/>
              <w:t xml:space="preserve">{%tr </w:t>
            </w:r>
            <w:r>
              <w:rPr>
                <w:color w:val="002060"/>
              </w:rPr>
              <w:t>end</w:t>
            </w:r>
            <w:r w:rsidRPr="00A46BFE">
              <w:rPr>
                <w:color w:val="002060"/>
              </w:rPr>
              <w:t>if %}</w:t>
            </w:r>
          </w:p>
        </w:tc>
        <w:tc>
          <w:tcPr>
            <w:tcW w:w="7612" w:type="dxa"/>
            <w:tcMar>
              <w:top w:w="360" w:type="dxa"/>
              <w:left w:w="115" w:type="dxa"/>
              <w:right w:w="115" w:type="dxa"/>
            </w:tcMar>
          </w:tcPr>
          <w:p w14:paraId="3C10F08F" w14:textId="77777777" w:rsidR="002F7B65" w:rsidRPr="00310640" w:rsidRDefault="002F7B65" w:rsidP="002F7B65"/>
        </w:tc>
      </w:tr>
      <w:bookmarkEnd w:id="71"/>
      <w:tr w:rsidR="002F7B65" w14:paraId="6AACB7D0" w14:textId="77777777" w:rsidTr="002F7B65">
        <w:trPr>
          <w:jc w:val="center"/>
        </w:trPr>
        <w:tc>
          <w:tcPr>
            <w:tcW w:w="2628" w:type="dxa"/>
            <w:tcMar>
              <w:top w:w="360" w:type="dxa"/>
              <w:left w:w="115" w:type="dxa"/>
              <w:right w:w="115" w:type="dxa"/>
            </w:tcMar>
          </w:tcPr>
          <w:p w14:paraId="4466976E" w14:textId="74DD0313" w:rsidR="002F7B65" w:rsidRPr="004C2E01" w:rsidRDefault="002F7B65" w:rsidP="002F7B65">
            <w:pPr>
              <w:pStyle w:val="BodyText"/>
              <w:rPr>
                <w:color w:val="FF0000"/>
              </w:rPr>
            </w:pPr>
            <w:r w:rsidRPr="00A46BFE">
              <w:rPr>
                <w:color w:val="002060"/>
              </w:rPr>
              <w:t>{%</w:t>
            </w:r>
            <w:r w:rsidR="00C86900" w:rsidRPr="00A46BFE">
              <w:rPr>
                <w:color w:val="002060"/>
              </w:rPr>
              <w:t xml:space="preserve">tr if </w:t>
            </w:r>
            <w:r w:rsidR="00C86900" w:rsidRPr="00C86900">
              <w:rPr>
                <w:color w:val="002060"/>
              </w:rPr>
              <w:t>legal_separation_or_divorce == 'legal separation'</w:t>
            </w:r>
            <w:r w:rsidR="00C86900">
              <w:rPr>
                <w:color w:val="002060"/>
              </w:rPr>
              <w:t xml:space="preserve"> and </w:t>
            </w:r>
            <w:r w:rsidR="00C86900" w:rsidRPr="00C86900">
              <w:rPr>
                <w:color w:val="002060"/>
              </w:rPr>
              <w:t>agree_or_settle_kids =='</w:t>
            </w:r>
            <w:r w:rsidR="00C86900">
              <w:rPr>
                <w:color w:val="002060"/>
              </w:rPr>
              <w:t>no</w:t>
            </w:r>
            <w:r w:rsidR="00C86900" w:rsidRPr="00C86900">
              <w:rPr>
                <w:color w:val="002060"/>
              </w:rPr>
              <w:t>'</w:t>
            </w:r>
            <w:r w:rsidR="00C86900">
              <w:rPr>
                <w:color w:val="002060"/>
              </w:rPr>
              <w:t xml:space="preserve"> </w:t>
            </w:r>
            <w:r w:rsidRPr="00A46BFE">
              <w:rPr>
                <w:color w:val="002060"/>
              </w:rPr>
              <w:t>%}</w:t>
            </w:r>
          </w:p>
        </w:tc>
        <w:tc>
          <w:tcPr>
            <w:tcW w:w="7612" w:type="dxa"/>
            <w:tcMar>
              <w:top w:w="360" w:type="dxa"/>
              <w:left w:w="115" w:type="dxa"/>
              <w:right w:w="115" w:type="dxa"/>
            </w:tcMar>
          </w:tcPr>
          <w:p w14:paraId="2ECC3226" w14:textId="77777777" w:rsidR="002F7B65" w:rsidRPr="00310640" w:rsidRDefault="002F7B65" w:rsidP="002F7B65"/>
        </w:tc>
      </w:tr>
      <w:tr w:rsidR="002F7B65" w14:paraId="1380E5E7" w14:textId="77777777" w:rsidTr="002F7B65">
        <w:trPr>
          <w:jc w:val="center"/>
        </w:trPr>
        <w:tc>
          <w:tcPr>
            <w:tcW w:w="2628" w:type="dxa"/>
            <w:tcMar>
              <w:top w:w="360" w:type="dxa"/>
              <w:left w:w="115" w:type="dxa"/>
              <w:right w:w="115" w:type="dxa"/>
            </w:tcMar>
          </w:tcPr>
          <w:p w14:paraId="7F14A8DC" w14:textId="18918B46" w:rsidR="002F7B65" w:rsidRPr="006C65ED" w:rsidRDefault="002F7B65" w:rsidP="002F7B65">
            <w:pPr>
              <w:pStyle w:val="Heading2"/>
              <w:outlineLvl w:val="1"/>
            </w:pPr>
            <w:bookmarkStart w:id="74" w:name="_Hlk151734394"/>
            <w:r>
              <w:t xml:space="preserve">Step </w:t>
            </w:r>
            <w:r w:rsidR="00727B63">
              <w:fldChar w:fldCharType="begin"/>
            </w:r>
            <w:r w:rsidR="00727B63">
              <w:instrText xml:space="preserve"> SEQ stepList \* MERGEFORMAT </w:instrText>
            </w:r>
            <w:r w:rsidR="00727B63">
              <w:fldChar w:fldCharType="separate"/>
            </w:r>
            <w:r w:rsidR="00052FA2">
              <w:rPr>
                <w:noProof/>
              </w:rPr>
              <w:t>12</w:t>
            </w:r>
            <w:r w:rsidR="00727B63">
              <w:rPr>
                <w:noProof/>
              </w:rPr>
              <w:fldChar w:fldCharType="end"/>
            </w:r>
            <w:r>
              <w:t xml:space="preserve">: </w:t>
            </w:r>
            <w:r w:rsidRPr="00C870C2">
              <w:t xml:space="preserve">Fill out the forms </w:t>
            </w:r>
            <w:r>
              <w:t>to start your case</w:t>
            </w:r>
          </w:p>
        </w:tc>
        <w:tc>
          <w:tcPr>
            <w:tcW w:w="7612" w:type="dxa"/>
            <w:tcMar>
              <w:top w:w="360" w:type="dxa"/>
              <w:left w:w="115" w:type="dxa"/>
              <w:right w:w="115" w:type="dxa"/>
            </w:tcMar>
          </w:tcPr>
          <w:p w14:paraId="569EFB41" w14:textId="1A87AECD" w:rsidR="002F7B65" w:rsidRDefault="002F7B65" w:rsidP="002F7B65">
            <w:pPr>
              <w:pStyle w:val="Body"/>
            </w:pPr>
            <w:r w:rsidRPr="00EA2BDF">
              <w:t xml:space="preserve">You </w:t>
            </w:r>
            <w:r>
              <w:t xml:space="preserve">get </w:t>
            </w:r>
            <w:r w:rsidRPr="00EA2BDF">
              <w:t xml:space="preserve">your case number </w:t>
            </w:r>
            <w:r>
              <w:t xml:space="preserve">when </w:t>
            </w:r>
            <w:r w:rsidRPr="00EA2BDF">
              <w:t>you file your documents with the court.</w:t>
            </w:r>
            <w:r w:rsidR="0042303C">
              <w:t xml:space="preserve"> </w:t>
            </w:r>
            <w:r>
              <w:t>W</w:t>
            </w:r>
            <w:r w:rsidRPr="00EA2BDF">
              <w:t xml:space="preserve">rite the case number on your forms </w:t>
            </w:r>
            <w:r>
              <w:t>when you file them</w:t>
            </w:r>
            <w:r w:rsidRPr="00EA2BDF">
              <w:t>.</w:t>
            </w:r>
          </w:p>
          <w:p w14:paraId="2C19C5DB" w14:textId="77777777" w:rsidR="002F7B65" w:rsidRPr="008C56EE" w:rsidRDefault="002F7B65" w:rsidP="002F7B65">
            <w:pPr>
              <w:pStyle w:val="Heading3"/>
              <w:outlineLvl w:val="2"/>
            </w:pPr>
            <w:r w:rsidRPr="008C56EE">
              <w:t>Required Forms</w:t>
            </w:r>
          </w:p>
          <w:p w14:paraId="5FEDB2D3" w14:textId="2298B2E8" w:rsidR="002F7B65" w:rsidRPr="00A9782C" w:rsidRDefault="000E005F" w:rsidP="002F7B65">
            <w:pPr>
              <w:pStyle w:val="ListParagraph"/>
              <w:ind w:left="403"/>
            </w:pPr>
            <w:r w:rsidRPr="008C56EE">
              <w:rPr>
                <w:color w:val="92D050"/>
              </w:rPr>
              <w:t xml:space="preserve">{% if </w:t>
            </w:r>
            <w:r>
              <w:rPr>
                <w:color w:val="92D050"/>
              </w:rPr>
              <w:t>minor_children</w:t>
            </w:r>
            <w:r w:rsidRPr="008C56EE">
              <w:rPr>
                <w:color w:val="92D050"/>
              </w:rPr>
              <w:t xml:space="preserve"> </w:t>
            </w:r>
            <w:r>
              <w:rPr>
                <w:color w:val="00B0F0"/>
              </w:rPr>
              <w:t>or wife_is_pregnant in('husband', 'not husband')</w:t>
            </w:r>
            <w:r w:rsidRPr="008C56EE">
              <w:rPr>
                <w:color w:val="92D050"/>
              </w:rPr>
              <w:t>%}</w:t>
            </w:r>
            <w:r w:rsidR="002F7B65" w:rsidRPr="00120E23">
              <w:rPr>
                <w:b/>
                <w:bCs/>
              </w:rPr>
              <w:t>Complaint for Legal Separation With Children</w:t>
            </w:r>
            <w:r w:rsidR="002F7B65">
              <w:rPr>
                <w:b/>
                <w:bCs/>
              </w:rPr>
              <w:t xml:space="preserve"> </w:t>
            </w:r>
            <w:hyperlink r:id="rId147" w:history="1">
              <w:r w:rsidR="002F7B65" w:rsidRPr="009665FA">
                <w:rPr>
                  <w:rStyle w:val="Hyperlink"/>
                </w:rPr>
                <w:t>SHC-0</w:t>
              </w:r>
              <w:r w:rsidR="002F7B65">
                <w:rPr>
                  <w:rStyle w:val="Hyperlink"/>
                </w:rPr>
                <w:t>92</w:t>
              </w:r>
            </w:hyperlink>
            <w:r w:rsidR="002F7B65" w:rsidRPr="008C56EE">
              <w:t xml:space="preserve"> </w:t>
            </w:r>
            <w:r w:rsidR="002F7B65" w:rsidRPr="00A9782C">
              <w:br/>
              <w:t>courts.alaska.gov/shc/family/docs/shc-092.doc</w:t>
            </w:r>
            <w:r w:rsidR="002F7B65" w:rsidRPr="00120E23">
              <w:rPr>
                <w:color w:val="00B0F0"/>
              </w:rPr>
              <w:t xml:space="preserve">{% if </w:t>
            </w:r>
            <w:r w:rsidR="00003936">
              <w:rPr>
                <w:color w:val="00B0F0"/>
              </w:rPr>
              <w:t>wife_is_pregnant in('husband', 'not husband')</w:t>
            </w:r>
            <w:r w:rsidR="002F7B65" w:rsidRPr="00120E23">
              <w:rPr>
                <w:color w:val="00B0F0"/>
              </w:rPr>
              <w:t>%}</w:t>
            </w:r>
          </w:p>
          <w:p w14:paraId="3CF23A52" w14:textId="58A39ECE" w:rsidR="002F7B65" w:rsidRPr="00E1654F" w:rsidRDefault="002F7B65" w:rsidP="000E005F">
            <w:pPr>
              <w:pStyle w:val="Body"/>
              <w:rPr>
                <w:color w:val="auto"/>
              </w:rPr>
            </w:pPr>
            <w:r>
              <w:t>Y</w:t>
            </w:r>
            <w:r w:rsidRPr="008C56EE">
              <w:t xml:space="preserve">ou must use this form because </w:t>
            </w:r>
            <w:commentRangeStart w:id="75"/>
            <w:commentRangeStart w:id="76"/>
            <w:r w:rsidRPr="008C56EE">
              <w:t xml:space="preserve">wife is </w:t>
            </w:r>
            <w:commentRangeEnd w:id="75"/>
            <w:r>
              <w:rPr>
                <w:rStyle w:val="CommentReference"/>
                <w:rFonts w:ascii="Arial" w:eastAsia="Arial" w:hAnsi="Arial" w:cs="Arial"/>
                <w:color w:val="auto"/>
                <w:spacing w:val="0"/>
              </w:rPr>
              <w:commentReference w:id="75"/>
            </w:r>
            <w:commentRangeEnd w:id="76"/>
            <w:r w:rsidR="00E750C6">
              <w:rPr>
                <w:rStyle w:val="CommentReference"/>
                <w:rFonts w:ascii="Arial" w:eastAsia="Arial" w:hAnsi="Arial" w:cs="Arial"/>
                <w:color w:val="auto"/>
                <w:spacing w:val="0"/>
              </w:rPr>
              <w:commentReference w:id="76"/>
            </w:r>
            <w:r w:rsidRPr="008C56EE">
              <w:t>pregnant</w:t>
            </w:r>
            <w:r w:rsidRPr="00120E23">
              <w:rPr>
                <w:color w:val="00B0F0"/>
              </w:rPr>
              <w:t>{% endif %}</w:t>
            </w:r>
            <w:r w:rsidR="000E005F" w:rsidRPr="00F379CD">
              <w:rPr>
                <w:color w:val="92D050"/>
              </w:rPr>
              <w:t xml:space="preserve">{% else </w:t>
            </w:r>
            <w:r w:rsidR="000E005F" w:rsidRPr="00F379CD">
              <w:rPr>
                <w:color w:val="92D050"/>
              </w:rPr>
              <w:lastRenderedPageBreak/>
              <w:t>%}</w:t>
            </w:r>
          </w:p>
          <w:p w14:paraId="207FF88B" w14:textId="1865072B" w:rsidR="002F7B65" w:rsidRPr="00E1654F" w:rsidRDefault="002F7B65" w:rsidP="00BB7EBD">
            <w:pPr>
              <w:pStyle w:val="ListParagraph"/>
              <w:ind w:left="403"/>
              <w:rPr>
                <w:color w:val="auto"/>
              </w:rPr>
            </w:pPr>
            <w:r w:rsidRPr="00E1654F">
              <w:rPr>
                <w:b/>
                <w:bCs/>
                <w:color w:val="auto"/>
              </w:rPr>
              <w:t xml:space="preserve">Complaint for Legal Separation Without Children, </w:t>
            </w:r>
            <w:hyperlink r:id="rId148" w:history="1">
              <w:r w:rsidRPr="00E1654F">
                <w:rPr>
                  <w:rStyle w:val="Hyperlink"/>
                  <w:b/>
                  <w:bCs/>
                  <w:color w:val="auto"/>
                  <w:u w:val="none"/>
                </w:rPr>
                <w:t>SHC-093</w:t>
              </w:r>
            </w:hyperlink>
            <w:r w:rsidRPr="00E1654F">
              <w:rPr>
                <w:color w:val="auto"/>
              </w:rPr>
              <w:br/>
              <w:t>courts.alaska.gov/shc/family/docs/shc-093.doc</w:t>
            </w:r>
            <w:r w:rsidRPr="00E1654F">
              <w:rPr>
                <w:color w:val="92D050"/>
              </w:rPr>
              <w:t>{% endif %}</w:t>
            </w:r>
          </w:p>
          <w:p w14:paraId="686EB0E7" w14:textId="77777777" w:rsidR="002F7B65" w:rsidRPr="008C56EE" w:rsidRDefault="002F7B65" w:rsidP="002F7B65">
            <w:pPr>
              <w:pStyle w:val="ListPlevel2"/>
              <w:numPr>
                <w:ilvl w:val="1"/>
                <w:numId w:val="3"/>
              </w:numPr>
              <w:ind w:left="765"/>
            </w:pPr>
            <w:r w:rsidRPr="008C56EE">
              <w:t>Print your name, address, and phone number in the upper left-hand corner of the first page.</w:t>
            </w:r>
          </w:p>
          <w:p w14:paraId="798587E6" w14:textId="77777777" w:rsidR="002F7B65" w:rsidRPr="008C56EE" w:rsidRDefault="002F7B65" w:rsidP="002F7B65">
            <w:pPr>
              <w:pStyle w:val="ListPlevel2"/>
              <w:numPr>
                <w:ilvl w:val="1"/>
                <w:numId w:val="3"/>
              </w:numPr>
              <w:ind w:left="765"/>
            </w:pPr>
            <w:r w:rsidRPr="008C56EE">
              <w:t>In the caption, print your name above "Plaintiff" and your spouse's name above "Defendant."</w:t>
            </w:r>
          </w:p>
          <w:p w14:paraId="12BB77AC" w14:textId="77777777" w:rsidR="002F7B65" w:rsidRPr="008C56EE" w:rsidRDefault="002F7B65" w:rsidP="002F7B65">
            <w:pPr>
              <w:pStyle w:val="ListPlevel2"/>
              <w:numPr>
                <w:ilvl w:val="1"/>
                <w:numId w:val="3"/>
              </w:numPr>
              <w:ind w:left="765"/>
            </w:pPr>
            <w:r w:rsidRPr="008C56EE">
              <w:t>Follow the directions on the form and fill out every section.</w:t>
            </w:r>
          </w:p>
          <w:p w14:paraId="12A31940" w14:textId="3AAD7DA8" w:rsidR="002F7B65" w:rsidRDefault="000E005F" w:rsidP="002F7B65">
            <w:pPr>
              <w:pStyle w:val="ListParagraph"/>
              <w:ind w:left="403"/>
            </w:pPr>
            <w:r w:rsidRPr="008C56EE">
              <w:rPr>
                <w:color w:val="92D050"/>
              </w:rPr>
              <w:t xml:space="preserve">{% if </w:t>
            </w:r>
            <w:r>
              <w:rPr>
                <w:color w:val="92D050"/>
              </w:rPr>
              <w:t>minor_children</w:t>
            </w:r>
            <w:r w:rsidRPr="008C56EE">
              <w:rPr>
                <w:color w:val="92D050"/>
              </w:rPr>
              <w:t xml:space="preserve"> </w:t>
            </w:r>
            <w:r>
              <w:rPr>
                <w:color w:val="00B0F0"/>
              </w:rPr>
              <w:t>or w</w:t>
            </w:r>
            <w:r w:rsidRPr="008C56EE">
              <w:rPr>
                <w:color w:val="00B0F0"/>
              </w:rPr>
              <w:t>ife_is_pregnant</w:t>
            </w:r>
            <w:r>
              <w:rPr>
                <w:color w:val="00B0F0"/>
              </w:rPr>
              <w:t xml:space="preserve"> == 'husband'</w:t>
            </w:r>
            <w:r w:rsidRPr="008C56EE">
              <w:rPr>
                <w:color w:val="00B0F0"/>
              </w:rPr>
              <w:t xml:space="preserve"> </w:t>
            </w:r>
            <w:r w:rsidRPr="008C56EE">
              <w:rPr>
                <w:color w:val="92D050"/>
              </w:rPr>
              <w:t>%}</w:t>
            </w:r>
            <w:r w:rsidR="002F7B65" w:rsidRPr="000140F8">
              <w:rPr>
                <w:b/>
                <w:bCs/>
              </w:rPr>
              <w:t xml:space="preserve">Child </w:t>
            </w:r>
            <w:r w:rsidR="002F7B65" w:rsidRPr="00A9782C">
              <w:t>Custody</w:t>
            </w:r>
            <w:r w:rsidR="002F7B65" w:rsidRPr="000140F8">
              <w:rPr>
                <w:b/>
                <w:bCs/>
              </w:rPr>
              <w:t xml:space="preserve"> Jurisdiction Affidavit</w:t>
            </w:r>
            <w:r w:rsidR="002F7B65" w:rsidRPr="000140F8">
              <w:t xml:space="preserve">, </w:t>
            </w:r>
            <w:hyperlink r:id="rId149" w:history="1">
              <w:r w:rsidR="002F7B65" w:rsidRPr="000140F8">
                <w:rPr>
                  <w:rStyle w:val="Hyperlink"/>
                </w:rPr>
                <w:t>DR-150</w:t>
              </w:r>
            </w:hyperlink>
            <w:r w:rsidR="002F7B65">
              <w:br/>
            </w:r>
            <w:r w:rsidR="002F7B65" w:rsidRPr="00A9782C">
              <w:t>public.courts.alaska.gov/web/forms/docs/dr-150.pdf</w:t>
            </w:r>
            <w:r w:rsidR="002F7B65">
              <w:rPr>
                <w:color w:val="00B0F0"/>
              </w:rPr>
              <w:t xml:space="preserve"> {% if </w:t>
            </w:r>
            <w:r w:rsidR="00003936">
              <w:rPr>
                <w:color w:val="00B0F0"/>
              </w:rPr>
              <w:t>wife_is_pregnant in('husband', 'not husband')</w:t>
            </w:r>
            <w:r w:rsidR="002F7B65">
              <w:rPr>
                <w:color w:val="00B0F0"/>
              </w:rPr>
              <w:t>%}</w:t>
            </w:r>
          </w:p>
          <w:p w14:paraId="160C6546" w14:textId="77777777" w:rsidR="002F7B65" w:rsidRDefault="002F7B65" w:rsidP="002F7B65">
            <w:pPr>
              <w:pStyle w:val="ListPlevel2"/>
              <w:numPr>
                <w:ilvl w:val="1"/>
                <w:numId w:val="3"/>
              </w:numPr>
              <w:ind w:left="765"/>
            </w:pPr>
            <w:r>
              <w:t>Y</w:t>
            </w:r>
            <w:r w:rsidRPr="000140F8">
              <w:t>ou can note the child is not yet born</w:t>
            </w:r>
            <w:r>
              <w:rPr>
                <w:color w:val="00B0F0"/>
              </w:rPr>
              <w:t>{% endif %}</w:t>
            </w:r>
          </w:p>
          <w:p w14:paraId="7495EAAB" w14:textId="2CBA733E" w:rsidR="002F7B65" w:rsidRPr="000140F8" w:rsidRDefault="002F7B65" w:rsidP="002F7B65">
            <w:pPr>
              <w:pStyle w:val="ListParagraph"/>
              <w:ind w:left="403"/>
            </w:pPr>
            <w:r w:rsidRPr="000140F8">
              <w:rPr>
                <w:b/>
                <w:bCs/>
              </w:rPr>
              <w:t>Child Support Guidelines Affidavit</w:t>
            </w:r>
            <w:r w:rsidRPr="000140F8">
              <w:t xml:space="preserve">, </w:t>
            </w:r>
            <w:hyperlink r:id="rId150" w:history="1">
              <w:r w:rsidRPr="000140F8">
                <w:rPr>
                  <w:rStyle w:val="Hyperlink"/>
                </w:rPr>
                <w:t>DR-305</w:t>
              </w:r>
            </w:hyperlink>
          </w:p>
          <w:p w14:paraId="3658A3D3" w14:textId="77777777" w:rsidR="002F7B65" w:rsidRPr="000140F8" w:rsidRDefault="002F7B65" w:rsidP="002F7B65">
            <w:pPr>
              <w:pStyle w:val="ListPlevel2"/>
              <w:numPr>
                <w:ilvl w:val="1"/>
                <w:numId w:val="3"/>
              </w:numPr>
              <w:ind w:left="765"/>
            </w:pPr>
            <w:r w:rsidRPr="000140F8">
              <w:t>Answer each question completely.</w:t>
            </w:r>
          </w:p>
          <w:p w14:paraId="01919951" w14:textId="07E3E9DE" w:rsidR="002F7B65" w:rsidRPr="000140F8" w:rsidRDefault="002F7B65" w:rsidP="002F7B65">
            <w:pPr>
              <w:pStyle w:val="ListPlevel2"/>
              <w:numPr>
                <w:ilvl w:val="1"/>
                <w:numId w:val="3"/>
              </w:numPr>
              <w:ind w:left="765"/>
            </w:pPr>
            <w:r w:rsidRPr="000140F8">
              <w:t xml:space="preserve">See </w:t>
            </w:r>
            <w:hyperlink r:id="rId151" w:history="1">
              <w:r w:rsidRPr="000140F8">
                <w:rPr>
                  <w:rStyle w:val="Hyperlink"/>
                  <w:b/>
                  <w:bCs/>
                </w:rPr>
                <w:t>How to Fill out the Child Support Guidelines Affidavit</w:t>
              </w:r>
            </w:hyperlink>
            <w:r w:rsidRPr="000140F8">
              <w:t>.</w:t>
            </w:r>
            <w:r>
              <w:br/>
            </w:r>
            <w:r w:rsidRPr="00B73939">
              <w:t>courts.alaska.gov/shc/family/docs/shc-dr305f-sample.pdf</w:t>
            </w:r>
          </w:p>
          <w:p w14:paraId="49B36CBA" w14:textId="77777777" w:rsidR="002F7B65" w:rsidRDefault="002F7B65" w:rsidP="002F7B65">
            <w:pPr>
              <w:pStyle w:val="ListPlevel2"/>
              <w:numPr>
                <w:ilvl w:val="1"/>
                <w:numId w:val="3"/>
              </w:numPr>
              <w:ind w:left="765"/>
            </w:pPr>
            <w:r w:rsidRPr="000140F8">
              <w:t xml:space="preserve">Attach your most recent tax return and pay stubs to </w:t>
            </w:r>
            <w:r w:rsidRPr="000140F8">
              <w:rPr>
                <w:b/>
                <w:bCs/>
              </w:rPr>
              <w:t>the Child Support Guidelines Affidavit</w:t>
            </w:r>
            <w:r w:rsidRPr="000140F8">
              <w:t>.</w:t>
            </w:r>
          </w:p>
          <w:p w14:paraId="035EED2C" w14:textId="4379E814" w:rsidR="002F7B65" w:rsidRDefault="002F7B65" w:rsidP="002F7B65">
            <w:pPr>
              <w:pStyle w:val="ListPlevel2"/>
              <w:numPr>
                <w:ilvl w:val="1"/>
                <w:numId w:val="3"/>
              </w:numPr>
              <w:ind w:left="765"/>
            </w:pPr>
            <w:r w:rsidRPr="00DB1FD0">
              <w:t>Wait to sign these forms them until you are in front of someone who has the power to take oaths, like a notary public. The court clerk can do this for free. Bring a valid photo ID with you.</w:t>
            </w:r>
            <w:r w:rsidR="000E005F" w:rsidRPr="008C56EE">
              <w:rPr>
                <w:color w:val="92D050"/>
              </w:rPr>
              <w:t xml:space="preserve"> {% </w:t>
            </w:r>
            <w:r w:rsidR="000E005F">
              <w:rPr>
                <w:color w:val="92D050"/>
              </w:rPr>
              <w:t>end</w:t>
            </w:r>
            <w:r w:rsidR="000E005F" w:rsidRPr="008C56EE">
              <w:rPr>
                <w:color w:val="92D050"/>
              </w:rPr>
              <w:t xml:space="preserve">if </w:t>
            </w:r>
            <w:r w:rsidR="000E005F">
              <w:rPr>
                <w:color w:val="92D050"/>
              </w:rPr>
              <w:t>%}</w:t>
            </w:r>
          </w:p>
          <w:p w14:paraId="5C5F0D8E" w14:textId="4D8FA30B" w:rsidR="002F7B65" w:rsidRDefault="002F7B65" w:rsidP="002F7B65">
            <w:pPr>
              <w:pStyle w:val="ListParagraph"/>
              <w:ind w:left="403"/>
            </w:pPr>
            <w:r w:rsidRPr="000140F8">
              <w:rPr>
                <w:b/>
                <w:bCs/>
              </w:rPr>
              <w:t>Information Sheet</w:t>
            </w:r>
            <w:r w:rsidRPr="000140F8">
              <w:t xml:space="preserve">, </w:t>
            </w:r>
            <w:hyperlink r:id="rId152" w:history="1">
              <w:r w:rsidRPr="000140F8">
                <w:rPr>
                  <w:rStyle w:val="Hyperlink"/>
                </w:rPr>
                <w:t>DR-314</w:t>
              </w:r>
            </w:hyperlink>
            <w:r w:rsidRPr="000140F8">
              <w:t xml:space="preserve"> </w:t>
            </w:r>
            <w:r>
              <w:br/>
            </w:r>
            <w:r w:rsidRPr="00B73939">
              <w:t>public.courts.alaska.gov/web/forms/docs/dr-314.pdf</w:t>
            </w:r>
            <w:r w:rsidRPr="00B73939" w:rsidDel="007A36E7">
              <w:t xml:space="preserve"> </w:t>
            </w:r>
          </w:p>
          <w:p w14:paraId="4597E19E" w14:textId="2D73510B" w:rsidR="002F7B65" w:rsidRDefault="002F7B65" w:rsidP="002F7B65">
            <w:pPr>
              <w:pStyle w:val="ListPlevel2"/>
              <w:numPr>
                <w:ilvl w:val="1"/>
                <w:numId w:val="3"/>
              </w:numPr>
              <w:ind w:left="765"/>
            </w:pPr>
            <w:r>
              <w:t>F</w:t>
            </w:r>
            <w:r w:rsidRPr="000140F8">
              <w:t xml:space="preserve">ill in 1-3 with complete information for yourself, </w:t>
            </w:r>
            <w:r w:rsidRPr="008C56EE">
              <w:rPr>
                <w:color w:val="92D050"/>
              </w:rPr>
              <w:t xml:space="preserve">{% if </w:t>
            </w:r>
            <w:r w:rsidR="00FD1133">
              <w:rPr>
                <w:color w:val="92D050"/>
              </w:rPr>
              <w:t>minor_children</w:t>
            </w:r>
            <w:r w:rsidRPr="008C56EE">
              <w:rPr>
                <w:color w:val="00B0F0"/>
              </w:rPr>
              <w:t xml:space="preserve"> </w:t>
            </w:r>
            <w:r w:rsidRPr="008C56EE">
              <w:rPr>
                <w:color w:val="92D050"/>
              </w:rPr>
              <w:t>%}</w:t>
            </w:r>
            <w:r>
              <w:t>the children in the case,</w:t>
            </w:r>
            <w:r w:rsidRPr="008D57CE">
              <w:rPr>
                <w:color w:val="92D050"/>
              </w:rPr>
              <w:t xml:space="preserve">{% endif %} </w:t>
            </w:r>
            <w:r w:rsidRPr="000140F8">
              <w:t>your spouse if you know it, and then sign and date</w:t>
            </w:r>
            <w:r>
              <w:t xml:space="preserve"> the form.</w:t>
            </w:r>
          </w:p>
          <w:p w14:paraId="6EB74CDA" w14:textId="77777777" w:rsidR="002F7B65" w:rsidRDefault="002F7B65" w:rsidP="002F7B65">
            <w:pPr>
              <w:pStyle w:val="ListParagraph"/>
              <w:ind w:left="403"/>
            </w:pPr>
            <w:r w:rsidRPr="00C80993">
              <w:rPr>
                <w:b/>
                <w:bCs/>
              </w:rPr>
              <w:t>Summons, CIV-100</w:t>
            </w:r>
            <w:r w:rsidRPr="00C80993">
              <w:t xml:space="preserve"> </w:t>
            </w:r>
            <w:r w:rsidRPr="008D57CE">
              <w:t>[Fill-in PDF]</w:t>
            </w:r>
          </w:p>
          <w:p w14:paraId="090C3AF7" w14:textId="6602913D" w:rsidR="002F7B65" w:rsidRDefault="002F7B65" w:rsidP="002F7B65">
            <w:pPr>
              <w:pStyle w:val="ListPlevel2"/>
              <w:numPr>
                <w:ilvl w:val="1"/>
                <w:numId w:val="3"/>
              </w:numPr>
              <w:ind w:left="765"/>
            </w:pPr>
            <w:r>
              <w:t>F</w:t>
            </w:r>
            <w:r w:rsidRPr="008D57CE">
              <w:t xml:space="preserve">ill in the blank spaces on the top half of the form and the </w:t>
            </w:r>
            <w:r w:rsidRPr="00B73939">
              <w:t>clerk</w:t>
            </w:r>
            <w:r w:rsidRPr="008D57CE">
              <w:t xml:space="preserve"> will fill out the case number </w:t>
            </w:r>
            <w:r w:rsidRPr="00B73939">
              <w:t>and</w:t>
            </w:r>
            <w:r w:rsidRPr="008D57CE">
              <w:t xml:space="preserve"> the lower half when you file your case</w:t>
            </w:r>
            <w:r>
              <w:t>.</w:t>
            </w:r>
            <w:r w:rsidRPr="008D57CE">
              <w:t xml:space="preserve"> </w:t>
            </w:r>
            <w:r>
              <w:br/>
            </w:r>
            <w:hyperlink r:id="rId153" w:history="1">
              <w:r w:rsidRPr="0089796A">
                <w:rPr>
                  <w:rStyle w:val="Hyperlink"/>
                </w:rPr>
                <w:t>Anchorage</w:t>
              </w:r>
            </w:hyperlink>
            <w:r w:rsidRPr="008D57CE">
              <w:t xml:space="preserve"> | </w:t>
            </w:r>
            <w:r>
              <w:br/>
            </w:r>
            <w:r w:rsidRPr="00B73939">
              <w:t>public.courts.alaska.gov/web/forms/docs/civ-100ancno.pdf</w:t>
            </w:r>
            <w:r>
              <w:br/>
            </w:r>
            <w:hyperlink r:id="rId154" w:history="1">
              <w:r w:rsidRPr="0089796A">
                <w:rPr>
                  <w:rStyle w:val="Hyperlink"/>
                </w:rPr>
                <w:t>Fairbanks</w:t>
              </w:r>
            </w:hyperlink>
            <w:r w:rsidRPr="008D57CE">
              <w:t xml:space="preserve"> | </w:t>
            </w:r>
            <w:r>
              <w:br/>
            </w:r>
            <w:r w:rsidRPr="00B73939">
              <w:lastRenderedPageBreak/>
              <w:t>public.courts.alaska.gov/web/forms/docs/civ-100faino.pdf</w:t>
            </w:r>
            <w:r>
              <w:br/>
            </w:r>
            <w:hyperlink r:id="rId155" w:history="1">
              <w:r w:rsidRPr="0089796A">
                <w:rPr>
                  <w:rStyle w:val="Hyperlink"/>
                </w:rPr>
                <w:t>Kenai</w:t>
              </w:r>
            </w:hyperlink>
            <w:r w:rsidRPr="008D57CE">
              <w:t xml:space="preserve"> | </w:t>
            </w:r>
            <w:r>
              <w:br/>
            </w:r>
            <w:r w:rsidRPr="00B73939">
              <w:t>public.courts.alaska.gov/web/forms/docs/civ-100kenno.pdf</w:t>
            </w:r>
            <w:r>
              <w:br/>
            </w:r>
            <w:hyperlink r:id="rId156" w:history="1">
              <w:r w:rsidRPr="0089796A">
                <w:rPr>
                  <w:rStyle w:val="Hyperlink"/>
                </w:rPr>
                <w:t>Palmer</w:t>
              </w:r>
            </w:hyperlink>
            <w:r w:rsidRPr="008D57CE">
              <w:t xml:space="preserve"> | </w:t>
            </w:r>
            <w:r>
              <w:br/>
            </w:r>
            <w:r w:rsidRPr="00B73939">
              <w:t>public.courts.alaska.gov/web/forms/docs/civ-100palno.pdf</w:t>
            </w:r>
            <w:r>
              <w:br/>
            </w:r>
            <w:hyperlink r:id="rId157" w:history="1">
              <w:r w:rsidRPr="0089796A">
                <w:rPr>
                  <w:rStyle w:val="Hyperlink"/>
                </w:rPr>
                <w:t>All Other Locations</w:t>
              </w:r>
            </w:hyperlink>
            <w:r>
              <w:rPr>
                <w:rStyle w:val="Hyperlink"/>
              </w:rPr>
              <w:br/>
            </w:r>
            <w:r w:rsidRPr="00B73939">
              <w:t>public.courts.alaska.gov/web/forms/docs/civ-100.pdf</w:t>
            </w:r>
          </w:p>
          <w:p w14:paraId="42A31FFB" w14:textId="0B8AACA7" w:rsidR="002F7B65" w:rsidRDefault="000E005F" w:rsidP="002F7B65">
            <w:pPr>
              <w:pStyle w:val="ListParagraph"/>
              <w:ind w:left="403"/>
            </w:pPr>
            <w:r w:rsidRPr="008C56EE">
              <w:rPr>
                <w:color w:val="92D050"/>
              </w:rPr>
              <w:t xml:space="preserve">{% if </w:t>
            </w:r>
            <w:r>
              <w:rPr>
                <w:color w:val="92D050"/>
              </w:rPr>
              <w:t>minor_children</w:t>
            </w:r>
            <w:r w:rsidRPr="008C56EE">
              <w:rPr>
                <w:color w:val="92D050"/>
              </w:rPr>
              <w:t xml:space="preserve"> </w:t>
            </w:r>
            <w:r>
              <w:rPr>
                <w:color w:val="00B0F0"/>
              </w:rPr>
              <w:t>or wife_is_pregnant in('husband', 'not husband')</w:t>
            </w:r>
            <w:r w:rsidRPr="008C56EE">
              <w:rPr>
                <w:color w:val="92D050"/>
              </w:rPr>
              <w:t>%}</w:t>
            </w:r>
            <w:r w:rsidR="002F7B65" w:rsidRPr="00781BA2">
              <w:rPr>
                <w:b/>
                <w:bCs/>
                <w:color w:val="auto"/>
              </w:rPr>
              <w:t>Case</w:t>
            </w:r>
            <w:r w:rsidR="002F7B65" w:rsidRPr="00781BA2">
              <w:rPr>
                <w:b/>
                <w:bCs/>
              </w:rPr>
              <w:t xml:space="preserve"> Description Form</w:t>
            </w:r>
            <w:r w:rsidR="002F7B65" w:rsidRPr="00781BA2">
              <w:t xml:space="preserve">, </w:t>
            </w:r>
            <w:hyperlink r:id="rId158" w:history="1">
              <w:r w:rsidR="002F7B65" w:rsidRPr="00781BA2">
                <w:rPr>
                  <w:rStyle w:val="Hyperlink"/>
                </w:rPr>
                <w:t>CIV-125S</w:t>
              </w:r>
            </w:hyperlink>
            <w:r w:rsidR="002F7B65">
              <w:rPr>
                <w:rStyle w:val="Hyperlink"/>
              </w:rPr>
              <w:br/>
            </w:r>
            <w:r w:rsidR="002F7B65" w:rsidRPr="00B73939">
              <w:t>public.courts.alaska.gov/web/forms/docs/civ-125s.pdf</w:t>
            </w:r>
          </w:p>
          <w:p w14:paraId="070EB8D4" w14:textId="4B4EE9FF" w:rsidR="002F7B65" w:rsidRPr="000140F8" w:rsidRDefault="002F7B65" w:rsidP="002F7B65">
            <w:pPr>
              <w:pStyle w:val="ListPlevel2"/>
              <w:numPr>
                <w:ilvl w:val="1"/>
                <w:numId w:val="3"/>
              </w:numPr>
              <w:ind w:left="765"/>
            </w:pPr>
            <w:r>
              <w:t>C</w:t>
            </w:r>
            <w:r w:rsidRPr="008C56EE">
              <w:t>heck "Legal Separation With Children (or Pregnant)</w:t>
            </w:r>
            <w:r w:rsidR="000E005F" w:rsidRPr="00F379CD">
              <w:rPr>
                <w:color w:val="92D050"/>
              </w:rPr>
              <w:t xml:space="preserve"> {% else %}</w:t>
            </w:r>
          </w:p>
          <w:p w14:paraId="43CE6B56" w14:textId="620E2DD3" w:rsidR="002F7B65" w:rsidRDefault="002F7B65" w:rsidP="002F7B65">
            <w:pPr>
              <w:pStyle w:val="ListParagraph"/>
              <w:ind w:left="403"/>
            </w:pPr>
            <w:r w:rsidRPr="00375209">
              <w:rPr>
                <w:b/>
                <w:bCs/>
                <w:color w:val="auto"/>
              </w:rPr>
              <w:t>Case</w:t>
            </w:r>
            <w:r w:rsidRPr="00375209">
              <w:rPr>
                <w:b/>
                <w:bCs/>
              </w:rPr>
              <w:t xml:space="preserve"> Description Form</w:t>
            </w:r>
            <w:r w:rsidRPr="00781BA2">
              <w:t xml:space="preserve">, </w:t>
            </w:r>
            <w:hyperlink r:id="rId159" w:history="1">
              <w:r w:rsidRPr="00781BA2">
                <w:rPr>
                  <w:rStyle w:val="Hyperlink"/>
                </w:rPr>
                <w:t>CIV-125</w:t>
              </w:r>
            </w:hyperlink>
            <w:r>
              <w:rPr>
                <w:rStyle w:val="Hyperlink"/>
              </w:rPr>
              <w:br/>
            </w:r>
            <w:r w:rsidRPr="00B73939">
              <w:t>public.courts.alaska.gov/web/forms/docs/civ-125.pdf</w:t>
            </w:r>
          </w:p>
          <w:p w14:paraId="60F88A79" w14:textId="135F2727" w:rsidR="002F7B65" w:rsidRDefault="002F7B65" w:rsidP="002F7B65">
            <w:pPr>
              <w:pStyle w:val="ListPlevel2"/>
              <w:numPr>
                <w:ilvl w:val="1"/>
                <w:numId w:val="3"/>
              </w:numPr>
              <w:ind w:left="765"/>
            </w:pPr>
            <w:r>
              <w:t>Check "Legal Separation Without Children"</w:t>
            </w:r>
            <w:r w:rsidR="000E005F" w:rsidRPr="008C56EE">
              <w:rPr>
                <w:color w:val="92D050"/>
              </w:rPr>
              <w:t xml:space="preserve">{% </w:t>
            </w:r>
            <w:r w:rsidR="000E005F">
              <w:rPr>
                <w:color w:val="92D050"/>
              </w:rPr>
              <w:t>end</w:t>
            </w:r>
            <w:r w:rsidR="000E005F" w:rsidRPr="008C56EE">
              <w:rPr>
                <w:color w:val="92D050"/>
              </w:rPr>
              <w:t xml:space="preserve">if </w:t>
            </w:r>
            <w:r w:rsidR="000E005F">
              <w:rPr>
                <w:color w:val="92D050"/>
              </w:rPr>
              <w:t>%}</w:t>
            </w:r>
          </w:p>
          <w:p w14:paraId="0F3A105D" w14:textId="52FDBC09" w:rsidR="002F7B65" w:rsidRDefault="002F7B65" w:rsidP="00195F8B">
            <w:pPr>
              <w:pStyle w:val="Body"/>
            </w:pPr>
            <w:r>
              <w:rPr>
                <w:color w:val="00B0F0"/>
              </w:rPr>
              <w:t xml:space="preserve">{% if </w:t>
            </w:r>
            <w:r w:rsidR="00003936">
              <w:rPr>
                <w:color w:val="00B0F0"/>
              </w:rPr>
              <w:t>wife_is_pregnant in('husband', 'not husband')</w:t>
            </w:r>
            <w:r>
              <w:rPr>
                <w:color w:val="00B0F0"/>
              </w:rPr>
              <w:t>%}</w:t>
            </w:r>
            <w:r w:rsidRPr="00195F8B">
              <w:rPr>
                <w:rStyle w:val="Heading3Char"/>
              </w:rPr>
              <w:t>Form if Wife is Pregnant</w:t>
            </w:r>
          </w:p>
          <w:p w14:paraId="2B8A756F" w14:textId="50A7DE08" w:rsidR="002F7B65" w:rsidRPr="0089796A" w:rsidRDefault="002F7B65" w:rsidP="002F7B65">
            <w:pPr>
              <w:pStyle w:val="Body"/>
              <w:rPr>
                <w:color w:val="auto"/>
              </w:rPr>
            </w:pPr>
            <w:r w:rsidRPr="008C56EE">
              <w:rPr>
                <w:color w:val="0070C0"/>
              </w:rPr>
              <w:t xml:space="preserve">{% if </w:t>
            </w:r>
            <w:proofErr w:type="spellStart"/>
            <w:r w:rsidRPr="008C56EE">
              <w:rPr>
                <w:color w:val="0070C0"/>
              </w:rPr>
              <w:t>husband_is_father</w:t>
            </w:r>
            <w:proofErr w:type="spellEnd"/>
            <w:r w:rsidRPr="008C56EE">
              <w:rPr>
                <w:color w:val="0070C0"/>
              </w:rPr>
              <w:t xml:space="preserve"> %}</w:t>
            </w:r>
            <w:r w:rsidRPr="0089796A">
              <w:rPr>
                <w:color w:val="auto"/>
              </w:rPr>
              <w:t xml:space="preserve">Some courts allow a legal separation case to move forward when the wife is pregnant. Other courts require that the child be born before completing the case. </w:t>
            </w:r>
          </w:p>
          <w:p w14:paraId="79C7F1FF" w14:textId="3F1E6A35" w:rsidR="002F7B65" w:rsidRPr="004C5B25" w:rsidRDefault="002F7B65" w:rsidP="002F7B65">
            <w:pPr>
              <w:pStyle w:val="Body"/>
            </w:pPr>
            <w:r w:rsidRPr="0089796A">
              <w:rPr>
                <w:color w:val="auto"/>
              </w:rPr>
              <w:t xml:space="preserve">You can file a motion </w:t>
            </w:r>
            <w:r>
              <w:rPr>
                <w:color w:val="auto"/>
              </w:rPr>
              <w:t>that asks</w:t>
            </w:r>
            <w:r w:rsidRPr="0089796A">
              <w:rPr>
                <w:color w:val="auto"/>
              </w:rPr>
              <w:t xml:space="preserve"> the court </w:t>
            </w:r>
            <w:r>
              <w:rPr>
                <w:color w:val="auto"/>
              </w:rPr>
              <w:t xml:space="preserve">for a </w:t>
            </w:r>
            <w:r w:rsidRPr="0089796A">
              <w:rPr>
                <w:color w:val="auto"/>
              </w:rPr>
              <w:t xml:space="preserve">legal separation before the child is born, and </w:t>
            </w:r>
            <w:r>
              <w:rPr>
                <w:color w:val="auto"/>
              </w:rPr>
              <w:t xml:space="preserve">let you </w:t>
            </w:r>
            <w:r w:rsidRPr="0089796A">
              <w:rPr>
                <w:color w:val="auto"/>
              </w:rPr>
              <w:t>deal with the parenting plan and child support after.</w:t>
            </w:r>
            <w:r w:rsidR="0042303C">
              <w:rPr>
                <w:color w:val="auto"/>
              </w:rPr>
              <w:t xml:space="preserve"> </w:t>
            </w:r>
            <w:commentRangeStart w:id="77"/>
            <w:r w:rsidRPr="0089796A">
              <w:rPr>
                <w:color w:val="auto"/>
              </w:rPr>
              <w:t>To</w:t>
            </w:r>
            <w:commentRangeEnd w:id="77"/>
            <w:r>
              <w:rPr>
                <w:rStyle w:val="CommentReference"/>
                <w:rFonts w:ascii="Arial" w:eastAsia="Arial" w:hAnsi="Arial" w:cs="Arial"/>
                <w:color w:val="auto"/>
                <w:spacing w:val="0"/>
              </w:rPr>
              <w:commentReference w:id="77"/>
            </w:r>
            <w:r w:rsidRPr="0089796A">
              <w:rPr>
                <w:color w:val="auto"/>
              </w:rPr>
              <w:t xml:space="preserve"> ask the court</w:t>
            </w:r>
            <w:r>
              <w:rPr>
                <w:color w:val="auto"/>
              </w:rPr>
              <w:t xml:space="preserve"> to allow your legal separation to move forward</w:t>
            </w:r>
            <w:r w:rsidRPr="0089796A">
              <w:rPr>
                <w:color w:val="auto"/>
              </w:rPr>
              <w:t>, you can file</w:t>
            </w:r>
            <w:r w:rsidRPr="00DE2737">
              <w:rPr>
                <w:color w:val="auto"/>
              </w:rPr>
              <w:t>:</w:t>
            </w:r>
          </w:p>
          <w:p w14:paraId="069BB934" w14:textId="1F67F477" w:rsidR="002F7B65" w:rsidRDefault="002F7B65" w:rsidP="002F7B65">
            <w:pPr>
              <w:pStyle w:val="ListParagraph"/>
              <w:ind w:left="403"/>
            </w:pPr>
            <w:r w:rsidRPr="004C5B25">
              <w:t xml:space="preserve">If </w:t>
            </w:r>
            <w:r w:rsidRPr="0022255E">
              <w:t>both parents agree:</w:t>
            </w:r>
            <w:r>
              <w:br/>
            </w:r>
            <w:r w:rsidRPr="005734E4">
              <w:rPr>
                <w:b/>
                <w:bCs/>
              </w:rPr>
              <w:t>Joint Motion, Affidavit &amp; Order to Bifurcate Legal Separation for Custody, SHC-15</w:t>
            </w:r>
            <w:r>
              <w:rPr>
                <w:b/>
                <w:bCs/>
              </w:rPr>
              <w:t>5a</w:t>
            </w:r>
            <w:r>
              <w:br/>
              <w:t xml:space="preserve">Call the </w:t>
            </w:r>
            <w:hyperlink r:id="rId160" w:history="1">
              <w:r w:rsidRPr="003C596E">
                <w:rPr>
                  <w:rStyle w:val="Hyperlink"/>
                </w:rPr>
                <w:t>Family Law Self-Help Center</w:t>
              </w:r>
            </w:hyperlink>
            <w:r>
              <w:t xml:space="preserve"> for this form</w:t>
            </w:r>
            <w:r>
              <w:br/>
            </w:r>
            <w:r w:rsidRPr="003C596E">
              <w:t>courts.alaska.gov/shc/family/shcabout.htm</w:t>
            </w:r>
            <w:r>
              <w:br/>
              <w:t>(907) 264-0851</w:t>
            </w:r>
            <w:r w:rsidR="0042303C">
              <w:t xml:space="preserve"> </w:t>
            </w:r>
            <w:r>
              <w:t>or (866) 279 0851</w:t>
            </w:r>
          </w:p>
          <w:p w14:paraId="1F1CB338" w14:textId="77777777" w:rsidR="002F7B65" w:rsidRDefault="002F7B65" w:rsidP="002F7B65">
            <w:pPr>
              <w:pStyle w:val="ListPlevel2"/>
              <w:numPr>
                <w:ilvl w:val="1"/>
                <w:numId w:val="3"/>
              </w:numPr>
              <w:ind w:left="765"/>
            </w:pPr>
            <w:r>
              <w:t>D</w:t>
            </w:r>
            <w:r w:rsidRPr="00DE2737">
              <w:t xml:space="preserve">o </w:t>
            </w:r>
            <w:r>
              <w:rPr>
                <w:b/>
                <w:bCs/>
              </w:rPr>
              <w:t>not</w:t>
            </w:r>
            <w:r w:rsidRPr="00DE2737">
              <w:t xml:space="preserve"> sign the order section</w:t>
            </w:r>
          </w:p>
          <w:p w14:paraId="2B142F15" w14:textId="7229224D" w:rsidR="002F7B65" w:rsidRDefault="002F7B65" w:rsidP="002F7B65">
            <w:pPr>
              <w:pStyle w:val="ListParagraph"/>
              <w:ind w:left="403"/>
            </w:pPr>
            <w:r w:rsidRPr="0022255E">
              <w:t>If 1 parent is asking:</w:t>
            </w:r>
            <w:r>
              <w:br/>
            </w:r>
            <w:r w:rsidRPr="0022255E">
              <w:rPr>
                <w:b/>
                <w:bCs/>
              </w:rPr>
              <w:t>Motion, Affidavit &amp; Order to Bifurcate Divorce for Custody, SHC-155</w:t>
            </w:r>
            <w:r>
              <w:rPr>
                <w:b/>
                <w:bCs/>
              </w:rPr>
              <w:t>a</w:t>
            </w:r>
            <w:r>
              <w:rPr>
                <w:b/>
                <w:bCs/>
              </w:rPr>
              <w:br/>
            </w:r>
            <w:r>
              <w:t>C</w:t>
            </w:r>
            <w:r w:rsidRPr="00DE2737">
              <w:t xml:space="preserve">all the </w:t>
            </w:r>
            <w:hyperlink r:id="rId161" w:anchor="1c" w:history="1">
              <w:r w:rsidRPr="00EA403E">
                <w:rPr>
                  <w:rStyle w:val="Hyperlink"/>
                </w:rPr>
                <w:t>Family Law Self-Help Center</w:t>
              </w:r>
            </w:hyperlink>
            <w:r w:rsidRPr="00DE2737">
              <w:t xml:space="preserve"> for this form</w:t>
            </w:r>
            <w:r>
              <w:br/>
            </w:r>
            <w:r w:rsidRPr="000406AA">
              <w:t>courts.alaska.gov/shc/family/shcabout.htm</w:t>
            </w:r>
            <w:r>
              <w:br/>
            </w:r>
            <w:r>
              <w:rPr>
                <w:rFonts w:ascii="Arial" w:hAnsi="Arial" w:cs="Arial"/>
                <w:color w:val="000000"/>
                <w:shd w:val="clear" w:color="auto" w:fill="FFFFFF"/>
              </w:rPr>
              <w:t>(907) 264-0851</w:t>
            </w:r>
            <w:r w:rsidR="0042303C">
              <w:t xml:space="preserve"> </w:t>
            </w:r>
            <w:r>
              <w:t>or (866) 279 0851</w:t>
            </w:r>
          </w:p>
          <w:p w14:paraId="405EF3E6" w14:textId="77777777" w:rsidR="002F7B65" w:rsidRDefault="002F7B65" w:rsidP="002F7B65">
            <w:pPr>
              <w:pStyle w:val="ListPlevel2"/>
              <w:numPr>
                <w:ilvl w:val="1"/>
                <w:numId w:val="3"/>
              </w:numPr>
              <w:ind w:left="765"/>
            </w:pPr>
            <w:r>
              <w:lastRenderedPageBreak/>
              <w:t>O</w:t>
            </w:r>
            <w:r w:rsidRPr="004C5B25">
              <w:t xml:space="preserve">ne parent </w:t>
            </w:r>
            <w:proofErr w:type="gramStart"/>
            <w:r w:rsidRPr="004C5B25">
              <w:t>files</w:t>
            </w:r>
            <w:proofErr w:type="gramEnd"/>
            <w:r w:rsidRPr="004C5B25">
              <w:t xml:space="preserve"> the motion on their own and the other parent </w:t>
            </w:r>
            <w:r>
              <w:t>can</w:t>
            </w:r>
            <w:r w:rsidRPr="004C5B25">
              <w:t xml:space="preserve"> file a response if </w:t>
            </w:r>
            <w:r>
              <w:t>they do</w:t>
            </w:r>
            <w:r w:rsidRPr="004C5B25">
              <w:t xml:space="preserve"> not agree the </w:t>
            </w:r>
            <w:r>
              <w:t xml:space="preserve">legal separation </w:t>
            </w:r>
            <w:r w:rsidRPr="004C5B25">
              <w:t xml:space="preserve">should </w:t>
            </w:r>
            <w:r>
              <w:t>go forward</w:t>
            </w:r>
            <w:r w:rsidRPr="004C5B25">
              <w:t xml:space="preserve"> before the child is born</w:t>
            </w:r>
            <w:r>
              <w:t>.</w:t>
            </w:r>
          </w:p>
          <w:p w14:paraId="15BF8C09" w14:textId="76863A5F" w:rsidR="002F7B65" w:rsidRPr="004C5B25" w:rsidRDefault="002F7B65" w:rsidP="002F7B65">
            <w:pPr>
              <w:pStyle w:val="ListPlevel2"/>
              <w:numPr>
                <w:ilvl w:val="1"/>
                <w:numId w:val="3"/>
              </w:numPr>
              <w:ind w:left="765"/>
            </w:pPr>
            <w:r>
              <w:t>D</w:t>
            </w:r>
            <w:r w:rsidRPr="004C5B25">
              <w:t xml:space="preserve">o </w:t>
            </w:r>
            <w:r>
              <w:rPr>
                <w:b/>
                <w:bCs/>
              </w:rPr>
              <w:t>not</w:t>
            </w:r>
            <w:r w:rsidRPr="004C5B25">
              <w:t xml:space="preserve"> sign the order section)</w:t>
            </w:r>
            <w:r w:rsidR="00195F8B" w:rsidRPr="008C56EE">
              <w:rPr>
                <w:color w:val="0070C0"/>
              </w:rPr>
              <w:t xml:space="preserve"> {% else %}</w:t>
            </w:r>
          </w:p>
          <w:p w14:paraId="75BE8536" w14:textId="51132891" w:rsidR="002F7B65" w:rsidRPr="004C5B25" w:rsidRDefault="002F7B65" w:rsidP="002F7B65">
            <w:pPr>
              <w:pStyle w:val="Body"/>
              <w:rPr>
                <w:color w:val="auto"/>
              </w:rPr>
            </w:pPr>
            <w:r w:rsidRPr="004C5B25">
              <w:rPr>
                <w:color w:val="auto"/>
              </w:rPr>
              <w:t>If a wife is pregnant when spouses become legally separated, the law considers the husband to be the father.</w:t>
            </w:r>
            <w:r w:rsidR="0042303C">
              <w:rPr>
                <w:color w:val="auto"/>
              </w:rPr>
              <w:t xml:space="preserve"> </w:t>
            </w:r>
            <w:r w:rsidRPr="004C5B25">
              <w:rPr>
                <w:color w:val="auto"/>
              </w:rPr>
              <w:t>If the husband is not the father, the court can remove the husband’s rights and responsibilities for that child.</w:t>
            </w:r>
            <w:r w:rsidR="0042303C">
              <w:rPr>
                <w:color w:val="auto"/>
              </w:rPr>
              <w:t xml:space="preserve"> </w:t>
            </w:r>
            <w:r w:rsidRPr="004C5B25">
              <w:rPr>
                <w:color w:val="auto"/>
              </w:rPr>
              <w:t>This is called “disestablishing paternity.”</w:t>
            </w:r>
          </w:p>
          <w:p w14:paraId="29096C1E" w14:textId="77777777" w:rsidR="002F7B65" w:rsidRDefault="002F7B65" w:rsidP="002F7B65">
            <w:pPr>
              <w:pStyle w:val="Body"/>
              <w:rPr>
                <w:color w:val="auto"/>
              </w:rPr>
            </w:pPr>
            <w:r w:rsidRPr="004C5B25">
              <w:rPr>
                <w:color w:val="auto"/>
              </w:rPr>
              <w:t xml:space="preserve">You usually cannot disestablish paternity before a child is born. You can file a motion </w:t>
            </w:r>
            <w:r>
              <w:rPr>
                <w:color w:val="auto"/>
              </w:rPr>
              <w:t xml:space="preserve">that asks </w:t>
            </w:r>
            <w:r w:rsidRPr="004C5B25">
              <w:rPr>
                <w:color w:val="auto"/>
              </w:rPr>
              <w:t>the court to legally separate you and deal with paternity after the child is born.</w:t>
            </w:r>
            <w:r>
              <w:rPr>
                <w:color w:val="auto"/>
              </w:rPr>
              <w:t xml:space="preserve"> </w:t>
            </w:r>
            <w:commentRangeStart w:id="78"/>
            <w:r w:rsidRPr="004C5B25">
              <w:rPr>
                <w:color w:val="auto"/>
              </w:rPr>
              <w:t>To</w:t>
            </w:r>
            <w:commentRangeEnd w:id="78"/>
            <w:r>
              <w:rPr>
                <w:rStyle w:val="CommentReference"/>
                <w:rFonts w:ascii="Arial" w:eastAsia="Arial" w:hAnsi="Arial" w:cs="Arial"/>
                <w:color w:val="auto"/>
                <w:spacing w:val="0"/>
              </w:rPr>
              <w:commentReference w:id="78"/>
            </w:r>
            <w:r w:rsidRPr="004C5B25">
              <w:rPr>
                <w:color w:val="auto"/>
              </w:rPr>
              <w:t xml:space="preserve"> ask the court</w:t>
            </w:r>
            <w:r>
              <w:rPr>
                <w:color w:val="auto"/>
              </w:rPr>
              <w:t xml:space="preserve"> go ahead with your legal separation case before the child is born</w:t>
            </w:r>
            <w:r w:rsidRPr="004C5B25">
              <w:rPr>
                <w:color w:val="auto"/>
              </w:rPr>
              <w:t>, you can file:</w:t>
            </w:r>
          </w:p>
          <w:p w14:paraId="69858C58" w14:textId="3BD655A9" w:rsidR="002F7B65" w:rsidRDefault="002F7B65" w:rsidP="002F7B65">
            <w:pPr>
              <w:pStyle w:val="ListParagraph"/>
              <w:ind w:left="403"/>
            </w:pPr>
            <w:r>
              <w:t>If both parents agree:</w:t>
            </w:r>
            <w:r>
              <w:br/>
            </w:r>
            <w:r w:rsidRPr="004C5B25">
              <w:rPr>
                <w:b/>
                <w:bCs/>
              </w:rPr>
              <w:t>Joint Motion, Affidavit &amp; Order to Bifurcate Legal Separation for Subsequent Determination of Paternity, SHC-153</w:t>
            </w:r>
            <w:r>
              <w:rPr>
                <w:b/>
                <w:bCs/>
              </w:rPr>
              <w:t>a</w:t>
            </w:r>
            <w:r w:rsidRPr="00DE2737">
              <w:t>,</w:t>
            </w:r>
            <w:r>
              <w:br/>
              <w:t>C</w:t>
            </w:r>
            <w:r w:rsidRPr="00DE2737">
              <w:t xml:space="preserve">all the </w:t>
            </w:r>
            <w:hyperlink r:id="rId162" w:anchor="1c" w:history="1">
              <w:r w:rsidRPr="00EA403E">
                <w:rPr>
                  <w:rStyle w:val="Hyperlink"/>
                </w:rPr>
                <w:t>Family Law Self-Help Center</w:t>
              </w:r>
            </w:hyperlink>
            <w:r w:rsidRPr="00DE2737">
              <w:t xml:space="preserve"> for this form</w:t>
            </w:r>
            <w:r>
              <w:br/>
            </w:r>
            <w:r w:rsidRPr="000406AA">
              <w:t>courts.alaska.gov/shc/family/shcabout.htm</w:t>
            </w:r>
            <w:r>
              <w:br/>
            </w:r>
            <w:r>
              <w:rPr>
                <w:rFonts w:ascii="Arial" w:hAnsi="Arial" w:cs="Arial"/>
                <w:color w:val="000000"/>
                <w:shd w:val="clear" w:color="auto" w:fill="FFFFFF"/>
              </w:rPr>
              <w:t>(907) 264-0851</w:t>
            </w:r>
            <w:r w:rsidR="0042303C">
              <w:t xml:space="preserve"> </w:t>
            </w:r>
            <w:r>
              <w:t>or (866) 279 0851.</w:t>
            </w:r>
          </w:p>
          <w:p w14:paraId="4365F6D1" w14:textId="77777777" w:rsidR="002F7B65" w:rsidRDefault="002F7B65" w:rsidP="002F7B65">
            <w:pPr>
              <w:pStyle w:val="ListPlevel2"/>
              <w:numPr>
                <w:ilvl w:val="1"/>
                <w:numId w:val="3"/>
              </w:numPr>
              <w:ind w:left="765"/>
            </w:pPr>
            <w:r>
              <w:t>D</w:t>
            </w:r>
            <w:r w:rsidRPr="00DE2737">
              <w:t xml:space="preserve">o </w:t>
            </w:r>
            <w:r>
              <w:rPr>
                <w:b/>
                <w:bCs/>
              </w:rPr>
              <w:t>not</w:t>
            </w:r>
            <w:r w:rsidRPr="00DE2737">
              <w:t xml:space="preserve"> sign the order section</w:t>
            </w:r>
            <w:r>
              <w:t>.</w:t>
            </w:r>
          </w:p>
          <w:p w14:paraId="39BA8A84" w14:textId="47721109" w:rsidR="002F7B65" w:rsidRDefault="002F7B65" w:rsidP="002F7B65">
            <w:pPr>
              <w:pStyle w:val="ListParagraph"/>
              <w:ind w:left="403"/>
            </w:pPr>
            <w:r w:rsidRPr="004C5B25">
              <w:t xml:space="preserve">If 1 parent is asking: </w:t>
            </w:r>
            <w:r w:rsidRPr="004C5B25">
              <w:rPr>
                <w:b/>
                <w:bCs/>
              </w:rPr>
              <w:t>Motion, Affidavit &amp; Order to Bifurcate Divorce for Subsequent Determination of Paternity</w:t>
            </w:r>
            <w:r w:rsidRPr="004C5B25">
              <w:t xml:space="preserve">, </w:t>
            </w:r>
            <w:r w:rsidRPr="004C5B25">
              <w:rPr>
                <w:b/>
                <w:bCs/>
              </w:rPr>
              <w:t>SHC-152</w:t>
            </w:r>
            <w:r>
              <w:rPr>
                <w:b/>
                <w:bCs/>
              </w:rPr>
              <w:t>a</w:t>
            </w:r>
            <w:r>
              <w:br/>
              <w:t>C</w:t>
            </w:r>
            <w:r w:rsidRPr="00DE2737">
              <w:t xml:space="preserve">all the </w:t>
            </w:r>
            <w:hyperlink r:id="rId163" w:anchor="1c" w:history="1">
              <w:r w:rsidRPr="00EA403E">
                <w:rPr>
                  <w:rStyle w:val="Hyperlink"/>
                </w:rPr>
                <w:t>Family Law Self-Help Center</w:t>
              </w:r>
            </w:hyperlink>
            <w:r w:rsidRPr="00DE2737">
              <w:t>, for this form</w:t>
            </w:r>
            <w:r>
              <w:br/>
            </w:r>
            <w:r w:rsidRPr="000406AA">
              <w:t>courts.alaska.gov/shc/family/shcabout.htm</w:t>
            </w:r>
            <w:r>
              <w:br/>
            </w:r>
            <w:r>
              <w:rPr>
                <w:rFonts w:ascii="Arial" w:hAnsi="Arial" w:cs="Arial"/>
                <w:color w:val="000000"/>
                <w:shd w:val="clear" w:color="auto" w:fill="FFFFFF"/>
              </w:rPr>
              <w:t>(907) 264-0851</w:t>
            </w:r>
            <w:r w:rsidR="0042303C">
              <w:t xml:space="preserve"> </w:t>
            </w:r>
            <w:r>
              <w:t>or (866) 279 0851.</w:t>
            </w:r>
          </w:p>
          <w:p w14:paraId="4460B495" w14:textId="77777777" w:rsidR="002F7B65" w:rsidRDefault="002F7B65" w:rsidP="002F7B65">
            <w:pPr>
              <w:pStyle w:val="ListParagraph"/>
              <w:ind w:left="403"/>
            </w:pPr>
            <w:r>
              <w:t>O</w:t>
            </w:r>
            <w:r w:rsidRPr="004C5B25">
              <w:t xml:space="preserve">ne parent </w:t>
            </w:r>
            <w:proofErr w:type="gramStart"/>
            <w:r w:rsidRPr="004C5B25">
              <w:t>files</w:t>
            </w:r>
            <w:proofErr w:type="gramEnd"/>
            <w:r w:rsidRPr="004C5B25">
              <w:t xml:space="preserve"> the motion on their own and the other parent </w:t>
            </w:r>
            <w:r>
              <w:t>can</w:t>
            </w:r>
            <w:r w:rsidRPr="004C5B25">
              <w:t xml:space="preserve"> file a response if </w:t>
            </w:r>
            <w:r>
              <w:t>they do</w:t>
            </w:r>
            <w:r w:rsidRPr="004C5B25">
              <w:t xml:space="preserve"> not agree the </w:t>
            </w:r>
            <w:r>
              <w:t>legal separation</w:t>
            </w:r>
            <w:r w:rsidRPr="004C5B25">
              <w:t xml:space="preserve"> should move ahead before the child is born</w:t>
            </w:r>
          </w:p>
          <w:p w14:paraId="4CFC8EAC" w14:textId="3E2A3C54" w:rsidR="002F7B65" w:rsidRDefault="002F7B65" w:rsidP="002F7B65">
            <w:pPr>
              <w:pStyle w:val="ListPlevel2"/>
              <w:numPr>
                <w:ilvl w:val="1"/>
                <w:numId w:val="3"/>
              </w:numPr>
              <w:ind w:left="765"/>
            </w:pPr>
            <w:r>
              <w:t>D</w:t>
            </w:r>
            <w:r w:rsidRPr="004C5B25">
              <w:t xml:space="preserve">o </w:t>
            </w:r>
            <w:r>
              <w:rPr>
                <w:b/>
                <w:bCs/>
              </w:rPr>
              <w:t>not</w:t>
            </w:r>
            <w:r w:rsidRPr="004C5B25">
              <w:t xml:space="preserve"> sign the order section</w:t>
            </w:r>
            <w:r>
              <w:t>.</w:t>
            </w:r>
            <w:r w:rsidR="00195F8B" w:rsidRPr="008C56EE">
              <w:rPr>
                <w:color w:val="0070C0"/>
              </w:rPr>
              <w:t xml:space="preserve"> {% endif %}</w:t>
            </w:r>
            <w:r w:rsidR="00195F8B">
              <w:rPr>
                <w:color w:val="00B0F0"/>
              </w:rPr>
              <w:t>{% endif%}</w:t>
            </w:r>
          </w:p>
          <w:p w14:paraId="709D3DEE" w14:textId="08FEE2D0" w:rsidR="002F7B65" w:rsidRPr="008C56EE" w:rsidRDefault="00D5252B" w:rsidP="002F7B65">
            <w:pPr>
              <w:pStyle w:val="Heading3"/>
              <w:outlineLvl w:val="2"/>
            </w:pPr>
            <w:r w:rsidRPr="008C56EE">
              <w:rPr>
                <w:color w:val="92D050"/>
              </w:rPr>
              <w:t xml:space="preserve">{% if </w:t>
            </w:r>
            <w:r>
              <w:rPr>
                <w:color w:val="92D050"/>
              </w:rPr>
              <w:t>minor_children</w:t>
            </w:r>
            <w:r w:rsidR="0042303C">
              <w:rPr>
                <w:color w:val="92D050"/>
              </w:rPr>
              <w:t xml:space="preserve"> </w:t>
            </w:r>
            <w:r w:rsidRPr="00FC637E">
              <w:rPr>
                <w:color w:val="00B050"/>
              </w:rPr>
              <w:t xml:space="preserve">and </w:t>
            </w:r>
            <w:r w:rsidRPr="000021D9">
              <w:rPr>
                <w:color w:val="00B050"/>
              </w:rPr>
              <w:t>paternity in('</w:t>
            </w:r>
            <w:proofErr w:type="spellStart"/>
            <w:r w:rsidRPr="000021D9">
              <w:rPr>
                <w:color w:val="00B050"/>
              </w:rPr>
              <w:t>yes','do</w:t>
            </w:r>
            <w:proofErr w:type="spellEnd"/>
            <w:r w:rsidRPr="000021D9">
              <w:rPr>
                <w:color w:val="00B050"/>
              </w:rPr>
              <w:t xml:space="preserve"> not know') </w:t>
            </w:r>
            <w:r w:rsidRPr="008C56EE">
              <w:rPr>
                <w:color w:val="92D050"/>
              </w:rPr>
              <w:t>%}</w:t>
            </w:r>
            <w:r w:rsidR="002F7B65" w:rsidRPr="002348F8">
              <w:t>Paternity Form</w:t>
            </w:r>
          </w:p>
          <w:p w14:paraId="5B5DB7B7" w14:textId="76D03695" w:rsidR="002F7B65" w:rsidRDefault="002F7B65" w:rsidP="002F7B65">
            <w:pPr>
              <w:pStyle w:val="Body"/>
            </w:pPr>
            <w:r>
              <w:t>If a parent thinks the husband is not the biological or adopted father of a child born during the marriage, that parent can ask the court to remove the husband’s rights and responsibilities for that child.</w:t>
            </w:r>
            <w:r w:rsidR="0042303C">
              <w:t xml:space="preserve"> </w:t>
            </w:r>
            <w:r>
              <w:t xml:space="preserve"> This is called “disestablishing paternity.”</w:t>
            </w:r>
            <w:r w:rsidR="0042303C">
              <w:t xml:space="preserve"> </w:t>
            </w:r>
            <w:r>
              <w:t>You need clear and convincing evidence. There are different ways to do this depending on the facts of the situation. Every case is different so you need to figure out what will work in your case. Some options are:</w:t>
            </w:r>
          </w:p>
          <w:p w14:paraId="355DC2D2" w14:textId="0A6E10B8" w:rsidR="002F7B65" w:rsidRPr="002348F8" w:rsidRDefault="002F7B65" w:rsidP="002F7B65">
            <w:pPr>
              <w:pStyle w:val="ListParagraph"/>
              <w:ind w:left="405"/>
              <w:rPr>
                <w:color w:val="auto"/>
              </w:rPr>
            </w:pPr>
            <w:r>
              <w:lastRenderedPageBreak/>
              <w:t xml:space="preserve">All of the people involved in the case sign affidavits: </w:t>
            </w:r>
            <w:r w:rsidRPr="00FC637E">
              <w:rPr>
                <w:b/>
                <w:bCs/>
              </w:rPr>
              <w:t>Three-Way Affidavit to Disestablish and Establish Paternity, SHC-151</w:t>
            </w:r>
            <w:r>
              <w:t xml:space="preserve"> </w:t>
            </w:r>
            <w:r>
              <w:br/>
              <w:t xml:space="preserve">as a </w:t>
            </w:r>
            <w:hyperlink r:id="rId164" w:history="1">
              <w:r w:rsidRPr="00400633">
                <w:rPr>
                  <w:rStyle w:val="Hyperlink"/>
                </w:rPr>
                <w:t>Word</w:t>
              </w:r>
            </w:hyperlink>
            <w:r w:rsidRPr="002348F8">
              <w:t xml:space="preserve"> </w:t>
            </w:r>
            <w:r>
              <w:t>file</w:t>
            </w:r>
            <w:r>
              <w:br/>
            </w:r>
            <w:r w:rsidRPr="005365FB">
              <w:t>courts.alaska.gov/shc/family/docs/shc-151.doc</w:t>
            </w:r>
            <w:r>
              <w:br/>
              <w:t>as a</w:t>
            </w:r>
            <w:r w:rsidRPr="002348F8">
              <w:t xml:space="preserve"> </w:t>
            </w:r>
            <w:hyperlink r:id="rId165" w:history="1">
              <w:r w:rsidRPr="00400633">
                <w:rPr>
                  <w:rStyle w:val="Hyperlink"/>
                </w:rPr>
                <w:t>PDF</w:t>
              </w:r>
            </w:hyperlink>
            <w:r>
              <w:br/>
            </w:r>
            <w:r w:rsidRPr="005365FB">
              <w:t>courts.alaska.gov/shc/family/docs/shc-151n.pdf</w:t>
            </w:r>
          </w:p>
          <w:p w14:paraId="6907B5DF" w14:textId="77777777" w:rsidR="002F7B65" w:rsidRDefault="002F7B65" w:rsidP="002F7B65">
            <w:pPr>
              <w:pStyle w:val="ListPlevel2"/>
              <w:numPr>
                <w:ilvl w:val="1"/>
                <w:numId w:val="3"/>
              </w:numPr>
              <w:ind w:left="765"/>
            </w:pPr>
            <w:r>
              <w:t>This</w:t>
            </w:r>
            <w:r w:rsidRPr="002348F8">
              <w:t xml:space="preserve"> can be filled out by</w:t>
            </w:r>
            <w:r>
              <w:t>:</w:t>
            </w:r>
          </w:p>
          <w:p w14:paraId="67D92611" w14:textId="77777777" w:rsidR="002F7B65" w:rsidRDefault="002F7B65" w:rsidP="002F7B65">
            <w:pPr>
              <w:pStyle w:val="ListPlevel3"/>
              <w:numPr>
                <w:ilvl w:val="1"/>
                <w:numId w:val="3"/>
              </w:numPr>
              <w:ind w:left="1215"/>
            </w:pPr>
            <w:r>
              <w:t xml:space="preserve">the mother, the husband and the man who is the father stating the husband is </w:t>
            </w:r>
            <w:r>
              <w:rPr>
                <w:b/>
                <w:bCs/>
              </w:rPr>
              <w:t>not</w:t>
            </w:r>
            <w:r>
              <w:t xml:space="preserve"> the father and that the man is the biological father</w:t>
            </w:r>
          </w:p>
          <w:p w14:paraId="10965643" w14:textId="77777777" w:rsidR="002F7B65" w:rsidRDefault="002F7B65" w:rsidP="002F7B65">
            <w:pPr>
              <w:pStyle w:val="ListPlevel2"/>
              <w:numPr>
                <w:ilvl w:val="1"/>
                <w:numId w:val="3"/>
              </w:numPr>
              <w:ind w:left="1215"/>
            </w:pPr>
            <w:r>
              <w:t xml:space="preserve">the mother and the husband saying the husband is </w:t>
            </w:r>
            <w:r>
              <w:rPr>
                <w:b/>
                <w:bCs/>
              </w:rPr>
              <w:t>not</w:t>
            </w:r>
            <w:r>
              <w:t xml:space="preserve"> the father to disestablish the husband as the biological father </w:t>
            </w:r>
          </w:p>
          <w:p w14:paraId="7277F405" w14:textId="77777777" w:rsidR="002F7B65" w:rsidRDefault="002F7B65" w:rsidP="002F7B65">
            <w:pPr>
              <w:pStyle w:val="ListPlevel2"/>
              <w:numPr>
                <w:ilvl w:val="1"/>
                <w:numId w:val="3"/>
              </w:numPr>
              <w:ind w:left="1215"/>
            </w:pPr>
            <w:r>
              <w:t xml:space="preserve">the mother and the man saying he IS the father to establish him as the biological father </w:t>
            </w:r>
          </w:p>
          <w:p w14:paraId="7ED9600B" w14:textId="77777777" w:rsidR="002F7B65" w:rsidRDefault="002F7B65" w:rsidP="002F7B65">
            <w:pPr>
              <w:pStyle w:val="ListPlevel2"/>
              <w:numPr>
                <w:ilvl w:val="1"/>
                <w:numId w:val="3"/>
              </w:numPr>
              <w:ind w:left="1215"/>
            </w:pPr>
            <w:r>
              <w:t xml:space="preserve">the mother only if others are not cooperating and she can provide convincing facts about the paternity </w:t>
            </w:r>
          </w:p>
          <w:p w14:paraId="74468C7D" w14:textId="7D3EA0F9" w:rsidR="002F7B65" w:rsidRDefault="002F7B65" w:rsidP="002F7B65">
            <w:pPr>
              <w:pStyle w:val="ListParagraph"/>
              <w:ind w:left="403"/>
            </w:pPr>
            <w:r>
              <w:t xml:space="preserve">Get genetic (DNA) testing of the child, the mother, the man believed to be the father, and the husband </w:t>
            </w:r>
            <w:commentRangeStart w:id="79"/>
            <w:r>
              <w:t>if the mother is married</w:t>
            </w:r>
            <w:commentRangeEnd w:id="79"/>
            <w:r>
              <w:rPr>
                <w:rStyle w:val="CommentReference"/>
                <w:rFonts w:ascii="Arial" w:eastAsia="Arial" w:hAnsi="Arial" w:cs="Arial"/>
                <w:color w:val="auto"/>
                <w:spacing w:val="0"/>
              </w:rPr>
              <w:commentReference w:id="79"/>
            </w:r>
            <w:r>
              <w:t>. The test results must be provided to the court. This cannot be done voluntarily if all of the people are cooperating or by court order.</w:t>
            </w:r>
            <w:r w:rsidR="0042303C">
              <w:t xml:space="preserve"> </w:t>
            </w:r>
            <w:r>
              <w:t xml:space="preserve">To ask for a court order, you can file: </w:t>
            </w:r>
          </w:p>
          <w:p w14:paraId="51889969" w14:textId="543F6622" w:rsidR="002F7B65" w:rsidRDefault="002F7B65" w:rsidP="002F7B65">
            <w:pPr>
              <w:pStyle w:val="ListPlevel2"/>
              <w:numPr>
                <w:ilvl w:val="1"/>
                <w:numId w:val="3"/>
              </w:numPr>
              <w:ind w:left="765"/>
            </w:pPr>
            <w:r w:rsidRPr="00FC637E">
              <w:rPr>
                <w:b/>
                <w:bCs/>
              </w:rPr>
              <w:t>Motion &amp; Affidavit for Genetic (DNA) Testing, SHC-1370</w:t>
            </w:r>
            <w:r>
              <w:br/>
              <w:t xml:space="preserve">as a </w:t>
            </w:r>
            <w:hyperlink r:id="rId166" w:history="1">
              <w:r w:rsidRPr="00FC637E">
                <w:rPr>
                  <w:rStyle w:val="Hyperlink"/>
                </w:rPr>
                <w:t>Word</w:t>
              </w:r>
            </w:hyperlink>
            <w:r>
              <w:t xml:space="preserve"> file</w:t>
            </w:r>
            <w:r>
              <w:br/>
            </w:r>
            <w:r w:rsidRPr="00C80993">
              <w:t>courts.alaska.gov/shc/family/docs/shc-1370.doc</w:t>
            </w:r>
            <w:r>
              <w:br/>
              <w:t xml:space="preserve">as a </w:t>
            </w:r>
            <w:hyperlink r:id="rId167" w:history="1">
              <w:r w:rsidRPr="00FC637E">
                <w:rPr>
                  <w:rStyle w:val="Hyperlink"/>
                </w:rPr>
                <w:t>PDF</w:t>
              </w:r>
            </w:hyperlink>
            <w:r>
              <w:rPr>
                <w:rStyle w:val="Hyperlink"/>
              </w:rPr>
              <w:br/>
            </w:r>
            <w:r w:rsidRPr="00C80993">
              <w:t>courts.alaska.gov/shc/family/docs/shc-1370n.pdf</w:t>
            </w:r>
          </w:p>
          <w:p w14:paraId="37C24D64" w14:textId="2B910755" w:rsidR="002F7B65" w:rsidRPr="00FC637E" w:rsidRDefault="002F7B65" w:rsidP="00C101FC">
            <w:pPr>
              <w:pStyle w:val="ListPlevel2"/>
              <w:numPr>
                <w:ilvl w:val="1"/>
                <w:numId w:val="3"/>
              </w:numPr>
              <w:ind w:left="765"/>
            </w:pPr>
            <w:r w:rsidRPr="00A13DD9">
              <w:rPr>
                <w:b/>
                <w:bCs/>
              </w:rPr>
              <w:t>Order for Genetic (DNA) Testing, SHC-1375</w:t>
            </w:r>
            <w:r>
              <w:br/>
              <w:t xml:space="preserve">as a </w:t>
            </w:r>
            <w:hyperlink r:id="rId168" w:history="1">
              <w:r w:rsidRPr="00FC637E">
                <w:rPr>
                  <w:rStyle w:val="Hyperlink"/>
                </w:rPr>
                <w:t>Word</w:t>
              </w:r>
            </w:hyperlink>
            <w:r>
              <w:t xml:space="preserve"> file</w:t>
            </w:r>
            <w:r>
              <w:br/>
              <w:t xml:space="preserve">as a </w:t>
            </w:r>
            <w:hyperlink r:id="rId169" w:history="1">
              <w:r w:rsidRPr="00FC637E">
                <w:rPr>
                  <w:rStyle w:val="Hyperlink"/>
                </w:rPr>
                <w:t>PDF</w:t>
              </w:r>
            </w:hyperlink>
            <w:r>
              <w:rPr>
                <w:rStyle w:val="Hyperlink"/>
              </w:rPr>
              <w:br/>
            </w:r>
            <w:r w:rsidRPr="00C80993">
              <w:t>courts.alaska.gov/shc/family/docs/shc-1375n.pdf</w:t>
            </w:r>
            <w:r w:rsidRPr="00A13DD9">
              <w:rPr>
                <w:color w:val="00B050"/>
              </w:rPr>
              <w:t>{% endif %}</w:t>
            </w:r>
          </w:p>
          <w:p w14:paraId="341FC86D" w14:textId="2C3A2D83" w:rsidR="002F7B65" w:rsidRDefault="000021D9" w:rsidP="002F7B65">
            <w:pPr>
              <w:pStyle w:val="Heading3"/>
              <w:outlineLvl w:val="2"/>
              <w:rPr>
                <w:shd w:val="clear" w:color="auto" w:fill="FFFFFF"/>
              </w:rPr>
            </w:pPr>
            <w:r w:rsidRPr="000021D9">
              <w:rPr>
                <w:color w:val="92D050"/>
                <w:shd w:val="clear" w:color="auto" w:fill="FFFFFF"/>
              </w:rPr>
              <w:t xml:space="preserve">{% if </w:t>
            </w:r>
            <w:r>
              <w:rPr>
                <w:color w:val="92D050"/>
                <w:shd w:val="clear" w:color="auto" w:fill="FFFFFF"/>
              </w:rPr>
              <w:t xml:space="preserve">minor_children or </w:t>
            </w:r>
            <w:r w:rsidRPr="000021D9">
              <w:rPr>
                <w:color w:val="92D050"/>
                <w:shd w:val="clear" w:color="auto" w:fill="FFFFFF"/>
              </w:rPr>
              <w:t>wife_is_pregnant in('husband', 'not husband')</w:t>
            </w:r>
            <w:r>
              <w:rPr>
                <w:color w:val="92D050"/>
                <w:shd w:val="clear" w:color="auto" w:fill="FFFFFF"/>
              </w:rPr>
              <w:t xml:space="preserve"> </w:t>
            </w:r>
            <w:r w:rsidRPr="000021D9">
              <w:rPr>
                <w:color w:val="92D050"/>
                <w:shd w:val="clear" w:color="auto" w:fill="FFFFFF"/>
              </w:rPr>
              <w:t>%}</w:t>
            </w:r>
            <w:r w:rsidR="002F7B65">
              <w:rPr>
                <w:shd w:val="clear" w:color="auto" w:fill="FFFFFF"/>
              </w:rPr>
              <w:t>Optional Forms Depending on Your Situation</w:t>
            </w:r>
          </w:p>
          <w:p w14:paraId="2196F59E" w14:textId="75D3137B" w:rsidR="002F7B65" w:rsidRPr="001332A5" w:rsidRDefault="002F7B65" w:rsidP="002F31E7">
            <w:pPr>
              <w:pStyle w:val="ListParagraph"/>
              <w:ind w:left="405"/>
              <w:rPr>
                <w:color w:val="auto"/>
              </w:rPr>
            </w:pPr>
            <w:r w:rsidRPr="00400633">
              <w:rPr>
                <w:b/>
                <w:bCs/>
              </w:rPr>
              <w:t>Shared</w:t>
            </w:r>
            <w:r w:rsidRPr="00400633">
              <w:rPr>
                <w:b/>
                <w:bCs/>
                <w:shd w:val="clear" w:color="auto" w:fill="FFFFFF"/>
              </w:rPr>
              <w:t xml:space="preserve"> Custody Child Support Calculation</w:t>
            </w:r>
            <w:r>
              <w:rPr>
                <w:shd w:val="clear" w:color="auto" w:fill="FFFFFF"/>
              </w:rPr>
              <w:t xml:space="preserve">, </w:t>
            </w:r>
            <w:hyperlink r:id="rId170" w:history="1">
              <w:r w:rsidRPr="00400633">
                <w:rPr>
                  <w:rStyle w:val="Hyperlink"/>
                  <w:shd w:val="clear" w:color="auto" w:fill="FFFFFF"/>
                </w:rPr>
                <w:t>DR-306</w:t>
              </w:r>
            </w:hyperlink>
            <w:r>
              <w:rPr>
                <w:shd w:val="clear" w:color="auto" w:fill="FFFFFF"/>
              </w:rPr>
              <w:t xml:space="preserve"> </w:t>
            </w:r>
            <w:r>
              <w:rPr>
                <w:shd w:val="clear" w:color="auto" w:fill="FFFFFF"/>
              </w:rPr>
              <w:br/>
            </w:r>
            <w:r w:rsidRPr="005365FB">
              <w:rPr>
                <w:color w:val="auto"/>
              </w:rPr>
              <w:t>public.courts.alaska.gov/web/forms/docs/dr-306.pdf</w:t>
            </w:r>
            <w:r w:rsidRPr="008C56EE">
              <w:rPr>
                <w:color w:val="92D050"/>
              </w:rPr>
              <w:t xml:space="preserve">{% </w:t>
            </w:r>
            <w:r w:rsidR="000021D9">
              <w:rPr>
                <w:color w:val="92D050"/>
              </w:rPr>
              <w:t>endif</w:t>
            </w:r>
            <w:r>
              <w:rPr>
                <w:color w:val="92D050"/>
              </w:rPr>
              <w:t xml:space="preserve"> </w:t>
            </w:r>
            <w:r w:rsidRPr="008C56EE">
              <w:rPr>
                <w:color w:val="92D050"/>
              </w:rPr>
              <w:t>%}</w:t>
            </w:r>
          </w:p>
          <w:p w14:paraId="375985B1" w14:textId="77777777" w:rsidR="002F7B65" w:rsidRDefault="002F7B65" w:rsidP="002F7B65">
            <w:pPr>
              <w:pStyle w:val="Heading3"/>
              <w:outlineLvl w:val="2"/>
              <w:rPr>
                <w:shd w:val="clear" w:color="auto" w:fill="FFFFFF"/>
              </w:rPr>
            </w:pPr>
            <w:r>
              <w:rPr>
                <w:shd w:val="clear" w:color="auto" w:fill="FFFFFF"/>
              </w:rPr>
              <w:t>Optional Forms Depending on Your Situation</w:t>
            </w:r>
          </w:p>
          <w:p w14:paraId="01C3D738" w14:textId="64CA0A09" w:rsidR="002F31E7" w:rsidRPr="00ED30D0" w:rsidRDefault="002F31E7" w:rsidP="002F31E7">
            <w:pPr>
              <w:pStyle w:val="ListParagraph"/>
              <w:ind w:left="403"/>
              <w:rPr>
                <w:shd w:val="clear" w:color="auto" w:fill="FFFFFF"/>
              </w:rPr>
            </w:pPr>
            <w:r w:rsidRPr="00400633">
              <w:rPr>
                <w:b/>
                <w:bCs/>
                <w:shd w:val="clear" w:color="auto" w:fill="FFFFFF"/>
              </w:rPr>
              <w:t xml:space="preserve">Joint Motion, Affidavit &amp; Order to Appear and Testify By </w:t>
            </w:r>
            <w:r w:rsidRPr="00400633">
              <w:rPr>
                <w:b/>
                <w:bCs/>
                <w:shd w:val="clear" w:color="auto" w:fill="FFFFFF"/>
              </w:rPr>
              <w:lastRenderedPageBreak/>
              <w:t>Telephone</w:t>
            </w:r>
            <w:r>
              <w:rPr>
                <w:shd w:val="clear" w:color="auto" w:fill="FFFFFF"/>
              </w:rPr>
              <w:t xml:space="preserve">, </w:t>
            </w:r>
            <w:r w:rsidRPr="00400633">
              <w:rPr>
                <w:b/>
                <w:bCs/>
                <w:shd w:val="clear" w:color="auto" w:fill="FFFFFF"/>
              </w:rPr>
              <w:t>SHC-1342</w:t>
            </w:r>
            <w:r w:rsidRPr="005365FB">
              <w:rPr>
                <w:shd w:val="clear" w:color="auto" w:fill="FFFFFF"/>
              </w:rPr>
              <w:br/>
              <w:t>as a</w:t>
            </w:r>
            <w:r w:rsidR="0042303C">
              <w:rPr>
                <w:b/>
                <w:bCs/>
                <w:shd w:val="clear" w:color="auto" w:fill="FFFFFF"/>
              </w:rPr>
              <w:t xml:space="preserve"> </w:t>
            </w:r>
            <w:hyperlink r:id="rId171" w:history="1">
              <w:r w:rsidRPr="00400633">
                <w:rPr>
                  <w:rStyle w:val="Hyperlink"/>
                  <w:shd w:val="clear" w:color="auto" w:fill="FFFFFF"/>
                </w:rPr>
                <w:t>Word</w:t>
              </w:r>
            </w:hyperlink>
            <w:r>
              <w:rPr>
                <w:shd w:val="clear" w:color="auto" w:fill="FFFFFF"/>
              </w:rPr>
              <w:t xml:space="preserve"> file</w:t>
            </w:r>
            <w:r>
              <w:rPr>
                <w:shd w:val="clear" w:color="auto" w:fill="FFFFFF"/>
              </w:rPr>
              <w:br/>
            </w:r>
            <w:r w:rsidRPr="005365FB">
              <w:rPr>
                <w:shd w:val="clear" w:color="auto" w:fill="FFFFFF"/>
              </w:rPr>
              <w:t>courts.alaska.gov/shc/family/docs/shc-1342.doc</w:t>
            </w:r>
            <w:r>
              <w:rPr>
                <w:shd w:val="clear" w:color="auto" w:fill="FFFFFF"/>
              </w:rPr>
              <w:br/>
              <w:t xml:space="preserve">as a </w:t>
            </w:r>
            <w:hyperlink r:id="rId172" w:history="1">
              <w:r w:rsidRPr="00ED30D0">
                <w:rPr>
                  <w:rStyle w:val="Hyperlink"/>
                  <w:shd w:val="clear" w:color="auto" w:fill="FFFFFF"/>
                </w:rPr>
                <w:t>PDF</w:t>
              </w:r>
            </w:hyperlink>
            <w:r>
              <w:rPr>
                <w:shd w:val="clear" w:color="auto" w:fill="FFFFFF"/>
              </w:rPr>
              <w:br/>
            </w:r>
            <w:r w:rsidRPr="00ED30D0">
              <w:rPr>
                <w:shd w:val="clear" w:color="auto" w:fill="FFFFFF"/>
              </w:rPr>
              <w:t>courts.alaska.gov/shc/family/docs/shc-1342n.pdf</w:t>
            </w:r>
          </w:p>
          <w:p w14:paraId="3A950740" w14:textId="76645C66" w:rsidR="002F31E7" w:rsidRDefault="002F31E7" w:rsidP="001C088F">
            <w:pPr>
              <w:pStyle w:val="ListPlevel2"/>
              <w:numPr>
                <w:ilvl w:val="1"/>
                <w:numId w:val="3"/>
              </w:numPr>
              <w:ind w:left="765"/>
            </w:pPr>
            <w:r w:rsidRPr="002F31E7">
              <w:rPr>
                <w:shd w:val="clear" w:color="auto" w:fill="FFFFFF"/>
              </w:rPr>
              <w:t xml:space="preserve">Do </w:t>
            </w:r>
            <w:r w:rsidRPr="002F31E7">
              <w:rPr>
                <w:b/>
                <w:bCs/>
                <w:shd w:val="clear" w:color="auto" w:fill="FFFFFF"/>
              </w:rPr>
              <w:t>not</w:t>
            </w:r>
            <w:r w:rsidRPr="002F31E7">
              <w:rPr>
                <w:shd w:val="clear" w:color="auto" w:fill="FFFFFF"/>
              </w:rPr>
              <w:t xml:space="preserve"> sign the Order section.</w:t>
            </w:r>
          </w:p>
          <w:p w14:paraId="15DE7D7D" w14:textId="2BE405CF" w:rsidR="002F7B65" w:rsidRPr="00187830" w:rsidRDefault="002F7B65" w:rsidP="00DC570E">
            <w:pPr>
              <w:pStyle w:val="ListParagraph"/>
              <w:ind w:left="403"/>
            </w:pPr>
            <w:r w:rsidRPr="00FC637E">
              <w:t xml:space="preserve">If you think your spouse might not respond to your case, which is called “default,” file: </w:t>
            </w:r>
            <w:r w:rsidRPr="00FC637E">
              <w:rPr>
                <w:b/>
                <w:bCs/>
              </w:rPr>
              <w:t>Property &amp; Debt Worksheet, SHC-1000</w:t>
            </w:r>
            <w:r w:rsidRPr="00FC637E">
              <w:t xml:space="preserve"> </w:t>
            </w:r>
            <w:hyperlink r:id="rId173" w:history="1">
              <w:r w:rsidRPr="00FC637E">
                <w:rPr>
                  <w:rStyle w:val="Hyperlink"/>
                </w:rPr>
                <w:t>Word</w:t>
              </w:r>
            </w:hyperlink>
            <w:r w:rsidRPr="00FC637E">
              <w:t xml:space="preserve"> | </w:t>
            </w:r>
            <w:hyperlink r:id="rId174" w:history="1">
              <w:r w:rsidRPr="00FC637E">
                <w:rPr>
                  <w:rStyle w:val="Hyperlink"/>
                </w:rPr>
                <w:t>PDF</w:t>
              </w:r>
            </w:hyperlink>
          </w:p>
        </w:tc>
      </w:tr>
      <w:bookmarkEnd w:id="74"/>
      <w:tr w:rsidR="002F7B65" w14:paraId="7C6ADF21" w14:textId="77777777" w:rsidTr="002F7B65">
        <w:trPr>
          <w:jc w:val="center"/>
        </w:trPr>
        <w:tc>
          <w:tcPr>
            <w:tcW w:w="2628" w:type="dxa"/>
            <w:tcMar>
              <w:top w:w="360" w:type="dxa"/>
              <w:left w:w="115" w:type="dxa"/>
              <w:right w:w="115" w:type="dxa"/>
            </w:tcMar>
          </w:tcPr>
          <w:p w14:paraId="53008474" w14:textId="77777777" w:rsidR="002F7B65" w:rsidRPr="004C2E01" w:rsidRDefault="002F7B65" w:rsidP="002F7B65">
            <w:pPr>
              <w:pStyle w:val="BodyText"/>
              <w:rPr>
                <w:color w:val="FF0000"/>
              </w:rPr>
            </w:pPr>
            <w:r w:rsidRPr="00A46BFE">
              <w:rPr>
                <w:color w:val="002060"/>
              </w:rPr>
              <w:lastRenderedPageBreak/>
              <w:t xml:space="preserve">{%tr </w:t>
            </w:r>
            <w:r>
              <w:rPr>
                <w:color w:val="002060"/>
              </w:rPr>
              <w:t>end</w:t>
            </w:r>
            <w:r w:rsidRPr="00A46BFE">
              <w:rPr>
                <w:color w:val="002060"/>
              </w:rPr>
              <w:t>if %}</w:t>
            </w:r>
          </w:p>
        </w:tc>
        <w:tc>
          <w:tcPr>
            <w:tcW w:w="7612" w:type="dxa"/>
            <w:tcMar>
              <w:top w:w="360" w:type="dxa"/>
              <w:left w:w="115" w:type="dxa"/>
              <w:right w:w="115" w:type="dxa"/>
            </w:tcMar>
          </w:tcPr>
          <w:p w14:paraId="55E63ACE" w14:textId="77777777" w:rsidR="002F7B65" w:rsidRPr="00310640" w:rsidRDefault="002F7B65" w:rsidP="002F7B65"/>
        </w:tc>
      </w:tr>
      <w:tr w:rsidR="002F7B65" w:rsidRPr="00B31F77" w14:paraId="5F95C034" w14:textId="77777777" w:rsidTr="002F7B65">
        <w:trPr>
          <w:jc w:val="center"/>
        </w:trPr>
        <w:tc>
          <w:tcPr>
            <w:tcW w:w="2628" w:type="dxa"/>
            <w:tcMar>
              <w:top w:w="360" w:type="dxa"/>
              <w:left w:w="115" w:type="dxa"/>
              <w:right w:w="115" w:type="dxa"/>
            </w:tcMar>
          </w:tcPr>
          <w:p w14:paraId="2AFEDD37" w14:textId="63F87C9F" w:rsidR="002F7B65" w:rsidRPr="002F16FE" w:rsidRDefault="002F7B65" w:rsidP="002F7B65">
            <w:pPr>
              <w:pStyle w:val="BodyText"/>
              <w:rPr>
                <w:color w:val="00B050"/>
              </w:rPr>
            </w:pPr>
            <w:r w:rsidRPr="00A46BFE">
              <w:rPr>
                <w:color w:val="7030A0"/>
              </w:rPr>
              <w:t xml:space="preserve">{%tr if </w:t>
            </w:r>
            <w:r w:rsidR="00EA0D96">
              <w:rPr>
                <w:color w:val="7030A0"/>
              </w:rPr>
              <w:t>legal_separation_or_divorce</w:t>
            </w:r>
            <w:r w:rsidR="00AA1038">
              <w:rPr>
                <w:color w:val="7030A0"/>
              </w:rPr>
              <w:t xml:space="preserve"> in('</w:t>
            </w:r>
            <w:proofErr w:type="spellStart"/>
            <w:r w:rsidR="00AA1038">
              <w:rPr>
                <w:color w:val="7030A0"/>
              </w:rPr>
              <w:t>divorce','legal</w:t>
            </w:r>
            <w:proofErr w:type="spellEnd"/>
            <w:r w:rsidR="00AA1038">
              <w:rPr>
                <w:color w:val="7030A0"/>
              </w:rPr>
              <w:t xml:space="preserve"> separation'</w:t>
            </w:r>
            <w:r w:rsidR="00EA0D96">
              <w:rPr>
                <w:color w:val="7030A0"/>
              </w:rPr>
              <w:t xml:space="preserve">) </w:t>
            </w:r>
            <w:r w:rsidRPr="00A46BFE">
              <w:rPr>
                <w:color w:val="7030A0"/>
              </w:rPr>
              <w:t>%}</w:t>
            </w:r>
          </w:p>
        </w:tc>
        <w:tc>
          <w:tcPr>
            <w:tcW w:w="7612" w:type="dxa"/>
            <w:tcMar>
              <w:top w:w="360" w:type="dxa"/>
              <w:left w:w="115" w:type="dxa"/>
              <w:right w:w="115" w:type="dxa"/>
            </w:tcMar>
          </w:tcPr>
          <w:p w14:paraId="0E7953EF" w14:textId="77777777" w:rsidR="002F7B65" w:rsidRDefault="002F7B65" w:rsidP="002F7B65"/>
        </w:tc>
      </w:tr>
      <w:tr w:rsidR="002F7B65" w14:paraId="1021DC00" w14:textId="77777777" w:rsidTr="002F7B65">
        <w:trPr>
          <w:jc w:val="center"/>
        </w:trPr>
        <w:tc>
          <w:tcPr>
            <w:tcW w:w="2628" w:type="dxa"/>
            <w:tcMar>
              <w:top w:w="360" w:type="dxa"/>
              <w:left w:w="115" w:type="dxa"/>
              <w:right w:w="115" w:type="dxa"/>
            </w:tcMar>
          </w:tcPr>
          <w:p w14:paraId="0EFB7691" w14:textId="040835DF" w:rsidR="002F7B65" w:rsidRPr="007D262F" w:rsidRDefault="002F7B65" w:rsidP="002F7B65">
            <w:pPr>
              <w:pStyle w:val="Heading2"/>
              <w:outlineLvl w:val="1"/>
            </w:pPr>
            <w:r>
              <w:t xml:space="preserve">Step </w:t>
            </w:r>
            <w:r w:rsidR="00727B63">
              <w:fldChar w:fldCharType="begin"/>
            </w:r>
            <w:r w:rsidR="00727B63">
              <w:instrText xml:space="preserve"> SEQ stepList \* MERGEFORMAT </w:instrText>
            </w:r>
            <w:r w:rsidR="00727B63">
              <w:fldChar w:fldCharType="separate"/>
            </w:r>
            <w:r w:rsidR="00052FA2">
              <w:rPr>
                <w:noProof/>
              </w:rPr>
              <w:t>13</w:t>
            </w:r>
            <w:r w:rsidR="00727B63">
              <w:rPr>
                <w:noProof/>
              </w:rPr>
              <w:fldChar w:fldCharType="end"/>
            </w:r>
            <w:r>
              <w:t xml:space="preserve">: </w:t>
            </w:r>
            <w:r w:rsidRPr="00062304">
              <w:t>File the original with your local court</w:t>
            </w:r>
          </w:p>
        </w:tc>
        <w:tc>
          <w:tcPr>
            <w:tcW w:w="7612" w:type="dxa"/>
            <w:tcMar>
              <w:top w:w="360" w:type="dxa"/>
              <w:left w:w="115" w:type="dxa"/>
              <w:right w:w="115" w:type="dxa"/>
            </w:tcMar>
          </w:tcPr>
          <w:p w14:paraId="60004CD3" w14:textId="5086DA09" w:rsidR="002F7B65" w:rsidRPr="003E70C2" w:rsidRDefault="002F7B65" w:rsidP="00FF32F7">
            <w:pPr>
              <w:pStyle w:val="ListParagraph"/>
            </w:pPr>
            <w:r w:rsidRPr="003E70C2">
              <w:t>Make 2 copies of your forms: 1 copy for your own records and 1 copy for your spouse.</w:t>
            </w:r>
            <w:r w:rsidRPr="00F538EA">
              <w:rPr>
                <w:color w:val="00B050"/>
              </w:rPr>
              <w:t xml:space="preserve">{% if </w:t>
            </w:r>
            <w:r w:rsidR="00F538EA" w:rsidRPr="00F538EA">
              <w:rPr>
                <w:color w:val="00B050"/>
              </w:rPr>
              <w:t>legal_separation_or_divorce == 'divorce' and (minor_children and agree_or_settle_kids in('yes', 'do not know')</w:t>
            </w:r>
            <w:r w:rsidR="0042303C">
              <w:rPr>
                <w:color w:val="00B050"/>
              </w:rPr>
              <w:t xml:space="preserve"> </w:t>
            </w:r>
            <w:r w:rsidR="00F538EA" w:rsidRPr="00F538EA">
              <w:rPr>
                <w:color w:val="00B050"/>
              </w:rPr>
              <w:t xml:space="preserve">or (not minor_children and agree_or_settle in('no prop debt or </w:t>
            </w:r>
            <w:proofErr w:type="spellStart"/>
            <w:r w:rsidR="00F538EA" w:rsidRPr="00F538EA">
              <w:rPr>
                <w:color w:val="00B050"/>
              </w:rPr>
              <w:t>pregnancy','agree','do</w:t>
            </w:r>
            <w:proofErr w:type="spellEnd"/>
            <w:r w:rsidR="00F538EA" w:rsidRPr="00F538EA">
              <w:rPr>
                <w:color w:val="00B050"/>
              </w:rPr>
              <w:t xml:space="preserve"> not know')))</w:t>
            </w:r>
            <w:r w:rsidR="00F538EA">
              <w:rPr>
                <w:color w:val="00B050"/>
              </w:rPr>
              <w:t xml:space="preserve"> </w:t>
            </w:r>
            <w:r w:rsidRPr="00F538EA">
              <w:rPr>
                <w:color w:val="00B050"/>
              </w:rPr>
              <w:t>%}</w:t>
            </w:r>
            <w:r w:rsidRPr="003E70C2">
              <w:t xml:space="preserve"> Because you both signed the forms and both have a copy, you do not have to mail the documents to your spouse or send them by a process server (which is called "service" or "serving the other side</w:t>
            </w:r>
            <w:r w:rsidRPr="006E5825">
              <w:rPr>
                <w:color w:val="00B050"/>
              </w:rPr>
              <w:t>"</w:t>
            </w:r>
            <w:r w:rsidRPr="006E5825">
              <w:rPr>
                <w:color w:val="auto"/>
              </w:rPr>
              <w:t>).</w:t>
            </w:r>
          </w:p>
          <w:p w14:paraId="62DBDB82" w14:textId="635386C7" w:rsidR="002F7B65" w:rsidRPr="003E70C2" w:rsidRDefault="002F7B65" w:rsidP="00053E6F">
            <w:pPr>
              <w:pStyle w:val="ListParagraph"/>
              <w:ind w:left="398"/>
            </w:pPr>
            <w:r w:rsidRPr="003E70C2">
              <w:t>Make 2 copies of your forms: 1 copy for your own records and 1 copy for your spouse.</w:t>
            </w:r>
            <w:r w:rsidR="0042303C">
              <w:t xml:space="preserve"> </w:t>
            </w:r>
            <w:r w:rsidRPr="003E70C2">
              <w:t>Because you both signed the forms and both have a copy, you do not have to formally "serve" your spouse by mailing documents or using a process server.</w:t>
            </w:r>
            <w:r w:rsidRPr="00E1654F">
              <w:rPr>
                <w:color w:val="00B050"/>
              </w:rPr>
              <w:t>{% endif %}</w:t>
            </w:r>
          </w:p>
          <w:p w14:paraId="27810230" w14:textId="4A07621C" w:rsidR="002F7B65" w:rsidRPr="003E70C2" w:rsidRDefault="002F7B65" w:rsidP="002F7B65">
            <w:pPr>
              <w:pStyle w:val="ListParagraph"/>
              <w:ind w:left="398"/>
            </w:pPr>
            <w:r w:rsidRPr="003E70C2">
              <w:t xml:space="preserve">Find the closest Alaska Trial Courthouse to file your petition: </w:t>
            </w:r>
            <w:hyperlink r:id="rId175" w:anchor="trial" w:history="1">
              <w:r w:rsidRPr="003E70C2">
                <w:rPr>
                  <w:rStyle w:val="Hyperlink"/>
                </w:rPr>
                <w:t>Court Directory</w:t>
              </w:r>
            </w:hyperlink>
          </w:p>
          <w:p w14:paraId="1B3DBDDC" w14:textId="18F812F0" w:rsidR="002F7B65" w:rsidRPr="00E750C6" w:rsidRDefault="002F7B65" w:rsidP="002F7B65">
            <w:pPr>
              <w:pStyle w:val="ListParagraph"/>
              <w:ind w:left="398"/>
              <w:rPr>
                <w:color w:val="auto"/>
              </w:rPr>
            </w:pPr>
            <w:r w:rsidRPr="003E70C2">
              <w:t xml:space="preserve">The clerk of court will open your case, give you 2 copies of a “Summons” and usually a “Standing Order” that contains important information </w:t>
            </w:r>
            <w:r w:rsidRPr="00E750C6">
              <w:rPr>
                <w:color w:val="auto"/>
              </w:rPr>
              <w:t>about your case.</w:t>
            </w:r>
            <w:r w:rsidR="0042303C" w:rsidRPr="00E750C6">
              <w:rPr>
                <w:color w:val="auto"/>
              </w:rPr>
              <w:t xml:space="preserve"> </w:t>
            </w:r>
            <w:r w:rsidRPr="00E750C6">
              <w:rPr>
                <w:color w:val="auto"/>
              </w:rPr>
              <w:t>1 copy is for you; 1 copy is for your spouse.</w:t>
            </w:r>
            <w:r w:rsidR="0042303C" w:rsidRPr="00E750C6">
              <w:rPr>
                <w:color w:val="auto"/>
              </w:rPr>
              <w:t xml:space="preserve"> </w:t>
            </w:r>
            <w:r w:rsidRPr="00E750C6">
              <w:rPr>
                <w:color w:val="auto"/>
              </w:rPr>
              <w:t>(Note: if you file a</w:t>
            </w:r>
            <w:r w:rsidR="00E750C6" w:rsidRPr="00E750C6">
              <w:rPr>
                <w:color w:val="auto"/>
              </w:rPr>
              <w:t>n</w:t>
            </w:r>
            <w:r w:rsidR="000F6ED1">
              <w:rPr>
                <w:color w:val="auto"/>
              </w:rPr>
              <w:t xml:space="preserve"> </w:t>
            </w:r>
            <w:r w:rsidRPr="00E750C6">
              <w:rPr>
                <w:color w:val="auto"/>
              </w:rPr>
              <w:t>uncontested divorce, you may not get a Summons.)</w:t>
            </w:r>
          </w:p>
          <w:p w14:paraId="021F2042" w14:textId="7006F73C" w:rsidR="00C75D50" w:rsidRPr="00E750C6" w:rsidRDefault="002F7B65" w:rsidP="002F7B65">
            <w:pPr>
              <w:pStyle w:val="ListParagraph"/>
              <w:ind w:left="398"/>
              <w:rPr>
                <w:color w:val="auto"/>
              </w:rPr>
            </w:pPr>
            <w:r w:rsidRPr="00E750C6">
              <w:rPr>
                <w:color w:val="auto"/>
              </w:rPr>
              <w:lastRenderedPageBreak/>
              <w:t>There is a fee to file a case.</w:t>
            </w:r>
            <w:r w:rsidR="0042303C" w:rsidRPr="00E750C6">
              <w:rPr>
                <w:color w:val="auto"/>
              </w:rPr>
              <w:t xml:space="preserve"> </w:t>
            </w:r>
            <w:r w:rsidRPr="00E750C6">
              <w:rPr>
                <w:color w:val="auto"/>
              </w:rPr>
              <w:t xml:space="preserve">If you cannot afford it and want to file the case for free, you can file: </w:t>
            </w:r>
            <w:r w:rsidRPr="00E750C6">
              <w:rPr>
                <w:b/>
                <w:bCs/>
                <w:color w:val="auto"/>
              </w:rPr>
              <w:t xml:space="preserve">Exemption From the Payment of Fees, </w:t>
            </w:r>
            <w:hyperlink r:id="rId176" w:history="1">
              <w:r w:rsidRPr="00E750C6">
                <w:rPr>
                  <w:rStyle w:val="Hyperlink"/>
                  <w:b/>
                  <w:bCs/>
                  <w:color w:val="auto"/>
                  <w:u w:val="none"/>
                </w:rPr>
                <w:t>TF-920</w:t>
              </w:r>
            </w:hyperlink>
            <w:r w:rsidRPr="00E750C6">
              <w:rPr>
                <w:color w:val="auto"/>
              </w:rPr>
              <w:t>.</w:t>
            </w:r>
            <w:r w:rsidR="0042303C" w:rsidRPr="00E750C6">
              <w:rPr>
                <w:color w:val="auto"/>
              </w:rPr>
              <w:t xml:space="preserve"> </w:t>
            </w:r>
            <w:r w:rsidRPr="00E750C6">
              <w:rPr>
                <w:color w:val="auto"/>
              </w:rPr>
              <w:t xml:space="preserve">Usually, you file the </w:t>
            </w:r>
            <w:r w:rsidRPr="00E750C6">
              <w:rPr>
                <w:b/>
                <w:bCs/>
                <w:color w:val="auto"/>
              </w:rPr>
              <w:t>TF-920</w:t>
            </w:r>
            <w:r w:rsidRPr="00E750C6">
              <w:rPr>
                <w:color w:val="auto"/>
              </w:rPr>
              <w:t xml:space="preserve"> form with your </w:t>
            </w:r>
            <w:r w:rsidR="00E1654F" w:rsidRPr="00E750C6">
              <w:rPr>
                <w:color w:val="auto"/>
              </w:rPr>
              <w:t>c</w:t>
            </w:r>
            <w:r w:rsidRPr="00E750C6">
              <w:rPr>
                <w:color w:val="auto"/>
              </w:rPr>
              <w:t xml:space="preserve">omplaint and other papers when you file your case. The judge decides whether you have to pay the filing fee or get to file for free before the case starts. </w:t>
            </w:r>
          </w:p>
          <w:p w14:paraId="2AA97345" w14:textId="63B2576C" w:rsidR="002F7B65" w:rsidRDefault="002F7B65" w:rsidP="002F7B65">
            <w:pPr>
              <w:pStyle w:val="ListParagraph"/>
              <w:ind w:left="398"/>
            </w:pPr>
            <w:r w:rsidRPr="00E750C6">
              <w:rPr>
                <w:color w:val="auto"/>
              </w:rPr>
              <w:t xml:space="preserve">After you pay the filing fee or the court says you can file for free, the court will give </w:t>
            </w:r>
            <w:r w:rsidRPr="003E70C2">
              <w:t xml:space="preserve">you a </w:t>
            </w:r>
            <w:r w:rsidRPr="00E1654F">
              <w:rPr>
                <w:b/>
                <w:bCs/>
              </w:rPr>
              <w:t>Summons</w:t>
            </w:r>
            <w:r w:rsidRPr="003E70C2">
              <w:t>.</w:t>
            </w:r>
            <w:r w:rsidR="0042303C">
              <w:t xml:space="preserve"> </w:t>
            </w:r>
            <w:r w:rsidRPr="003E70C2">
              <w:t xml:space="preserve">At some courts, you must return to the court to get your </w:t>
            </w:r>
            <w:r w:rsidRPr="00E1654F">
              <w:rPr>
                <w:b/>
                <w:bCs/>
              </w:rPr>
              <w:t>Summons</w:t>
            </w:r>
            <w:r w:rsidRPr="003E70C2">
              <w:t xml:space="preserve">, other courts will issue it automatically </w:t>
            </w:r>
            <w:del w:id="80" w:author="Caroline Robinson" w:date="2024-04-22T09:23:00Z">
              <w:r w:rsidRPr="003E70C2" w:rsidDel="00E1654F">
                <w:delText>after the deciding</w:delText>
              </w:r>
            </w:del>
            <w:ins w:id="81" w:author="Caroline Robinson" w:date="2024-04-22T09:23:00Z">
              <w:r w:rsidR="00E1654F">
                <w:t>if they decide</w:t>
              </w:r>
            </w:ins>
            <w:r w:rsidRPr="003E70C2">
              <w:t xml:space="preserve"> you do</w:t>
            </w:r>
            <w:ins w:id="82" w:author="Caroline Robinson" w:date="2024-04-22T09:23:00Z">
              <w:r w:rsidR="00E1654F">
                <w:t xml:space="preserve"> </w:t>
              </w:r>
            </w:ins>
            <w:r w:rsidRPr="003E70C2">
              <w:t>n</w:t>
            </w:r>
            <w:ins w:id="83" w:author="Caroline Robinson" w:date="2024-04-22T09:23:00Z">
              <w:r w:rsidR="00E1654F">
                <w:t>o</w:t>
              </w:r>
            </w:ins>
            <w:del w:id="84" w:author="Caroline Robinson" w:date="2024-04-22T09:23:00Z">
              <w:r w:rsidRPr="003E70C2" w:rsidDel="00E1654F">
                <w:delText>’</w:delText>
              </w:r>
            </w:del>
            <w:r w:rsidRPr="003E70C2">
              <w:t>t have to pay the filing fee.</w:t>
            </w:r>
            <w:r w:rsidR="0042303C">
              <w:t xml:space="preserve"> </w:t>
            </w:r>
            <w:r w:rsidRPr="003E70C2">
              <w:t xml:space="preserve">Check with your local court to make sure you understand the procedure in using the </w:t>
            </w:r>
            <w:r w:rsidRPr="00E1654F">
              <w:rPr>
                <w:b/>
                <w:bCs/>
              </w:rPr>
              <w:t>TF-920</w:t>
            </w:r>
            <w:r w:rsidRPr="003E70C2">
              <w:t xml:space="preserve"> form and getting the </w:t>
            </w:r>
            <w:r w:rsidRPr="00E1654F">
              <w:rPr>
                <w:b/>
                <w:bCs/>
              </w:rPr>
              <w:t>Summons</w:t>
            </w:r>
            <w:r w:rsidRPr="003E70C2">
              <w:t>.</w:t>
            </w:r>
          </w:p>
          <w:p w14:paraId="41B7E972" w14:textId="77777777" w:rsidR="002F7B65" w:rsidRDefault="002F7B65" w:rsidP="002F7B65">
            <w:pPr>
              <w:pStyle w:val="Heading3"/>
              <w:outlineLvl w:val="2"/>
            </w:pPr>
            <w:r>
              <w:t>Links in this step</w:t>
            </w:r>
          </w:p>
          <w:p w14:paraId="478389EA" w14:textId="2A014931" w:rsidR="002F7B65" w:rsidRDefault="00727B63" w:rsidP="002F7B65">
            <w:pPr>
              <w:pStyle w:val="Body"/>
            </w:pPr>
            <w:hyperlink r:id="rId177" w:anchor="trial" w:history="1">
              <w:r w:rsidR="002F7B65" w:rsidRPr="003E70C2">
                <w:rPr>
                  <w:rStyle w:val="BodyTextChar"/>
                  <w:b/>
                </w:rPr>
                <w:t>Court directory</w:t>
              </w:r>
            </w:hyperlink>
            <w:r w:rsidR="002F7B65">
              <w:br/>
            </w:r>
            <w:r w:rsidR="002F7B65" w:rsidRPr="003E70C2">
              <w:t>courts.alaska.gov/</w:t>
            </w:r>
            <w:proofErr w:type="spellStart"/>
            <w:r w:rsidR="002F7B65" w:rsidRPr="003E70C2">
              <w:t>courtdir</w:t>
            </w:r>
            <w:proofErr w:type="spellEnd"/>
            <w:r w:rsidR="002F7B65" w:rsidRPr="003E70C2">
              <w:t>/</w:t>
            </w:r>
            <w:proofErr w:type="spellStart"/>
            <w:r w:rsidR="002F7B65" w:rsidRPr="003E70C2">
              <w:t>index.htm#trial</w:t>
            </w:r>
            <w:proofErr w:type="spellEnd"/>
          </w:p>
          <w:p w14:paraId="1C4EA522" w14:textId="0E61B824" w:rsidR="002F7B65" w:rsidRPr="003E70C2" w:rsidRDefault="00727B63" w:rsidP="002F7B65">
            <w:pPr>
              <w:pStyle w:val="Body"/>
            </w:pPr>
            <w:hyperlink r:id="rId178" w:history="1">
              <w:r w:rsidR="002F7B65" w:rsidRPr="003E70C2">
                <w:rPr>
                  <w:rStyle w:val="BodyTextChar"/>
                  <w:b/>
                </w:rPr>
                <w:t>TF-920</w:t>
              </w:r>
            </w:hyperlink>
            <w:r w:rsidR="002F7B65">
              <w:br/>
            </w:r>
            <w:r w:rsidR="002F7B65" w:rsidRPr="003E70C2">
              <w:t>public.courts.alaska.gov/web/forms/docs/tf-920.pdf</w:t>
            </w:r>
          </w:p>
        </w:tc>
      </w:tr>
      <w:tr w:rsidR="002F7B65" w14:paraId="174C3811" w14:textId="77777777" w:rsidTr="002F7B65">
        <w:trPr>
          <w:jc w:val="center"/>
        </w:trPr>
        <w:tc>
          <w:tcPr>
            <w:tcW w:w="2628" w:type="dxa"/>
            <w:tcMar>
              <w:top w:w="360" w:type="dxa"/>
              <w:left w:w="115" w:type="dxa"/>
              <w:right w:w="115" w:type="dxa"/>
            </w:tcMar>
          </w:tcPr>
          <w:p w14:paraId="7413EE2C" w14:textId="5A404D74" w:rsidR="002F7B65" w:rsidRDefault="002F7B65" w:rsidP="002F7B65">
            <w:pPr>
              <w:pStyle w:val="Heading2"/>
              <w:outlineLvl w:val="1"/>
            </w:pPr>
            <w:bookmarkStart w:id="85" w:name="_Hlk150160532"/>
            <w:r>
              <w:lastRenderedPageBreak/>
              <w:t xml:space="preserve">Step </w:t>
            </w:r>
            <w:r w:rsidR="00727B63">
              <w:fldChar w:fldCharType="begin"/>
            </w:r>
            <w:r w:rsidR="00727B63">
              <w:instrText xml:space="preserve"> SEQ stepList \* MERGEFORMAT </w:instrText>
            </w:r>
            <w:r w:rsidR="00727B63">
              <w:fldChar w:fldCharType="separate"/>
            </w:r>
            <w:r w:rsidR="00052FA2">
              <w:rPr>
                <w:noProof/>
              </w:rPr>
              <w:t>14</w:t>
            </w:r>
            <w:r w:rsidR="00727B63">
              <w:rPr>
                <w:noProof/>
              </w:rPr>
              <w:fldChar w:fldCharType="end"/>
            </w:r>
            <w:r>
              <w:t>: Read the "Domestic Relations Procedural Order" or Standing Order if the clerk gives you one when you file your case</w:t>
            </w:r>
          </w:p>
        </w:tc>
        <w:tc>
          <w:tcPr>
            <w:tcW w:w="7612" w:type="dxa"/>
            <w:tcMar>
              <w:top w:w="360" w:type="dxa"/>
              <w:left w:w="115" w:type="dxa"/>
              <w:right w:w="115" w:type="dxa"/>
            </w:tcMar>
          </w:tcPr>
          <w:p w14:paraId="3BA5148E" w14:textId="4C5892C6" w:rsidR="002F7B65" w:rsidRDefault="002F7B65" w:rsidP="002F7B65">
            <w:pPr>
              <w:pStyle w:val="Body"/>
            </w:pPr>
            <w:r>
              <w:t>This is the first order from your judge that sets out the basic rules for you and your spouse to follow during the case.</w:t>
            </w:r>
            <w:r w:rsidR="0042303C">
              <w:t xml:space="preserve"> </w:t>
            </w:r>
            <w:r>
              <w:t>Violating this order can affect the outcome of your case.</w:t>
            </w:r>
            <w:r w:rsidR="0042303C">
              <w:t xml:space="preserve"> </w:t>
            </w:r>
            <w:r>
              <w:t xml:space="preserve">The Order states, unless your spouse agrees or the court gives permission: </w:t>
            </w:r>
          </w:p>
          <w:p w14:paraId="47126E1E" w14:textId="77777777" w:rsidR="002F7B65" w:rsidRPr="005A23B8" w:rsidRDefault="002F7B65" w:rsidP="002F7B65">
            <w:pPr>
              <w:pStyle w:val="ListParagraph"/>
              <w:ind w:left="401"/>
            </w:pPr>
            <w:r w:rsidRPr="005A23B8">
              <w:rPr>
                <w:color w:val="FF0000"/>
              </w:rPr>
              <w:t xml:space="preserve">{% if </w:t>
            </w:r>
            <w:r>
              <w:rPr>
                <w:color w:val="FF0000"/>
              </w:rPr>
              <w:t xml:space="preserve">minor_children </w:t>
            </w:r>
            <w:r w:rsidRPr="005A23B8">
              <w:rPr>
                <w:color w:val="FF0000"/>
              </w:rPr>
              <w:t xml:space="preserve">%} </w:t>
            </w:r>
            <w:r w:rsidRPr="005A23B8">
              <w:t>Do not take your child(ren) out of Alaska</w:t>
            </w:r>
            <w:r>
              <w:t>.</w:t>
            </w:r>
          </w:p>
          <w:p w14:paraId="29174945" w14:textId="4A7B5261" w:rsidR="002F7B65" w:rsidRDefault="002F7B65" w:rsidP="002F7B65">
            <w:pPr>
              <w:pStyle w:val="ListParagraph"/>
              <w:ind w:left="401"/>
            </w:pPr>
            <w:r w:rsidRPr="005A23B8">
              <w:rPr>
                <w:color w:val="FF0000"/>
              </w:rPr>
              <w:t>{% endif %}</w:t>
            </w:r>
            <w:r>
              <w:t>Do no</w:t>
            </w:r>
            <w:r w:rsidR="000818D0">
              <w:t>t</w:t>
            </w:r>
            <w:r>
              <w:t xml:space="preserve"> sell or get rid of marital property</w:t>
            </w:r>
          </w:p>
          <w:p w14:paraId="7D62A3C5" w14:textId="58944080" w:rsidR="002F7B65" w:rsidRDefault="002F7B65" w:rsidP="002F7B65">
            <w:pPr>
              <w:pStyle w:val="ListParagraph"/>
              <w:ind w:left="401"/>
            </w:pPr>
            <w:r>
              <w:t>Do no</w:t>
            </w:r>
            <w:r w:rsidR="000818D0">
              <w:t>t</w:t>
            </w:r>
            <w:r>
              <w:t xml:space="preserve"> cancel or change any insurance policy.</w:t>
            </w:r>
          </w:p>
          <w:p w14:paraId="4C31B640" w14:textId="6FE830DB" w:rsidR="002F7B65" w:rsidRPr="00D870C5" w:rsidRDefault="002F7B65" w:rsidP="002F7B65">
            <w:pPr>
              <w:pStyle w:val="NormalWeb"/>
              <w:rPr>
                <w:rFonts w:ascii="Arial" w:hAnsi="Arial" w:cs="Arial"/>
              </w:rPr>
            </w:pPr>
            <w:r w:rsidRPr="007B4200">
              <w:rPr>
                <w:rFonts w:ascii="Helvetica" w:eastAsiaTheme="minorHAnsi" w:hAnsi="Helvetica" w:cs="Helvetica"/>
                <w:color w:val="FF0000"/>
                <w:spacing w:val="-2"/>
              </w:rPr>
              <w:t xml:space="preserve">{% if minor_children %} </w:t>
            </w:r>
            <w:r w:rsidRPr="007B4200">
              <w:rPr>
                <w:rFonts w:ascii="Helvetica" w:eastAsiaTheme="minorHAnsi" w:hAnsi="Helvetica" w:cs="Helvetica"/>
                <w:spacing w:val="-2"/>
              </w:rPr>
              <w:t>Also, check</w:t>
            </w:r>
            <w:r>
              <w:rPr>
                <w:rFonts w:ascii="Arial" w:hAnsi="Arial" w:cs="Arial"/>
              </w:rPr>
              <w:t xml:space="preserve"> </w:t>
            </w:r>
            <w:r w:rsidRPr="00D870C5">
              <w:rPr>
                <w:rFonts w:ascii="Arial" w:hAnsi="Arial" w:cs="Arial"/>
              </w:rPr>
              <w:t xml:space="preserve">with your local court for their </w:t>
            </w:r>
            <w:hyperlink r:id="rId179" w:history="1">
              <w:r w:rsidRPr="00D870C5">
                <w:rPr>
                  <w:rStyle w:val="Hyperlink"/>
                  <w:rFonts w:ascii="Arial" w:hAnsi="Arial" w:cs="Arial"/>
                </w:rPr>
                <w:t>parent education requirements</w:t>
              </w:r>
            </w:hyperlink>
            <w:r w:rsidRPr="007B4200">
              <w:rPr>
                <w:rFonts w:ascii="Helvetica" w:eastAsiaTheme="minorHAnsi" w:hAnsi="Helvetica" w:cs="Helvetica"/>
                <w:color w:val="FF0000"/>
                <w:spacing w:val="-2"/>
              </w:rPr>
              <w:t>.{% endif%}</w:t>
            </w:r>
          </w:p>
          <w:p w14:paraId="2A298E7E" w14:textId="2E643F80" w:rsidR="002F7B65" w:rsidRDefault="002F7B65" w:rsidP="002F7B65">
            <w:pPr>
              <w:pStyle w:val="Body"/>
            </w:pPr>
            <w:r>
              <w:t>If you want to do something forbidden by the order, and your spouse will not agree, ask the court by filing a motion and wait for the court's answer before doing it.</w:t>
            </w:r>
            <w:r w:rsidR="0042303C">
              <w:t xml:space="preserve"> </w:t>
            </w:r>
            <w:r>
              <w:t>You can learn about motions by answering more questions.</w:t>
            </w:r>
            <w:r w:rsidR="0042303C">
              <w:t xml:space="preserve"> </w:t>
            </w:r>
            <w:r>
              <w:t>If you want to save this Action Plan, be sure to download, save, or print it.</w:t>
            </w:r>
            <w:r w:rsidR="0042303C">
              <w:t xml:space="preserve"> </w:t>
            </w:r>
            <w:r>
              <w:t>Then return to the Guided Assist page and use the Guided Assist search box to find "Asking for an Order in a Divorce Case When the Issue Can’t Wait for the Court’s Final Decision (Filing a Motion) and Responding to a Motion."</w:t>
            </w:r>
          </w:p>
        </w:tc>
      </w:tr>
      <w:bookmarkEnd w:id="85"/>
      <w:tr w:rsidR="002F7B65" w14:paraId="262DA686" w14:textId="77777777" w:rsidTr="002F7B65">
        <w:trPr>
          <w:jc w:val="center"/>
        </w:trPr>
        <w:tc>
          <w:tcPr>
            <w:tcW w:w="2628" w:type="dxa"/>
            <w:tcMar>
              <w:top w:w="360" w:type="dxa"/>
              <w:left w:w="115" w:type="dxa"/>
              <w:right w:w="115" w:type="dxa"/>
            </w:tcMar>
          </w:tcPr>
          <w:p w14:paraId="620F91CE" w14:textId="77777777" w:rsidR="002F7B65" w:rsidRDefault="002F7B65" w:rsidP="002F7B65">
            <w:pPr>
              <w:pStyle w:val="Body"/>
            </w:pPr>
            <w:r w:rsidRPr="00A46BFE">
              <w:rPr>
                <w:color w:val="002060"/>
              </w:rPr>
              <w:lastRenderedPageBreak/>
              <w:t xml:space="preserve">{%tr </w:t>
            </w:r>
            <w:r>
              <w:rPr>
                <w:color w:val="002060"/>
              </w:rPr>
              <w:t>end</w:t>
            </w:r>
            <w:r w:rsidRPr="00A46BFE">
              <w:rPr>
                <w:color w:val="002060"/>
              </w:rPr>
              <w:t>if %}</w:t>
            </w:r>
          </w:p>
        </w:tc>
        <w:tc>
          <w:tcPr>
            <w:tcW w:w="7612" w:type="dxa"/>
            <w:tcMar>
              <w:top w:w="360" w:type="dxa"/>
              <w:left w:w="115" w:type="dxa"/>
              <w:right w:w="115" w:type="dxa"/>
            </w:tcMar>
          </w:tcPr>
          <w:p w14:paraId="0A597D6E" w14:textId="77777777" w:rsidR="002F7B65" w:rsidRDefault="002F7B65" w:rsidP="002F7B65">
            <w:pPr>
              <w:pStyle w:val="Body"/>
            </w:pPr>
          </w:p>
        </w:tc>
      </w:tr>
      <w:tr w:rsidR="002F7B65" w14:paraId="04839BE9" w14:textId="77777777" w:rsidTr="002F7B65">
        <w:trPr>
          <w:jc w:val="center"/>
        </w:trPr>
        <w:tc>
          <w:tcPr>
            <w:tcW w:w="2628" w:type="dxa"/>
            <w:tcMar>
              <w:top w:w="360" w:type="dxa"/>
              <w:left w:w="115" w:type="dxa"/>
              <w:right w:w="115" w:type="dxa"/>
            </w:tcMar>
          </w:tcPr>
          <w:p w14:paraId="405A3A0C" w14:textId="76D1F653" w:rsidR="002F7B65" w:rsidRPr="00A46BFE" w:rsidRDefault="002F7B65" w:rsidP="002F7B65">
            <w:pPr>
              <w:pStyle w:val="Body"/>
              <w:rPr>
                <w:color w:val="002060"/>
              </w:rPr>
            </w:pPr>
            <w:r w:rsidRPr="00A46BFE">
              <w:rPr>
                <w:color w:val="002060"/>
              </w:rPr>
              <w:t xml:space="preserve">{%tr </w:t>
            </w:r>
            <w:r w:rsidR="00DF554E">
              <w:rPr>
                <w:color w:val="002060"/>
              </w:rPr>
              <w:t xml:space="preserve">if </w:t>
            </w:r>
            <w:r w:rsidR="00340263">
              <w:rPr>
                <w:color w:val="002060"/>
              </w:rPr>
              <w:t>(</w:t>
            </w:r>
            <w:r w:rsidR="00EA0D96" w:rsidRPr="00EA0D96">
              <w:rPr>
                <w:color w:val="002060"/>
              </w:rPr>
              <w:t>legal_separation_or_divorce == 'divorce'</w:t>
            </w:r>
            <w:r w:rsidR="00AA1038">
              <w:rPr>
                <w:color w:val="002060"/>
              </w:rPr>
              <w:t xml:space="preserve"> </w:t>
            </w:r>
            <w:r w:rsidR="00EA0D96" w:rsidRPr="00EA0D96">
              <w:rPr>
                <w:color w:val="002060"/>
              </w:rPr>
              <w:t>and ((minor_children and agree_or_settle_kids == 'no') or (not minor_children and agree_or_settle == 'no')</w:t>
            </w:r>
            <w:r w:rsidR="00340263">
              <w:rPr>
                <w:color w:val="002060"/>
              </w:rPr>
              <w:t xml:space="preserve"> or (</w:t>
            </w:r>
            <w:r w:rsidR="00340263" w:rsidRPr="00EA0D96">
              <w:rPr>
                <w:color w:val="002060"/>
              </w:rPr>
              <w:t xml:space="preserve">not minor_children and agree_or_settle == </w:t>
            </w:r>
            <w:r w:rsidR="00340263" w:rsidRPr="00340263">
              <w:rPr>
                <w:color w:val="002060"/>
              </w:rPr>
              <w:t>'no prop debt or pregnancy' and</w:t>
            </w:r>
            <w:r w:rsidR="0042303C">
              <w:rPr>
                <w:color w:val="002060"/>
              </w:rPr>
              <w:t xml:space="preserve"> </w:t>
            </w:r>
            <w:r w:rsidR="00340263" w:rsidRPr="00340263">
              <w:rPr>
                <w:color w:val="002060"/>
              </w:rPr>
              <w:t>not no_prop_or_debt_agree and know_spouse_whereabouts</w:t>
            </w:r>
            <w:r w:rsidR="00340263">
              <w:rPr>
                <w:color w:val="002060"/>
              </w:rPr>
              <w:t>)</w:t>
            </w:r>
            <w:r w:rsidR="00EA0D96" w:rsidRPr="00EA0D96">
              <w:rPr>
                <w:color w:val="002060"/>
              </w:rPr>
              <w:t>)</w:t>
            </w:r>
            <w:r w:rsidR="00F819AB">
              <w:rPr>
                <w:color w:val="002060"/>
              </w:rPr>
              <w:t>)</w:t>
            </w:r>
            <w:r w:rsidR="00EA0D96">
              <w:rPr>
                <w:color w:val="002060"/>
              </w:rPr>
              <w:t xml:space="preserve"> or (</w:t>
            </w:r>
            <w:r w:rsidR="00EA0D96" w:rsidRPr="00EA0D96">
              <w:rPr>
                <w:color w:val="002060"/>
              </w:rPr>
              <w:t>legal_separation_or_divorce == '</w:t>
            </w:r>
            <w:r w:rsidR="00340263">
              <w:rPr>
                <w:color w:val="002060"/>
              </w:rPr>
              <w:t>legal separation</w:t>
            </w:r>
            <w:r w:rsidR="00EA0D96" w:rsidRPr="00EA0D96">
              <w:rPr>
                <w:color w:val="002060"/>
              </w:rPr>
              <w:t xml:space="preserve">' </w:t>
            </w:r>
            <w:r w:rsidR="00EA0D96">
              <w:rPr>
                <w:color w:val="002060"/>
              </w:rPr>
              <w:t>and agree_or_settle_kids == 'no')</w:t>
            </w:r>
            <w:r w:rsidR="0042303C">
              <w:rPr>
                <w:color w:val="002060"/>
              </w:rPr>
              <w:t xml:space="preserve"> </w:t>
            </w:r>
            <w:r w:rsidRPr="00085F78">
              <w:rPr>
                <w:color w:val="002060"/>
                <w:sz w:val="28"/>
                <w:szCs w:val="28"/>
              </w:rPr>
              <w:t>%}</w:t>
            </w:r>
          </w:p>
        </w:tc>
        <w:tc>
          <w:tcPr>
            <w:tcW w:w="7612" w:type="dxa"/>
            <w:tcMar>
              <w:top w:w="360" w:type="dxa"/>
              <w:left w:w="115" w:type="dxa"/>
              <w:right w:w="115" w:type="dxa"/>
            </w:tcMar>
          </w:tcPr>
          <w:p w14:paraId="6071B041" w14:textId="77777777" w:rsidR="002F7B65" w:rsidRDefault="002F7B65" w:rsidP="002F7B65">
            <w:pPr>
              <w:pStyle w:val="Body"/>
            </w:pPr>
          </w:p>
        </w:tc>
      </w:tr>
      <w:tr w:rsidR="002F7B65" w14:paraId="4EECCCEF" w14:textId="77777777" w:rsidTr="002F7B65">
        <w:trPr>
          <w:jc w:val="center"/>
        </w:trPr>
        <w:tc>
          <w:tcPr>
            <w:tcW w:w="2628" w:type="dxa"/>
            <w:tcMar>
              <w:top w:w="360" w:type="dxa"/>
              <w:left w:w="115" w:type="dxa"/>
              <w:right w:w="115" w:type="dxa"/>
            </w:tcMar>
          </w:tcPr>
          <w:p w14:paraId="4800FB82" w14:textId="5F67B509" w:rsidR="002F7B65" w:rsidRDefault="002F7B65" w:rsidP="002F7B65">
            <w:pPr>
              <w:pStyle w:val="Heading2"/>
              <w:outlineLvl w:val="1"/>
            </w:pPr>
            <w:r>
              <w:t xml:space="preserve">Step </w:t>
            </w:r>
            <w:r w:rsidR="00727B63">
              <w:fldChar w:fldCharType="begin"/>
            </w:r>
            <w:r w:rsidR="00727B63">
              <w:instrText xml:space="preserve"> SEQ stepList \* MERGEFORMAT </w:instrText>
            </w:r>
            <w:r w:rsidR="00727B63">
              <w:fldChar w:fldCharType="separate"/>
            </w:r>
            <w:r w:rsidR="00052FA2">
              <w:rPr>
                <w:noProof/>
              </w:rPr>
              <w:t>15</w:t>
            </w:r>
            <w:r w:rsidR="00727B63">
              <w:rPr>
                <w:noProof/>
              </w:rPr>
              <w:fldChar w:fldCharType="end"/>
            </w:r>
            <w:r>
              <w:t xml:space="preserve">: </w:t>
            </w:r>
            <w:bookmarkStart w:id="86" w:name="_Hlk150160563"/>
            <w:r w:rsidRPr="008324B3">
              <w:t xml:space="preserve">Serve the complaint </w:t>
            </w:r>
            <w:r>
              <w:t>and</w:t>
            </w:r>
            <w:r w:rsidRPr="008324B3">
              <w:t xml:space="preserve"> summons </w:t>
            </w:r>
            <w:bookmarkEnd w:id="86"/>
          </w:p>
        </w:tc>
        <w:tc>
          <w:tcPr>
            <w:tcW w:w="7612" w:type="dxa"/>
            <w:tcMar>
              <w:top w:w="360" w:type="dxa"/>
              <w:left w:w="115" w:type="dxa"/>
              <w:right w:w="115" w:type="dxa"/>
            </w:tcMar>
          </w:tcPr>
          <w:p w14:paraId="68BD771A" w14:textId="77777777" w:rsidR="002F7B65" w:rsidRPr="00D627C0" w:rsidRDefault="002F7B65" w:rsidP="002F7B65">
            <w:pPr>
              <w:pStyle w:val="Heading3"/>
              <w:outlineLvl w:val="2"/>
            </w:pPr>
            <w:r w:rsidRPr="00D627C0">
              <w:t>Regular Service</w:t>
            </w:r>
          </w:p>
          <w:p w14:paraId="478F0839" w14:textId="6F703FAB" w:rsidR="002F7B65" w:rsidRPr="00D627C0" w:rsidRDefault="002F7B65" w:rsidP="002F7B65">
            <w:pPr>
              <w:pStyle w:val="BodyText"/>
            </w:pPr>
            <w:r w:rsidRPr="00D627C0">
              <w:t>You have to give your spouse copies of everything you file in court plus the Summons. This is called “service.” There are special requirements about how to serve your spouse the forms that start the case.</w:t>
            </w:r>
          </w:p>
          <w:p w14:paraId="553B3C23" w14:textId="77777777" w:rsidR="002F7B65" w:rsidRPr="00D627C0" w:rsidRDefault="002F7B65" w:rsidP="002F7B65">
            <w:pPr>
              <w:pStyle w:val="BodyText"/>
            </w:pPr>
            <w:r w:rsidRPr="00D627C0">
              <w:t>Choose how you want to serve the forms that start the case (you cannot serve these forms by hand delivery or 1st class mail, but you can serve later documents by these methods):</w:t>
            </w:r>
          </w:p>
          <w:p w14:paraId="5C7EE4DA" w14:textId="77777777" w:rsidR="002F7B65" w:rsidRPr="00D627C0" w:rsidRDefault="002F7B65" w:rsidP="002F7B65">
            <w:pPr>
              <w:pStyle w:val="ListParagraph"/>
              <w:ind w:left="405"/>
            </w:pPr>
            <w:r w:rsidRPr="00D627C0">
              <w:t>Certified Mail/Restricted Delivery/Return Receipt, OR</w:t>
            </w:r>
          </w:p>
          <w:p w14:paraId="0B1E6CBE" w14:textId="77777777" w:rsidR="002F7B65" w:rsidRPr="00D627C0" w:rsidRDefault="002F7B65" w:rsidP="002F7B65">
            <w:pPr>
              <w:pStyle w:val="ListParagraph"/>
              <w:ind w:left="405"/>
            </w:pPr>
            <w:r w:rsidRPr="00D627C0">
              <w:t>Hiring a Process Server</w:t>
            </w:r>
          </w:p>
          <w:p w14:paraId="293E7DEE" w14:textId="77777777" w:rsidR="002F7B65" w:rsidRPr="00D627C0" w:rsidRDefault="002F7B65" w:rsidP="002F7B65">
            <w:pPr>
              <w:pStyle w:val="Heading3"/>
              <w:outlineLvl w:val="2"/>
            </w:pPr>
            <w:r w:rsidRPr="00D627C0">
              <w:t>Certified Mail (less expensive – less than $10)</w:t>
            </w:r>
          </w:p>
          <w:p w14:paraId="5D71E32F" w14:textId="77777777" w:rsidR="002F7B65" w:rsidRPr="00D627C0" w:rsidRDefault="002F7B65" w:rsidP="002F7B65">
            <w:pPr>
              <w:pStyle w:val="ListParagraph"/>
              <w:ind w:left="405"/>
            </w:pPr>
            <w:r w:rsidRPr="00D627C0">
              <w:lastRenderedPageBreak/>
              <w:t>Make sure you pay for certified mail, restricted delivery, and return receipt so that only your spouse can sign for the mail and sends the green card back to you after signing it.</w:t>
            </w:r>
          </w:p>
          <w:p w14:paraId="7525661A" w14:textId="77777777" w:rsidR="002F7B65" w:rsidRPr="00D627C0" w:rsidRDefault="002F7B65" w:rsidP="002F7B65">
            <w:pPr>
              <w:pStyle w:val="ListParagraph"/>
              <w:ind w:left="405"/>
            </w:pPr>
            <w:r w:rsidRPr="00D627C0">
              <w:t>Save the green card in case you need to show you served your spouse.</w:t>
            </w:r>
          </w:p>
          <w:p w14:paraId="36CAE018" w14:textId="28990139" w:rsidR="002F7B65" w:rsidRPr="00D627C0" w:rsidRDefault="002F7B65" w:rsidP="002F7B65">
            <w:pPr>
              <w:pStyle w:val="BodyText"/>
              <w:rPr>
                <w:color w:val="0563C1" w:themeColor="hyperlink"/>
                <w:u w:val="single"/>
              </w:rPr>
            </w:pPr>
            <w:r w:rsidRPr="00D627C0">
              <w:t xml:space="preserve">Read how to prepare the envelope and the certified mail postal forms in: How to Serve a Summons, </w:t>
            </w:r>
            <w:hyperlink r:id="rId180" w:history="1">
              <w:r w:rsidRPr="00D627C0">
                <w:rPr>
                  <w:rStyle w:val="Hyperlink"/>
                </w:rPr>
                <w:t>CIV-106</w:t>
              </w:r>
            </w:hyperlink>
            <w:r w:rsidRPr="00D627C0">
              <w:t>.</w:t>
            </w:r>
          </w:p>
          <w:p w14:paraId="2003BAE2" w14:textId="77777777" w:rsidR="002F7B65" w:rsidRPr="00D627C0" w:rsidRDefault="002F7B65" w:rsidP="002F7B65">
            <w:pPr>
              <w:pStyle w:val="Heading3"/>
              <w:keepNext/>
              <w:keepLines/>
              <w:outlineLvl w:val="2"/>
            </w:pPr>
            <w:r w:rsidRPr="00D627C0">
              <w:t xml:space="preserve">Process Server: (more expensive – up to $65 in Alaska – but may be best if your spouse refused to sign for certified mail) </w:t>
            </w:r>
          </w:p>
          <w:p w14:paraId="4A25327D" w14:textId="0EE0E84C" w:rsidR="002F7B65" w:rsidRPr="00D627C0" w:rsidRDefault="002F7B65" w:rsidP="002F7B65">
            <w:pPr>
              <w:pStyle w:val="ListParagraph"/>
              <w:keepNext/>
              <w:keepLines/>
              <w:ind w:left="405"/>
            </w:pPr>
            <w:r w:rsidRPr="00D627C0">
              <w:t xml:space="preserve">Choose a process server and pay for their services. Find a </w:t>
            </w:r>
            <w:hyperlink r:id="rId181" w:history="1">
              <w:r w:rsidRPr="00D627C0">
                <w:rPr>
                  <w:rStyle w:val="Hyperlink"/>
                </w:rPr>
                <w:t>statewide list of authorized process servers</w:t>
              </w:r>
            </w:hyperlink>
            <w:r w:rsidRPr="00D627C0">
              <w:t>.</w:t>
            </w:r>
            <w:r w:rsidR="0042303C">
              <w:t xml:space="preserve"> </w:t>
            </w:r>
            <w:r w:rsidRPr="00D627C0">
              <w:t>For process servers outside of Alaska, contact the local court where the opposing party lives, or do internet research.</w:t>
            </w:r>
          </w:p>
          <w:p w14:paraId="100EBCB4" w14:textId="562A36E8" w:rsidR="002F7B65" w:rsidRPr="00D627C0" w:rsidRDefault="002F7B65" w:rsidP="002F7B65">
            <w:pPr>
              <w:pStyle w:val="ListParagraph"/>
              <w:ind w:left="405"/>
            </w:pPr>
            <w:r w:rsidRPr="00D627C0">
              <w:t xml:space="preserve">Fill out the form Service Instructions, </w:t>
            </w:r>
            <w:hyperlink r:id="rId182" w:history="1">
              <w:r w:rsidRPr="00D627C0">
                <w:rPr>
                  <w:rStyle w:val="Hyperlink"/>
                </w:rPr>
                <w:t>CIV-615</w:t>
              </w:r>
            </w:hyperlink>
            <w:r w:rsidRPr="00D627C0">
              <w:t>.</w:t>
            </w:r>
            <w:r w:rsidR="0042303C">
              <w:t xml:space="preserve"> </w:t>
            </w:r>
            <w:r w:rsidRPr="00D627C0">
              <w:t>Give this form to the process server so that when he or she completes service, you will receive a Proof of Service form.</w:t>
            </w:r>
          </w:p>
          <w:p w14:paraId="206A1052" w14:textId="2A806428" w:rsidR="002F7B65" w:rsidRPr="00D627C0" w:rsidRDefault="002F7B65" w:rsidP="002F7B65">
            <w:pPr>
              <w:pStyle w:val="ListParagraph"/>
              <w:ind w:left="405"/>
            </w:pPr>
            <w:r w:rsidRPr="00D627C0">
              <w:t xml:space="preserve">If you are hiring a process service outside of Alaska, give them the Return of Service, SHC-194 </w:t>
            </w:r>
            <w:hyperlink r:id="rId183" w:history="1">
              <w:r w:rsidRPr="00D627C0">
                <w:rPr>
                  <w:rStyle w:val="Hyperlink"/>
                </w:rPr>
                <w:t>Word</w:t>
              </w:r>
            </w:hyperlink>
            <w:r w:rsidRPr="00D627C0">
              <w:t xml:space="preserve"> | </w:t>
            </w:r>
            <w:hyperlink r:id="rId184" w:history="1">
              <w:r w:rsidRPr="00D627C0">
                <w:rPr>
                  <w:rStyle w:val="Hyperlink"/>
                </w:rPr>
                <w:t>PDF</w:t>
              </w:r>
            </w:hyperlink>
            <w:r w:rsidRPr="00D627C0">
              <w:t>.</w:t>
            </w:r>
            <w:r w:rsidR="0042303C">
              <w:t xml:space="preserve"> </w:t>
            </w:r>
            <w:r w:rsidRPr="00D627C0">
              <w:t>They will send it back to you after serving the Summons and Complaint.</w:t>
            </w:r>
          </w:p>
          <w:p w14:paraId="2000E5D8" w14:textId="77777777" w:rsidR="002F7B65" w:rsidRPr="00D627C0" w:rsidRDefault="002F7B65" w:rsidP="002F7B65">
            <w:pPr>
              <w:pStyle w:val="ListParagraph"/>
              <w:ind w:left="405"/>
            </w:pPr>
            <w:r w:rsidRPr="00D627C0">
              <w:t>Save the Proof of Service or Return of Service form in case you need to show you served your spouse.</w:t>
            </w:r>
          </w:p>
          <w:p w14:paraId="5D7E50F4" w14:textId="4B2A3F8E" w:rsidR="002F7B65" w:rsidRPr="00D627C0" w:rsidRDefault="002F7B65" w:rsidP="002F7B65">
            <w:pPr>
              <w:pStyle w:val="ListParagraph"/>
              <w:ind w:left="405"/>
            </w:pPr>
            <w:r w:rsidRPr="00D627C0">
              <w:t xml:space="preserve">You can read more about serving with a process server in: How to Serve a Summons, </w:t>
            </w:r>
            <w:hyperlink r:id="rId185" w:history="1">
              <w:r w:rsidRPr="00D627C0">
                <w:rPr>
                  <w:rStyle w:val="Hyperlink"/>
                </w:rPr>
                <w:t>CIV-106</w:t>
              </w:r>
            </w:hyperlink>
            <w:r w:rsidRPr="00D627C0">
              <w:t>.</w:t>
            </w:r>
          </w:p>
          <w:p w14:paraId="51F49767" w14:textId="77777777" w:rsidR="002F7B65" w:rsidRPr="00D627C0" w:rsidRDefault="002F7B65" w:rsidP="002F7B65">
            <w:pPr>
              <w:pStyle w:val="Heading3"/>
              <w:outlineLvl w:val="2"/>
            </w:pPr>
            <w:r w:rsidRPr="00D627C0">
              <w:t>Options if Regular Service Doesn’t Work</w:t>
            </w:r>
          </w:p>
          <w:p w14:paraId="2F612070" w14:textId="77777777" w:rsidR="002F7B65" w:rsidRPr="00E1654F" w:rsidRDefault="002F7B65" w:rsidP="002F7B65">
            <w:pPr>
              <w:pStyle w:val="BodyText"/>
              <w:rPr>
                <w:b/>
                <w:bCs/>
              </w:rPr>
            </w:pPr>
            <w:r w:rsidRPr="00E1654F">
              <w:rPr>
                <w:b/>
                <w:bCs/>
              </w:rPr>
              <w:t>Alternate Service</w:t>
            </w:r>
          </w:p>
          <w:p w14:paraId="3C26303F" w14:textId="7E533076" w:rsidR="002F7B65" w:rsidRPr="00D627C0" w:rsidRDefault="002F7B65" w:rsidP="002F7B65">
            <w:pPr>
              <w:pStyle w:val="BodyText"/>
            </w:pPr>
            <w:r w:rsidRPr="00D627C0">
              <w:t>If you cannot find your spouse, you may ask the court for permission to serve your spouse in a different way. For example, you can ask to post on the court’s legal notice website, post to someone’s social media account, email, publish in a newspaper that your spouse reads or post at a shelter or some other location your spouse is known to frequent.</w:t>
            </w:r>
            <w:r w:rsidR="0042303C">
              <w:t xml:space="preserve"> </w:t>
            </w:r>
            <w:r w:rsidRPr="00D627C0">
              <w:t>Read more about alternate service.</w:t>
            </w:r>
          </w:p>
          <w:p w14:paraId="2015A646" w14:textId="77777777" w:rsidR="002F7B65" w:rsidRPr="00E1654F" w:rsidRDefault="002F7B65" w:rsidP="002F7B65">
            <w:pPr>
              <w:pStyle w:val="BodyText"/>
              <w:rPr>
                <w:b/>
                <w:bCs/>
              </w:rPr>
            </w:pPr>
            <w:r w:rsidRPr="00E1654F">
              <w:rPr>
                <w:b/>
                <w:bCs/>
              </w:rPr>
              <w:t>Special Situations</w:t>
            </w:r>
          </w:p>
          <w:p w14:paraId="7998868C" w14:textId="77777777" w:rsidR="002F7B65" w:rsidRPr="00D627C0" w:rsidRDefault="002F7B65" w:rsidP="002F7B65">
            <w:pPr>
              <w:pStyle w:val="BodyText"/>
            </w:pPr>
            <w:r w:rsidRPr="00D627C0">
              <w:t>Read more about special situations like serving someone in a foreign country, the military or jail.</w:t>
            </w:r>
          </w:p>
          <w:p w14:paraId="6B6E8EC2" w14:textId="77777777" w:rsidR="002F7B65" w:rsidRDefault="002F7B65" w:rsidP="002F7B65">
            <w:pPr>
              <w:pStyle w:val="Heading3"/>
              <w:outlineLvl w:val="2"/>
            </w:pPr>
            <w:r>
              <w:lastRenderedPageBreak/>
              <w:t>Links in this step</w:t>
            </w:r>
          </w:p>
          <w:p w14:paraId="0B67A9E2" w14:textId="2ED4FA03" w:rsidR="002F7B65" w:rsidRPr="0020544A" w:rsidRDefault="00727B63" w:rsidP="002F7B65">
            <w:pPr>
              <w:pStyle w:val="BodyText"/>
              <w:rPr>
                <w:rStyle w:val="Hyperlink"/>
                <w:color w:val="202529"/>
                <w:u w:val="none"/>
              </w:rPr>
            </w:pPr>
            <w:hyperlink r:id="rId186" w:history="1">
              <w:r w:rsidR="002F7B65">
                <w:rPr>
                  <w:b/>
                </w:rPr>
                <w:t>How to Serve a Summons, CIV-106</w:t>
              </w:r>
            </w:hyperlink>
            <w:r w:rsidR="002F7B65">
              <w:rPr>
                <w:rStyle w:val="Hyperlink"/>
              </w:rPr>
              <w:br/>
            </w:r>
            <w:r w:rsidR="002F7B65" w:rsidRPr="0020544A">
              <w:rPr>
                <w:rStyle w:val="Hyperlink"/>
                <w:color w:val="202529"/>
                <w:u w:val="none"/>
              </w:rPr>
              <w:t>public.courts.alaska.gov/web/forms/docs/civ-106.pdf</w:t>
            </w:r>
          </w:p>
          <w:p w14:paraId="22ECEAE4" w14:textId="3B880D3F" w:rsidR="002F7B65" w:rsidRDefault="00727B63" w:rsidP="002F7B65">
            <w:pPr>
              <w:pStyle w:val="BodyText"/>
              <w:rPr>
                <w:rStyle w:val="Hyperlink"/>
                <w:color w:val="202529"/>
                <w:u w:val="none"/>
              </w:rPr>
            </w:pPr>
            <w:hyperlink r:id="rId187" w:history="1">
              <w:r w:rsidR="002F7B65" w:rsidRPr="0020544A">
                <w:rPr>
                  <w:b/>
                </w:rPr>
                <w:t>statewide list of authorized process servers</w:t>
              </w:r>
            </w:hyperlink>
            <w:r w:rsidR="002F7B65">
              <w:rPr>
                <w:rStyle w:val="Hyperlink"/>
              </w:rPr>
              <w:br/>
            </w:r>
            <w:r w:rsidR="002F7B65" w:rsidRPr="0020544A">
              <w:rPr>
                <w:rStyle w:val="Hyperlink"/>
                <w:color w:val="202529"/>
                <w:u w:val="none"/>
              </w:rPr>
              <w:t>public.courts.alaska.gov/web/trialcourts/docs/process-servers.pdf</w:t>
            </w:r>
          </w:p>
          <w:p w14:paraId="75FBF19C" w14:textId="6D7100A7" w:rsidR="002F7B65" w:rsidRPr="0020544A" w:rsidRDefault="00727B63" w:rsidP="002F7B65">
            <w:pPr>
              <w:pStyle w:val="BodyText"/>
              <w:rPr>
                <w:rStyle w:val="Hyperlink"/>
                <w:color w:val="202529"/>
                <w:u w:val="none"/>
              </w:rPr>
            </w:pPr>
            <w:hyperlink r:id="rId188" w:history="1">
              <w:r w:rsidR="002F7B65" w:rsidRPr="002343C8">
                <w:rPr>
                  <w:b/>
                </w:rPr>
                <w:t>Service Instructions, CIV-615</w:t>
              </w:r>
            </w:hyperlink>
            <w:r w:rsidR="002F7B65">
              <w:rPr>
                <w:rStyle w:val="Hyperlink"/>
                <w:color w:val="202529"/>
                <w:u w:val="none"/>
              </w:rPr>
              <w:br/>
            </w:r>
            <w:r w:rsidR="002F7B65" w:rsidRPr="002343C8">
              <w:rPr>
                <w:rStyle w:val="Hyperlink"/>
                <w:color w:val="202529"/>
                <w:u w:val="none"/>
              </w:rPr>
              <w:t>public.courts.alaska.gov/web/forms/docs/civ-615.pdf</w:t>
            </w:r>
          </w:p>
          <w:p w14:paraId="5D70E422" w14:textId="6BB39582" w:rsidR="002F7B65" w:rsidRPr="002C590F" w:rsidRDefault="002F7B65" w:rsidP="002F7B65">
            <w:pPr>
              <w:pStyle w:val="BodyText"/>
            </w:pPr>
            <w:r w:rsidRPr="0020544A">
              <w:rPr>
                <w:b/>
              </w:rPr>
              <w:t>Return of Service</w:t>
            </w:r>
            <w:r>
              <w:t xml:space="preserve">, </w:t>
            </w:r>
            <w:r w:rsidRPr="0020544A">
              <w:rPr>
                <w:b/>
              </w:rPr>
              <w:t>SHC-194</w:t>
            </w:r>
            <w:r>
              <w:br/>
              <w:t>as a</w:t>
            </w:r>
            <w:r w:rsidR="0042303C">
              <w:t xml:space="preserve"> </w:t>
            </w:r>
            <w:hyperlink r:id="rId189" w:history="1">
              <w:r w:rsidRPr="008F3B73">
                <w:rPr>
                  <w:rStyle w:val="Hyperlink"/>
                </w:rPr>
                <w:t>Wor</w:t>
              </w:r>
              <w:r>
                <w:rPr>
                  <w:rStyle w:val="Hyperlink"/>
                </w:rPr>
                <w:t>d file</w:t>
              </w:r>
            </w:hyperlink>
            <w:r>
              <w:rPr>
                <w:rStyle w:val="Hyperlink"/>
              </w:rPr>
              <w:br/>
            </w:r>
            <w:r w:rsidRPr="0020544A">
              <w:t>courts.alaska.gov/shc/family/docs/shc-193.doc</w:t>
            </w:r>
            <w:r>
              <w:br/>
              <w:t>as a</w:t>
            </w:r>
            <w:r w:rsidRPr="008F3B73">
              <w:t xml:space="preserve"> </w:t>
            </w:r>
            <w:hyperlink r:id="rId190" w:history="1">
              <w:r w:rsidRPr="008F3B73">
                <w:rPr>
                  <w:rStyle w:val="Hyperlink"/>
                </w:rPr>
                <w:t>PD</w:t>
              </w:r>
              <w:r>
                <w:rPr>
                  <w:rStyle w:val="Hyperlink"/>
                </w:rPr>
                <w:t>F file</w:t>
              </w:r>
            </w:hyperlink>
            <w:r>
              <w:rPr>
                <w:rStyle w:val="Hyperlink"/>
              </w:rPr>
              <w:br/>
            </w:r>
            <w:r w:rsidRPr="0020544A">
              <w:rPr>
                <w:rStyle w:val="Hyperlink"/>
                <w:color w:val="202529"/>
                <w:u w:val="none"/>
              </w:rPr>
              <w:t>courts.alaska.gov/shc/family/docs/shc-193n.pdf</w:t>
            </w:r>
          </w:p>
        </w:tc>
      </w:tr>
      <w:tr w:rsidR="002F7B65" w:rsidRPr="00B31F77" w14:paraId="2ADA94E2" w14:textId="77777777" w:rsidTr="002F7B65">
        <w:trPr>
          <w:jc w:val="center"/>
        </w:trPr>
        <w:tc>
          <w:tcPr>
            <w:tcW w:w="2628" w:type="dxa"/>
            <w:tcMar>
              <w:top w:w="360" w:type="dxa"/>
              <w:left w:w="115" w:type="dxa"/>
              <w:right w:w="115" w:type="dxa"/>
            </w:tcMar>
          </w:tcPr>
          <w:p w14:paraId="6D7ECBD5" w14:textId="77777777" w:rsidR="002F7B65" w:rsidRDefault="002F7B65" w:rsidP="002F7B65">
            <w:pPr>
              <w:pStyle w:val="BodyText"/>
            </w:pPr>
            <w:r w:rsidRPr="00A46BFE">
              <w:rPr>
                <w:color w:val="7030A0"/>
              </w:rPr>
              <w:lastRenderedPageBreak/>
              <w:t>{%tr endif %}</w:t>
            </w:r>
          </w:p>
        </w:tc>
        <w:tc>
          <w:tcPr>
            <w:tcW w:w="7612" w:type="dxa"/>
            <w:tcMar>
              <w:top w:w="360" w:type="dxa"/>
              <w:left w:w="115" w:type="dxa"/>
              <w:right w:w="115" w:type="dxa"/>
            </w:tcMar>
          </w:tcPr>
          <w:p w14:paraId="345E9082" w14:textId="77777777" w:rsidR="002F7B65" w:rsidRDefault="002F7B65" w:rsidP="002F7B65"/>
        </w:tc>
      </w:tr>
      <w:tr w:rsidR="002F7B65" w:rsidRPr="00B31F77" w14:paraId="0E071123" w14:textId="77777777" w:rsidTr="002F7B65">
        <w:trPr>
          <w:jc w:val="center"/>
        </w:trPr>
        <w:tc>
          <w:tcPr>
            <w:tcW w:w="2628" w:type="dxa"/>
            <w:tcMar>
              <w:top w:w="360" w:type="dxa"/>
              <w:left w:w="115" w:type="dxa"/>
              <w:right w:w="115" w:type="dxa"/>
            </w:tcMar>
          </w:tcPr>
          <w:p w14:paraId="1E8E6AC9" w14:textId="03A4BA80" w:rsidR="002F7B65" w:rsidRDefault="002F7B65" w:rsidP="002F7B65">
            <w:pPr>
              <w:pStyle w:val="BodyText"/>
            </w:pPr>
            <w:r w:rsidRPr="00A46BFE">
              <w:rPr>
                <w:color w:val="FF6699"/>
              </w:rPr>
              <w:t xml:space="preserve">{%tr </w:t>
            </w:r>
            <w:r w:rsidR="008A4498" w:rsidRPr="008A4498">
              <w:rPr>
                <w:color w:val="FF6699"/>
              </w:rPr>
              <w:t xml:space="preserve">if </w:t>
            </w:r>
            <w:r w:rsidR="004F7C0F">
              <w:rPr>
                <w:color w:val="FF0000"/>
              </w:rPr>
              <w:t>(</w:t>
            </w:r>
            <w:r w:rsidR="008A4498" w:rsidRPr="008A4498">
              <w:rPr>
                <w:color w:val="FF6699"/>
              </w:rPr>
              <w:t xml:space="preserve">legal_separation_or_divorce == 'divorce' and </w:t>
            </w:r>
            <w:r w:rsidR="008A4498" w:rsidRPr="008A4498">
              <w:rPr>
                <w:color w:val="FFC000"/>
              </w:rPr>
              <w:t>(</w:t>
            </w:r>
            <w:r w:rsidR="008A4498" w:rsidRPr="008A4498">
              <w:rPr>
                <w:color w:val="92D050"/>
              </w:rPr>
              <w:t>(</w:t>
            </w:r>
            <w:r w:rsidR="008A4498" w:rsidRPr="008A4498">
              <w:rPr>
                <w:color w:val="FF6699"/>
              </w:rPr>
              <w:t xml:space="preserve">not minor_children </w:t>
            </w:r>
            <w:r w:rsidR="008A4498" w:rsidRPr="00FA2788">
              <w:rPr>
                <w:color w:val="92D050"/>
              </w:rPr>
              <w:t>and</w:t>
            </w:r>
            <w:r w:rsidR="008A4498" w:rsidRPr="008A4498">
              <w:rPr>
                <w:color w:val="FF6699"/>
              </w:rPr>
              <w:t xml:space="preserve"> </w:t>
            </w:r>
            <w:r w:rsidR="008A4498" w:rsidRPr="008A4498">
              <w:rPr>
                <w:color w:val="00B050"/>
              </w:rPr>
              <w:t>(</w:t>
            </w:r>
            <w:r w:rsidR="008A4498" w:rsidRPr="008A4498">
              <w:rPr>
                <w:color w:val="FF6699"/>
              </w:rPr>
              <w:t xml:space="preserve">agree_or_settle </w:t>
            </w:r>
            <w:r w:rsidR="008A4498">
              <w:rPr>
                <w:color w:val="FF6699"/>
              </w:rPr>
              <w:t xml:space="preserve">== 'no' </w:t>
            </w:r>
            <w:r w:rsidR="008A4498" w:rsidRPr="00FA2788">
              <w:rPr>
                <w:color w:val="00B050"/>
              </w:rPr>
              <w:t>or</w:t>
            </w:r>
            <w:r w:rsidR="008A4498">
              <w:rPr>
                <w:color w:val="FF6699"/>
              </w:rPr>
              <w:t xml:space="preserve"> </w:t>
            </w:r>
            <w:r w:rsidR="008A4498" w:rsidRPr="00FA2788">
              <w:rPr>
                <w:color w:val="00B0F0"/>
              </w:rPr>
              <w:t>(</w:t>
            </w:r>
            <w:r w:rsidR="008A4498" w:rsidRPr="008A4498">
              <w:rPr>
                <w:color w:val="FF6699"/>
              </w:rPr>
              <w:t xml:space="preserve">agree_or_settle </w:t>
            </w:r>
            <w:r w:rsidR="008A4498">
              <w:rPr>
                <w:color w:val="FF6699"/>
              </w:rPr>
              <w:t>==</w:t>
            </w:r>
            <w:r w:rsidR="0042303C">
              <w:rPr>
                <w:color w:val="FF6699"/>
              </w:rPr>
              <w:t xml:space="preserve"> </w:t>
            </w:r>
            <w:r w:rsidR="00FA2788">
              <w:rPr>
                <w:color w:val="FF6699"/>
              </w:rPr>
              <w:t>'</w:t>
            </w:r>
            <w:r w:rsidR="00FA2788" w:rsidRPr="00FA2788">
              <w:rPr>
                <w:color w:val="FF6699"/>
              </w:rPr>
              <w:t>no prop debt or pregnancy</w:t>
            </w:r>
            <w:r w:rsidR="008A4498" w:rsidRPr="008A4498">
              <w:rPr>
                <w:color w:val="FF6699"/>
              </w:rPr>
              <w:t>'</w:t>
            </w:r>
            <w:r w:rsidR="00FA2788">
              <w:rPr>
                <w:color w:val="FF6699"/>
              </w:rPr>
              <w:t xml:space="preserve"> </w:t>
            </w:r>
            <w:r w:rsidR="00FA2788" w:rsidRPr="00FA2788">
              <w:rPr>
                <w:color w:val="00B0F0"/>
              </w:rPr>
              <w:t>and</w:t>
            </w:r>
            <w:r w:rsidR="0042303C">
              <w:rPr>
                <w:color w:val="FF6699"/>
              </w:rPr>
              <w:t xml:space="preserve"> </w:t>
            </w:r>
            <w:r w:rsidR="008A4498" w:rsidRPr="008A4498">
              <w:rPr>
                <w:color w:val="FF6699"/>
              </w:rPr>
              <w:t xml:space="preserve">not </w:t>
            </w:r>
            <w:r w:rsidR="00FA2788" w:rsidRPr="00FA2788">
              <w:rPr>
                <w:color w:val="FF6699"/>
              </w:rPr>
              <w:t>no_prop_or_debt_agree</w:t>
            </w:r>
            <w:r w:rsidR="00FA2788">
              <w:rPr>
                <w:color w:val="FF6699"/>
              </w:rPr>
              <w:t xml:space="preserve"> </w:t>
            </w:r>
            <w:r w:rsidR="00FA2788" w:rsidRPr="00FA2788">
              <w:rPr>
                <w:color w:val="00B0F0"/>
              </w:rPr>
              <w:t>and</w:t>
            </w:r>
            <w:r w:rsidR="00FA2788">
              <w:rPr>
                <w:color w:val="FF6699"/>
              </w:rPr>
              <w:t xml:space="preserve"> </w:t>
            </w:r>
            <w:r w:rsidR="00FA2788" w:rsidRPr="00FA2788">
              <w:rPr>
                <w:color w:val="FF6699"/>
              </w:rPr>
              <w:t>know_spouse_whereabouts</w:t>
            </w:r>
            <w:r w:rsidR="008A4498" w:rsidRPr="00FA2788">
              <w:rPr>
                <w:color w:val="00B0F0"/>
              </w:rPr>
              <w:t>)</w:t>
            </w:r>
            <w:r w:rsidR="008A4498" w:rsidRPr="00FA2788">
              <w:rPr>
                <w:color w:val="00B050"/>
              </w:rPr>
              <w:t>)</w:t>
            </w:r>
            <w:r w:rsidR="00FA2788">
              <w:rPr>
                <w:color w:val="92D050"/>
              </w:rPr>
              <w:t xml:space="preserve">) </w:t>
            </w:r>
            <w:r w:rsidR="00FA2788" w:rsidRPr="00FA2788">
              <w:rPr>
                <w:color w:val="FFC000"/>
              </w:rPr>
              <w:t>or</w:t>
            </w:r>
            <w:r w:rsidR="0042303C">
              <w:rPr>
                <w:color w:val="92D050"/>
              </w:rPr>
              <w:t xml:space="preserve"> </w:t>
            </w:r>
            <w:r w:rsidR="008A4498" w:rsidRPr="00FA2788">
              <w:rPr>
                <w:color w:val="FFC000"/>
              </w:rPr>
              <w:t>(</w:t>
            </w:r>
            <w:r w:rsidR="008A4498" w:rsidRPr="008A4498">
              <w:rPr>
                <w:color w:val="FF6699"/>
              </w:rPr>
              <w:t xml:space="preserve">minor_children and agree_or_settle_kids </w:t>
            </w:r>
            <w:r w:rsidR="004F7C0F">
              <w:rPr>
                <w:color w:val="FF6699"/>
              </w:rPr>
              <w:t xml:space="preserve">== </w:t>
            </w:r>
            <w:r w:rsidR="008A4498" w:rsidRPr="008A4498">
              <w:rPr>
                <w:color w:val="FF6699"/>
              </w:rPr>
              <w:t>'</w:t>
            </w:r>
            <w:r w:rsidR="00FA2788">
              <w:rPr>
                <w:color w:val="FF6699"/>
              </w:rPr>
              <w:t>no</w:t>
            </w:r>
            <w:r w:rsidR="008A4498" w:rsidRPr="008A4498">
              <w:rPr>
                <w:color w:val="FF6699"/>
              </w:rPr>
              <w:t>'</w:t>
            </w:r>
            <w:r w:rsidR="004F7C0F" w:rsidRPr="004F7C0F">
              <w:rPr>
                <w:color w:val="FFC000"/>
              </w:rPr>
              <w:t>)</w:t>
            </w:r>
            <w:r w:rsidR="004F7C0F">
              <w:rPr>
                <w:color w:val="FF0000"/>
              </w:rPr>
              <w:t>)</w:t>
            </w:r>
            <w:r w:rsidR="00214FF0" w:rsidRPr="00214FF0">
              <w:rPr>
                <w:color w:val="FF6699"/>
              </w:rPr>
              <w:t>)</w:t>
            </w:r>
            <w:r w:rsidR="004F7C0F">
              <w:rPr>
                <w:color w:val="FF0000"/>
              </w:rPr>
              <w:t xml:space="preserve"> or (</w:t>
            </w:r>
            <w:r w:rsidR="004F7C0F" w:rsidRPr="008A4498">
              <w:rPr>
                <w:color w:val="FF6699"/>
              </w:rPr>
              <w:t>legal_separation_or_divorce == '</w:t>
            </w:r>
            <w:r w:rsidR="004F7C0F">
              <w:rPr>
                <w:color w:val="FF6699"/>
              </w:rPr>
              <w:t>legal separation</w:t>
            </w:r>
            <w:r w:rsidR="004F7C0F" w:rsidRPr="008A4498">
              <w:rPr>
                <w:color w:val="FF6699"/>
              </w:rPr>
              <w:t>' and</w:t>
            </w:r>
            <w:r w:rsidR="004F7C0F">
              <w:rPr>
                <w:color w:val="FF6699"/>
              </w:rPr>
              <w:t xml:space="preserve"> </w:t>
            </w:r>
            <w:r w:rsidR="004F7C0F" w:rsidRPr="008A4498">
              <w:rPr>
                <w:color w:val="FF6699"/>
              </w:rPr>
              <w:t xml:space="preserve">agree_or_settle_kids </w:t>
            </w:r>
            <w:r w:rsidR="004F7C0F">
              <w:rPr>
                <w:color w:val="FF6699"/>
              </w:rPr>
              <w:t xml:space="preserve">== </w:t>
            </w:r>
            <w:r w:rsidR="004F7C0F" w:rsidRPr="008A4498">
              <w:rPr>
                <w:color w:val="FF6699"/>
              </w:rPr>
              <w:t>'</w:t>
            </w:r>
            <w:r w:rsidR="004F7C0F">
              <w:rPr>
                <w:color w:val="FF6699"/>
              </w:rPr>
              <w:t>no</w:t>
            </w:r>
            <w:r w:rsidR="004F7C0F" w:rsidRPr="008A4498">
              <w:rPr>
                <w:color w:val="FF6699"/>
              </w:rPr>
              <w:t>'</w:t>
            </w:r>
            <w:r w:rsidR="004F7C0F">
              <w:rPr>
                <w:color w:val="FF0000"/>
              </w:rPr>
              <w:t>)</w:t>
            </w:r>
            <w:r w:rsidRPr="00A46BFE">
              <w:rPr>
                <w:color w:val="FF6699"/>
              </w:rPr>
              <w:t xml:space="preserve"> %}</w:t>
            </w:r>
          </w:p>
        </w:tc>
        <w:tc>
          <w:tcPr>
            <w:tcW w:w="7612" w:type="dxa"/>
            <w:tcMar>
              <w:top w:w="360" w:type="dxa"/>
              <w:left w:w="115" w:type="dxa"/>
              <w:right w:w="115" w:type="dxa"/>
            </w:tcMar>
          </w:tcPr>
          <w:p w14:paraId="58A35BD6" w14:textId="77777777" w:rsidR="002F7B65" w:rsidRDefault="002F7B65" w:rsidP="002F7B65"/>
        </w:tc>
      </w:tr>
      <w:tr w:rsidR="002F7B65" w14:paraId="01644934" w14:textId="77777777" w:rsidTr="002F7B65">
        <w:trPr>
          <w:jc w:val="center"/>
        </w:trPr>
        <w:tc>
          <w:tcPr>
            <w:tcW w:w="2628" w:type="dxa"/>
            <w:tcMar>
              <w:top w:w="360" w:type="dxa"/>
              <w:left w:w="115" w:type="dxa"/>
              <w:right w:w="115" w:type="dxa"/>
            </w:tcMar>
          </w:tcPr>
          <w:p w14:paraId="402930E0" w14:textId="14DC1B50" w:rsidR="002F7B65" w:rsidRPr="006C65ED" w:rsidRDefault="002F7B65" w:rsidP="002F7B65">
            <w:pPr>
              <w:pStyle w:val="Heading2"/>
              <w:outlineLvl w:val="1"/>
            </w:pPr>
            <w:r>
              <w:lastRenderedPageBreak/>
              <w:t xml:space="preserve">Step </w:t>
            </w:r>
            <w:r w:rsidR="00727B63">
              <w:fldChar w:fldCharType="begin"/>
            </w:r>
            <w:r w:rsidR="00727B63">
              <w:instrText xml:space="preserve"> SEQ stepList \* MERGEFORMAT </w:instrText>
            </w:r>
            <w:r w:rsidR="00727B63">
              <w:fldChar w:fldCharType="separate"/>
            </w:r>
            <w:r w:rsidR="00052FA2">
              <w:rPr>
                <w:noProof/>
              </w:rPr>
              <w:t>16</w:t>
            </w:r>
            <w:r w:rsidR="00727B63">
              <w:rPr>
                <w:noProof/>
              </w:rPr>
              <w:fldChar w:fldCharType="end"/>
            </w:r>
            <w:r>
              <w:t>:</w:t>
            </w:r>
            <w:r w:rsidRPr="004D34B0">
              <w:t xml:space="preserve"> </w:t>
            </w:r>
            <w:r w:rsidRPr="0022408B">
              <w:t>Learn more about the process</w:t>
            </w:r>
          </w:p>
        </w:tc>
        <w:tc>
          <w:tcPr>
            <w:tcW w:w="7612" w:type="dxa"/>
            <w:tcMar>
              <w:top w:w="360" w:type="dxa"/>
              <w:left w:w="115" w:type="dxa"/>
              <w:right w:w="115" w:type="dxa"/>
            </w:tcMar>
          </w:tcPr>
          <w:p w14:paraId="0744CDF5" w14:textId="64DD2978" w:rsidR="002F7B65" w:rsidRDefault="002F7B65" w:rsidP="002F7B65">
            <w:pPr>
              <w:pStyle w:val="Heading3"/>
              <w:outlineLvl w:val="2"/>
            </w:pPr>
            <w:r>
              <w:t>Read</w:t>
            </w:r>
            <w:r w:rsidR="008A4498" w:rsidRPr="008A4498">
              <w:rPr>
                <w:color w:val="00B0F0"/>
              </w:rPr>
              <w:t>{% if legal_separation_or_divorce == '</w:t>
            </w:r>
            <w:r w:rsidRPr="0022408B">
              <w:rPr>
                <w:color w:val="00B0F0"/>
              </w:rPr>
              <w:t>legal</w:t>
            </w:r>
            <w:r w:rsidR="008A4498">
              <w:rPr>
                <w:color w:val="00B0F0"/>
              </w:rPr>
              <w:t xml:space="preserve"> </w:t>
            </w:r>
            <w:r w:rsidRPr="0022408B">
              <w:rPr>
                <w:color w:val="00B0F0"/>
              </w:rPr>
              <w:t>sep</w:t>
            </w:r>
            <w:r>
              <w:rPr>
                <w:color w:val="00B0F0"/>
              </w:rPr>
              <w:t>aration</w:t>
            </w:r>
            <w:r w:rsidR="008A4498">
              <w:rPr>
                <w:color w:val="00B0F0"/>
              </w:rPr>
              <w:t>'</w:t>
            </w:r>
            <w:r w:rsidRPr="0022408B">
              <w:rPr>
                <w:color w:val="00B0F0"/>
              </w:rPr>
              <w:t xml:space="preserve"> %}</w:t>
            </w:r>
            <w:r w:rsidRPr="00D870C5">
              <w:rPr>
                <w:rFonts w:ascii="Arial" w:hAnsi="Arial" w:cs="Arial"/>
              </w:rPr>
              <w:t xml:space="preserve"> (although these are about divorce, the process is the same)</w:t>
            </w:r>
            <w:r w:rsidRPr="0022408B">
              <w:rPr>
                <w:rFonts w:ascii="Arial" w:hAnsi="Arial" w:cs="Arial"/>
                <w:color w:val="00B0F0"/>
              </w:rPr>
              <w:t>{% endif %}</w:t>
            </w:r>
          </w:p>
          <w:p w14:paraId="759DD58A" w14:textId="26D39673" w:rsidR="002F7B65" w:rsidRDefault="002F7B65" w:rsidP="002F7B65">
            <w:pPr>
              <w:pStyle w:val="ListParagraph"/>
              <w:ind w:left="405"/>
            </w:pPr>
            <w:r w:rsidRPr="00907662">
              <w:rPr>
                <w:b/>
              </w:rPr>
              <w:t>Flow Chart for Case Process of Divorce and Child Custody between Unmarried Parents, SHC-185</w:t>
            </w:r>
            <w:r>
              <w:t xml:space="preserve">: </w:t>
            </w:r>
            <w:r>
              <w:br/>
            </w:r>
            <w:hyperlink r:id="rId191" w:history="1">
              <w:r w:rsidRPr="008F3B73">
                <w:rPr>
                  <w:rStyle w:val="Hyperlink"/>
                </w:rPr>
                <w:t>Word</w:t>
              </w:r>
            </w:hyperlink>
            <w:r>
              <w:rPr>
                <w:rStyle w:val="Hyperlink"/>
              </w:rPr>
              <w:br/>
            </w:r>
            <w:r w:rsidRPr="00680D89">
              <w:t>courts.alaska.gov/shc/family/docs/shc-185.doc</w:t>
            </w:r>
            <w:r w:rsidRPr="008F3B73">
              <w:t xml:space="preserve"> </w:t>
            </w:r>
            <w:r>
              <w:br/>
            </w:r>
            <w:hyperlink r:id="rId192" w:history="1">
              <w:r w:rsidRPr="008F3B73">
                <w:rPr>
                  <w:rStyle w:val="Hyperlink"/>
                </w:rPr>
                <w:t>PDF</w:t>
              </w:r>
            </w:hyperlink>
            <w:r>
              <w:rPr>
                <w:rStyle w:val="Hyperlink"/>
              </w:rPr>
              <w:br/>
            </w:r>
            <w:r w:rsidRPr="00680D89">
              <w:t>courts.alaska.gov/shc/family/docs/shc-185n.pdf</w:t>
            </w:r>
          </w:p>
          <w:p w14:paraId="43160F69" w14:textId="1E3F72BA" w:rsidR="002F7B65" w:rsidRDefault="002F7B65" w:rsidP="002F7B65">
            <w:pPr>
              <w:pStyle w:val="ListParagraph"/>
              <w:ind w:left="405"/>
            </w:pPr>
            <w:r w:rsidRPr="00907662">
              <w:rPr>
                <w:b/>
              </w:rPr>
              <w:t>The Life of a Divorce or Custody Case</w:t>
            </w:r>
            <w:r>
              <w:t xml:space="preserve">, </w:t>
            </w:r>
            <w:hyperlink r:id="rId193" w:history="1">
              <w:r w:rsidRPr="008F3B73">
                <w:rPr>
                  <w:rStyle w:val="Hyperlink"/>
                </w:rPr>
                <w:t>SHC-180</w:t>
              </w:r>
            </w:hyperlink>
            <w:r>
              <w:rPr>
                <w:rStyle w:val="Hyperlink"/>
              </w:rPr>
              <w:br/>
            </w:r>
            <w:r w:rsidRPr="00907662">
              <w:t>courts.alaska.gov/shc/family/docs/shc-180n.pdf</w:t>
            </w:r>
          </w:p>
          <w:p w14:paraId="58E97F49" w14:textId="77777777" w:rsidR="002F7B65" w:rsidRDefault="002F7B65" w:rsidP="002F7B65">
            <w:pPr>
              <w:pStyle w:val="Heading3"/>
              <w:outlineLvl w:val="2"/>
            </w:pPr>
            <w:r>
              <w:t xml:space="preserve">Watch a Video </w:t>
            </w:r>
          </w:p>
          <w:p w14:paraId="10C5087C" w14:textId="0320FED9" w:rsidR="002F7B65" w:rsidRDefault="00727B63" w:rsidP="002F7B65">
            <w:pPr>
              <w:pStyle w:val="ListParagraph"/>
              <w:ind w:left="405"/>
            </w:pPr>
            <w:hyperlink r:id="rId194" w:history="1">
              <w:r w:rsidR="002F7B65" w:rsidRPr="00EA7976">
                <w:rPr>
                  <w:rStyle w:val="Hyperlink"/>
                </w:rPr>
                <w:t>Introduction to Divorce and Custody Cases in Alaska</w:t>
              </w:r>
            </w:hyperlink>
            <w:r w:rsidR="002F7B65">
              <w:br/>
            </w:r>
            <w:r w:rsidR="002F7B65" w:rsidRPr="00680D89">
              <w:t>youtube.com/</w:t>
            </w:r>
            <w:proofErr w:type="spellStart"/>
            <w:r w:rsidR="002F7B65" w:rsidRPr="00680D89">
              <w:t>watch?v</w:t>
            </w:r>
            <w:proofErr w:type="spellEnd"/>
            <w:r w:rsidR="002F7B65" w:rsidRPr="00680D89">
              <w:t>=z2d2CLllPUU&amp;t</w:t>
            </w:r>
          </w:p>
          <w:p w14:paraId="71E34546" w14:textId="23DD83EE" w:rsidR="002F7B65" w:rsidRDefault="00727B63" w:rsidP="002F7B65">
            <w:pPr>
              <w:pStyle w:val="ListParagraph"/>
              <w:ind w:left="405"/>
            </w:pPr>
            <w:hyperlink r:id="rId195" w:history="1">
              <w:r w:rsidR="002F7B65" w:rsidRPr="00680D89">
                <w:rPr>
                  <w:rStyle w:val="Hyperlink"/>
                </w:rPr>
                <w:t>Overview and Timeline of the Case</w:t>
              </w:r>
            </w:hyperlink>
            <w:r w:rsidR="002F7B65">
              <w:br/>
            </w:r>
            <w:r w:rsidR="002F7B65" w:rsidRPr="00680D89">
              <w:t>youtube.com/</w:t>
            </w:r>
            <w:proofErr w:type="spellStart"/>
            <w:r w:rsidR="002F7B65" w:rsidRPr="00680D89">
              <w:t>watch?v</w:t>
            </w:r>
            <w:proofErr w:type="spellEnd"/>
            <w:r w:rsidR="002F7B65" w:rsidRPr="00680D89">
              <w:t>=EzSV4Caz6Co</w:t>
            </w:r>
          </w:p>
          <w:p w14:paraId="36E59287" w14:textId="5E1962A5" w:rsidR="002F7B65" w:rsidRDefault="002F7B65" w:rsidP="002F7B65">
            <w:pPr>
              <w:pStyle w:val="ListParagraph"/>
              <w:ind w:left="405"/>
            </w:pPr>
            <w:r>
              <w:t xml:space="preserve">Find other Alaska Divorce Videos: </w:t>
            </w:r>
            <w:hyperlink r:id="rId196" w:history="1">
              <w:r w:rsidRPr="00680D89">
                <w:rPr>
                  <w:rStyle w:val="Hyperlink"/>
                </w:rPr>
                <w:t>English</w:t>
              </w:r>
            </w:hyperlink>
            <w:r>
              <w:t xml:space="preserve"> | </w:t>
            </w:r>
            <w:hyperlink r:id="rId197" w:history="1">
              <w:r w:rsidRPr="00680D89">
                <w:rPr>
                  <w:rStyle w:val="Hyperlink"/>
                </w:rPr>
                <w:t>Spanish</w:t>
              </w:r>
            </w:hyperlink>
            <w:r>
              <w:t xml:space="preserve"> | </w:t>
            </w:r>
            <w:hyperlink r:id="rId198" w:history="1">
              <w:r w:rsidRPr="00680D89">
                <w:rPr>
                  <w:rStyle w:val="Hyperlink"/>
                </w:rPr>
                <w:t>Tagalog</w:t>
              </w:r>
            </w:hyperlink>
            <w:r>
              <w:br/>
              <w:t xml:space="preserve">English: </w:t>
            </w:r>
            <w:r w:rsidRPr="00680D89">
              <w:t>youtube.com/</w:t>
            </w:r>
            <w:proofErr w:type="spellStart"/>
            <w:r w:rsidRPr="00680D89">
              <w:t>playlist?list</w:t>
            </w:r>
            <w:proofErr w:type="spellEnd"/>
            <w:r w:rsidRPr="00680D89">
              <w:t>=PLRS0LlEIQsuTsfO0wSTsSTIvVE5RO8sLc</w:t>
            </w:r>
            <w:r>
              <w:br/>
              <w:t>Spanish</w:t>
            </w:r>
            <w:r>
              <w:br/>
              <w:t>AK</w:t>
            </w:r>
            <w:r w:rsidRPr="00680D89">
              <w:t>law</w:t>
            </w:r>
            <w:r>
              <w:t>S</w:t>
            </w:r>
            <w:r w:rsidRPr="00680D89">
              <w:t>elf</w:t>
            </w:r>
            <w:r>
              <w:t>H</w:t>
            </w:r>
            <w:r w:rsidRPr="00680D89">
              <w:t>elp.org/?</w:t>
            </w:r>
            <w:proofErr w:type="spellStart"/>
            <w:r w:rsidRPr="00680D89">
              <w:t>page_id</w:t>
            </w:r>
            <w:proofErr w:type="spellEnd"/>
            <w:r w:rsidRPr="00680D89">
              <w:t>=29</w:t>
            </w:r>
            <w:r>
              <w:br/>
              <w:t>Tagalog</w:t>
            </w:r>
            <w:r>
              <w:br/>
              <w:t>AK</w:t>
            </w:r>
            <w:r w:rsidRPr="00680D89">
              <w:t>law</w:t>
            </w:r>
            <w:r>
              <w:t>S</w:t>
            </w:r>
            <w:r w:rsidRPr="00680D89">
              <w:t>elf</w:t>
            </w:r>
            <w:r>
              <w:t>H</w:t>
            </w:r>
            <w:r w:rsidRPr="00680D89">
              <w:t>elp.org/?</w:t>
            </w:r>
            <w:proofErr w:type="spellStart"/>
            <w:r w:rsidRPr="00680D89">
              <w:t>page_id</w:t>
            </w:r>
            <w:proofErr w:type="spellEnd"/>
            <w:r w:rsidRPr="00680D89">
              <w:t>=158</w:t>
            </w:r>
          </w:p>
          <w:p w14:paraId="203327E0" w14:textId="2BB7FC63" w:rsidR="002F7B65" w:rsidRPr="00EA7976" w:rsidDel="00E1654F" w:rsidRDefault="002F7B65" w:rsidP="00E1654F">
            <w:pPr>
              <w:pStyle w:val="ListParagraph"/>
              <w:ind w:left="405"/>
              <w:rPr>
                <w:del w:id="87" w:author="Caroline Robinson" w:date="2024-04-22T09:27:00Z"/>
              </w:rPr>
            </w:pPr>
            <w:r>
              <w:t xml:space="preserve">Find </w:t>
            </w:r>
            <w:hyperlink r:id="rId199" w:history="1">
              <w:r w:rsidRPr="00680D89">
                <w:rPr>
                  <w:rStyle w:val="Hyperlink"/>
                </w:rPr>
                <w:t>Alaska Family Law Hearing &amp; Trial Preparation Videos</w:t>
              </w:r>
            </w:hyperlink>
            <w:r>
              <w:br/>
            </w:r>
            <w:r w:rsidRPr="00680D89">
              <w:t>.youtube.com/</w:t>
            </w:r>
            <w:proofErr w:type="spellStart"/>
            <w:r w:rsidRPr="00680D89">
              <w:t>playlist?list</w:t>
            </w:r>
            <w:proofErr w:type="spellEnd"/>
            <w:r w:rsidRPr="00680D89">
              <w:t>=PL82589B66ED712B4B</w:t>
            </w:r>
          </w:p>
          <w:p w14:paraId="658D8641" w14:textId="77777777" w:rsidR="002F7B65" w:rsidRPr="00EA5729" w:rsidRDefault="002F7B65" w:rsidP="00E1654F">
            <w:pPr>
              <w:pStyle w:val="ListParagraph"/>
              <w:ind w:left="405"/>
            </w:pPr>
          </w:p>
        </w:tc>
      </w:tr>
      <w:tr w:rsidR="002F7B65" w14:paraId="06E8EC9F" w14:textId="77777777" w:rsidTr="002F7B65">
        <w:trPr>
          <w:jc w:val="center"/>
        </w:trPr>
        <w:tc>
          <w:tcPr>
            <w:tcW w:w="2628" w:type="dxa"/>
            <w:tcMar>
              <w:top w:w="360" w:type="dxa"/>
              <w:left w:w="115" w:type="dxa"/>
              <w:right w:w="115" w:type="dxa"/>
            </w:tcMar>
          </w:tcPr>
          <w:p w14:paraId="7F58FE58" w14:textId="77777777" w:rsidR="002F7B65" w:rsidRPr="007D262F" w:rsidRDefault="002F7B65" w:rsidP="002F7B65">
            <w:pPr>
              <w:pStyle w:val="BodyText"/>
            </w:pPr>
            <w:bookmarkStart w:id="88" w:name="_Hlk123134046"/>
            <w:r w:rsidRPr="00A46BFE">
              <w:rPr>
                <w:color w:val="FF6699"/>
              </w:rPr>
              <w:t>{%tr endif %}</w:t>
            </w:r>
          </w:p>
        </w:tc>
        <w:tc>
          <w:tcPr>
            <w:tcW w:w="7612" w:type="dxa"/>
            <w:tcMar>
              <w:top w:w="360" w:type="dxa"/>
              <w:left w:w="115" w:type="dxa"/>
              <w:right w:w="115" w:type="dxa"/>
            </w:tcMar>
          </w:tcPr>
          <w:p w14:paraId="1422677D" w14:textId="77777777" w:rsidR="002F7B65" w:rsidRPr="00310640" w:rsidRDefault="002F7B65" w:rsidP="002F7B65"/>
        </w:tc>
      </w:tr>
      <w:bookmarkEnd w:id="88"/>
      <w:tr w:rsidR="002F7B65" w:rsidRPr="00DA61AF" w14:paraId="559227B9" w14:textId="77777777" w:rsidTr="002F7B65">
        <w:trPr>
          <w:jc w:val="center"/>
        </w:trPr>
        <w:tc>
          <w:tcPr>
            <w:tcW w:w="2628" w:type="dxa"/>
            <w:tcMar>
              <w:top w:w="360" w:type="dxa"/>
              <w:left w:w="115" w:type="dxa"/>
              <w:right w:w="115" w:type="dxa"/>
            </w:tcMar>
          </w:tcPr>
          <w:p w14:paraId="30CA4ACE" w14:textId="1EE2581C" w:rsidR="002F7B65" w:rsidRPr="00DA61AF" w:rsidRDefault="002F7B65" w:rsidP="002F7B65">
            <w:pPr>
              <w:pStyle w:val="BodyText"/>
              <w:rPr>
                <w:rFonts w:ascii="Tahoma" w:eastAsia="Times New Roman" w:hAnsi="Tahoma" w:cs="Tahoma"/>
              </w:rPr>
            </w:pPr>
            <w:r w:rsidRPr="00DA61AF">
              <w:rPr>
                <w:rFonts w:ascii="Tahoma" w:eastAsia="Times New Roman" w:hAnsi="Tahoma" w:cs="Tahoma"/>
              </w:rPr>
              <w:t>{%tr if</w:t>
            </w:r>
            <w:r>
              <w:rPr>
                <w:rFonts w:ascii="Tahoma" w:eastAsia="Times New Roman" w:hAnsi="Tahoma" w:cs="Tahoma"/>
              </w:rPr>
              <w:t xml:space="preserve"> </w:t>
            </w:r>
            <w:r w:rsidR="00D65F50">
              <w:rPr>
                <w:rFonts w:ascii="Tahoma" w:eastAsia="Times New Roman" w:hAnsi="Tahoma" w:cs="Tahoma"/>
              </w:rPr>
              <w:t xml:space="preserve">not minor_children and not </w:t>
            </w:r>
            <w:r w:rsidR="00D65F50" w:rsidRPr="00D65F50">
              <w:rPr>
                <w:rFonts w:ascii="Tahoma" w:eastAsia="Times New Roman" w:hAnsi="Tahoma" w:cs="Tahoma"/>
              </w:rPr>
              <w:t>know_spouse_whereabouts</w:t>
            </w:r>
            <w:r w:rsidRPr="00DA61AF">
              <w:rPr>
                <w:rFonts w:ascii="Tahoma" w:eastAsia="Times New Roman" w:hAnsi="Tahoma" w:cs="Tahoma"/>
              </w:rPr>
              <w:t xml:space="preserve"> %}</w:t>
            </w:r>
          </w:p>
        </w:tc>
        <w:tc>
          <w:tcPr>
            <w:tcW w:w="7612" w:type="dxa"/>
            <w:tcMar>
              <w:top w:w="360" w:type="dxa"/>
              <w:left w:w="115" w:type="dxa"/>
              <w:right w:w="115" w:type="dxa"/>
            </w:tcMar>
          </w:tcPr>
          <w:p w14:paraId="5BA49FC5" w14:textId="77777777" w:rsidR="002F7B65" w:rsidRPr="00DA61AF" w:rsidRDefault="002F7B65" w:rsidP="002F7B65">
            <w:pPr>
              <w:pStyle w:val="BodyText"/>
              <w:rPr>
                <w:rFonts w:ascii="Tahoma" w:eastAsia="Times New Roman" w:hAnsi="Tahoma" w:cs="Tahoma"/>
              </w:rPr>
            </w:pPr>
          </w:p>
        </w:tc>
      </w:tr>
      <w:tr w:rsidR="002F7B65" w14:paraId="49280271" w14:textId="77777777" w:rsidTr="002F7B65">
        <w:trPr>
          <w:jc w:val="center"/>
        </w:trPr>
        <w:tc>
          <w:tcPr>
            <w:tcW w:w="2628" w:type="dxa"/>
            <w:tcMar>
              <w:top w:w="360" w:type="dxa"/>
              <w:left w:w="115" w:type="dxa"/>
              <w:right w:w="115" w:type="dxa"/>
            </w:tcMar>
          </w:tcPr>
          <w:p w14:paraId="630AD845" w14:textId="38161FD4" w:rsidR="002F7B65" w:rsidRPr="007D262F" w:rsidRDefault="002F7B65" w:rsidP="002F7B65">
            <w:pPr>
              <w:pStyle w:val="Heading2"/>
              <w:outlineLvl w:val="1"/>
            </w:pPr>
            <w:r>
              <w:lastRenderedPageBreak/>
              <w:t xml:space="preserve">Step </w:t>
            </w:r>
            <w:r w:rsidR="00727B63">
              <w:fldChar w:fldCharType="begin"/>
            </w:r>
            <w:r w:rsidR="00727B63">
              <w:instrText xml:space="preserve"> SEQ stepList \* MERGEFORMAT </w:instrText>
            </w:r>
            <w:r w:rsidR="00727B63">
              <w:fldChar w:fldCharType="separate"/>
            </w:r>
            <w:r w:rsidR="00052FA2">
              <w:rPr>
                <w:noProof/>
              </w:rPr>
              <w:t>17</w:t>
            </w:r>
            <w:r w:rsidR="00727B63">
              <w:rPr>
                <w:noProof/>
              </w:rPr>
              <w:fldChar w:fldCharType="end"/>
            </w:r>
            <w:r>
              <w:t xml:space="preserve">: </w:t>
            </w:r>
            <w:commentRangeStart w:id="89"/>
            <w:r w:rsidRPr="00C837C3">
              <w:t>File to end your marriage when you don't know where your spouse is, there are no children, and there is no property or debt to divide</w:t>
            </w:r>
            <w:commentRangeEnd w:id="89"/>
            <w:r w:rsidR="00D12EC1">
              <w:rPr>
                <w:rStyle w:val="CommentReference"/>
                <w:rFonts w:ascii="Arial" w:eastAsia="Arial" w:hAnsi="Arial" w:cs="Arial"/>
                <w:color w:val="auto"/>
                <w:spacing w:val="0"/>
              </w:rPr>
              <w:commentReference w:id="89"/>
            </w:r>
          </w:p>
        </w:tc>
        <w:tc>
          <w:tcPr>
            <w:tcW w:w="7612" w:type="dxa"/>
            <w:tcMar>
              <w:top w:w="360" w:type="dxa"/>
              <w:left w:w="115" w:type="dxa"/>
              <w:right w:w="115" w:type="dxa"/>
            </w:tcMar>
          </w:tcPr>
          <w:p w14:paraId="3217B6C5" w14:textId="5031FF60" w:rsidR="002F7B65" w:rsidRDefault="002F7B65" w:rsidP="002F7B65">
            <w:pPr>
              <w:pStyle w:val="BodyText"/>
            </w:pPr>
            <w:r>
              <w:t>Usually when you start a case you are required to give your spouse all the forms you file with the court.</w:t>
            </w:r>
            <w:r w:rsidR="0042303C">
              <w:t xml:space="preserve"> </w:t>
            </w:r>
            <w:r>
              <w:t>This is called "service."</w:t>
            </w:r>
            <w:r w:rsidR="0042303C">
              <w:t xml:space="preserve"> </w:t>
            </w:r>
            <w:r>
              <w:t>If you don't know where your spouse is you can ask the court to let you serve by "alternate service."</w:t>
            </w:r>
            <w:r w:rsidR="0042303C">
              <w:t xml:space="preserve"> </w:t>
            </w:r>
            <w:r>
              <w:t>You can only use "alternate service" after you look for your spouse with "diligent inquiry."</w:t>
            </w:r>
            <w:del w:id="90" w:author="Caroline Robinson" w:date="2024-04-22T12:30:00Z">
              <w:r w:rsidR="0042303C" w:rsidDel="003A0223">
                <w:delText xml:space="preserve"> </w:delText>
              </w:r>
              <w:r w:rsidDel="003A0223">
                <w:delText>These steps are described below.</w:delText>
              </w:r>
            </w:del>
          </w:p>
          <w:p w14:paraId="52CB6607" w14:textId="65C33DC6" w:rsidR="002F7B65" w:rsidRDefault="002F7B65" w:rsidP="002F7B65">
            <w:pPr>
              <w:pStyle w:val="Heading3"/>
              <w:outlineLvl w:val="2"/>
            </w:pPr>
            <w:r>
              <w:t xml:space="preserve">Fill out the forms to start your </w:t>
            </w:r>
            <w:del w:id="91" w:author="Caroline Robinson" w:date="2024-04-22T13:30:00Z">
              <w:r w:rsidDel="00321825">
                <w:delText xml:space="preserve">dissolution </w:delText>
              </w:r>
            </w:del>
            <w:r>
              <w:t xml:space="preserve">case and ask the court to let you use alternate service </w:t>
            </w:r>
          </w:p>
          <w:p w14:paraId="6015F8CD" w14:textId="5DC6ADB2" w:rsidR="002F7B65" w:rsidRDefault="002F7B65" w:rsidP="002F7B65">
            <w:pPr>
              <w:pStyle w:val="BodyText"/>
            </w:pPr>
            <w:r>
              <w:t>You will not know your case number until you file your documents with the court.</w:t>
            </w:r>
            <w:r w:rsidR="0042303C">
              <w:t xml:space="preserve"> </w:t>
            </w:r>
            <w:r>
              <w:t>You can write the case number on all your forms then.</w:t>
            </w:r>
            <w:r w:rsidR="0042303C">
              <w:t xml:space="preserve"> </w:t>
            </w:r>
          </w:p>
          <w:p w14:paraId="45F6BDA5" w14:textId="233153CC" w:rsidR="002F7B65" w:rsidDel="002C7AED" w:rsidRDefault="002F7B65" w:rsidP="002F7B65">
            <w:pPr>
              <w:pStyle w:val="ListParagraph"/>
              <w:ind w:left="405"/>
              <w:rPr>
                <w:del w:id="92" w:author="Caroline Robinson" w:date="2024-04-22T12:33:00Z"/>
              </w:rPr>
            </w:pPr>
            <w:commentRangeStart w:id="93"/>
            <w:del w:id="94" w:author="Caroline Robinson" w:date="2024-04-22T12:33:00Z">
              <w:r w:rsidDel="002C7AED">
                <w:delText xml:space="preserve">Petition for Dissolution of Marriage: One Spouse, </w:delText>
              </w:r>
              <w:r w:rsidR="007A1EAA" w:rsidDel="002C7AED">
                <w:fldChar w:fldCharType="begin"/>
              </w:r>
              <w:r w:rsidR="007A1EAA" w:rsidDel="002C7AED">
                <w:delInstrText xml:space="preserve"> HYPERLINK "https://public.courts.alaska.gov/web/forms/docs/dr-200.pdf" </w:delInstrText>
              </w:r>
              <w:r w:rsidR="007A1EAA" w:rsidDel="002C7AED">
                <w:fldChar w:fldCharType="separate"/>
              </w:r>
              <w:r w:rsidRPr="00C837C3" w:rsidDel="002C7AED">
                <w:rPr>
                  <w:rStyle w:val="Hyperlink"/>
                </w:rPr>
                <w:delText>DR-200</w:delText>
              </w:r>
              <w:r w:rsidR="007A1EAA" w:rsidDel="002C7AED">
                <w:rPr>
                  <w:rStyle w:val="Hyperlink"/>
                </w:rPr>
                <w:fldChar w:fldCharType="end"/>
              </w:r>
            </w:del>
          </w:p>
          <w:p w14:paraId="25D62F5F" w14:textId="167A9E5E" w:rsidR="002F7B65" w:rsidRDefault="002F7B65" w:rsidP="002F7B65">
            <w:pPr>
              <w:pStyle w:val="ListParagraph"/>
              <w:ind w:left="405"/>
            </w:pPr>
            <w:r>
              <w:t xml:space="preserve">Affidavit of Diligent Inquiry, </w:t>
            </w:r>
            <w:hyperlink r:id="rId200" w:history="1">
              <w:r w:rsidRPr="00C837C3">
                <w:rPr>
                  <w:rStyle w:val="Hyperlink"/>
                </w:rPr>
                <w:t>DR-210</w:t>
              </w:r>
            </w:hyperlink>
            <w:r>
              <w:t xml:space="preserve"> (this form lists all the ways you should look for your spouse - if the court thinks you did not do enough to find your spouse, you may have to do more)</w:t>
            </w:r>
          </w:p>
          <w:p w14:paraId="24E40D7B" w14:textId="791A304C" w:rsidR="002F7B65" w:rsidRDefault="002F7B65" w:rsidP="002F7B65">
            <w:pPr>
              <w:pStyle w:val="ListParagraph"/>
              <w:ind w:left="405"/>
            </w:pPr>
            <w:r>
              <w:t xml:space="preserve">Information Sheet, </w:t>
            </w:r>
            <w:hyperlink r:id="rId201" w:history="1">
              <w:r w:rsidRPr="00C837C3">
                <w:rPr>
                  <w:rStyle w:val="Hyperlink"/>
                </w:rPr>
                <w:t>DR-314</w:t>
              </w:r>
            </w:hyperlink>
            <w:r>
              <w:t xml:space="preserve"> (fill in 1-3 with complete information for yourself, your spouse if you know it, and then sign and date)</w:t>
            </w:r>
          </w:p>
          <w:p w14:paraId="5BE5E37A" w14:textId="3A838D9A" w:rsidR="002F7B65" w:rsidRPr="00C837C3" w:rsidRDefault="002F7B65" w:rsidP="002F7B65">
            <w:pPr>
              <w:pStyle w:val="ListParagraph"/>
              <w:ind w:left="405"/>
            </w:pPr>
            <w:r>
              <w:t xml:space="preserve">Certificate of Divorce, Dissolution or Annulment, VS-401 - Get this form at the court or at Health Analytics &amp; Vital Records. You must use an original form (printed on archival-quality, acid-free paper). </w:t>
            </w:r>
            <w:r w:rsidRPr="00C837C3">
              <w:rPr>
                <w:b/>
              </w:rPr>
              <w:t>You may not use a photocopy</w:t>
            </w:r>
            <w:r>
              <w:t>.</w:t>
            </w:r>
            <w:r w:rsidR="0042303C">
              <w:t xml:space="preserve"> </w:t>
            </w:r>
            <w:r>
              <w:t>Fill in boxes 9-32 in black ink without cross-outs or corrections; if you don't know an answer about your spouse, leave it blank</w:t>
            </w:r>
            <w:commentRangeEnd w:id="93"/>
            <w:r w:rsidR="002C7AED">
              <w:rPr>
                <w:rStyle w:val="CommentReference"/>
                <w:rFonts w:ascii="Arial" w:eastAsia="Arial" w:hAnsi="Arial" w:cs="Arial"/>
                <w:color w:val="auto"/>
                <w:spacing w:val="0"/>
              </w:rPr>
              <w:commentReference w:id="93"/>
            </w:r>
            <w:r>
              <w:t>.</w:t>
            </w:r>
          </w:p>
          <w:p w14:paraId="1D549737" w14:textId="77777777" w:rsidR="002F7B65" w:rsidRDefault="002F7B65" w:rsidP="002F7B65">
            <w:pPr>
              <w:pStyle w:val="Heading3"/>
              <w:outlineLvl w:val="2"/>
            </w:pPr>
            <w:r>
              <w:t>Make 2 Copies of Your Forms: 1 copy for your own record and 1 copy for your spouse</w:t>
            </w:r>
          </w:p>
          <w:p w14:paraId="5139CEEE" w14:textId="7CBBBDA1" w:rsidR="002F7B65" w:rsidRDefault="002F7B65" w:rsidP="002F7B65">
            <w:pPr>
              <w:pStyle w:val="BodyText"/>
            </w:pPr>
            <w:r w:rsidRPr="00C837C3">
              <w:rPr>
                <w:b/>
              </w:rPr>
              <w:t>File the Original with Your Local Cour</w:t>
            </w:r>
            <w:r>
              <w:t xml:space="preserve">t (Find the closest Alaska Trial Courthouse to file your petition: </w:t>
            </w:r>
            <w:hyperlink r:id="rId202" w:anchor="trial" w:history="1">
              <w:r w:rsidRPr="00C837C3">
                <w:rPr>
                  <w:rStyle w:val="Hyperlink"/>
                </w:rPr>
                <w:t>Court Directory</w:t>
              </w:r>
            </w:hyperlink>
            <w:r>
              <w:t>.)</w:t>
            </w:r>
          </w:p>
          <w:p w14:paraId="31C451E9" w14:textId="4FBB155A" w:rsidR="002F7B65" w:rsidRDefault="002F7B65" w:rsidP="002F7B65">
            <w:pPr>
              <w:pStyle w:val="BodyText"/>
            </w:pPr>
            <w:r>
              <w:t>There is a fee to file a case.</w:t>
            </w:r>
            <w:r w:rsidR="0042303C">
              <w:t xml:space="preserve"> </w:t>
            </w:r>
            <w:r>
              <w:t xml:space="preserve">If you cannot afford it and want to file the case for free, you can file </w:t>
            </w:r>
            <w:r w:rsidRPr="00C837C3">
              <w:rPr>
                <w:b/>
              </w:rPr>
              <w:t>Exemption From the Payment of Fees</w:t>
            </w:r>
            <w:r>
              <w:t xml:space="preserve">, </w:t>
            </w:r>
            <w:hyperlink r:id="rId203" w:history="1">
              <w:r w:rsidRPr="00C837C3">
                <w:rPr>
                  <w:rStyle w:val="Hyperlink"/>
                </w:rPr>
                <w:t>TF-920</w:t>
              </w:r>
            </w:hyperlink>
            <w:r>
              <w:t>.</w:t>
            </w:r>
            <w:r w:rsidR="0042303C">
              <w:t xml:space="preserve"> </w:t>
            </w:r>
            <w:r>
              <w:t>Usually, you file the TF-920 form with your complaint and other papers when you file your case. The judge decides whether you have to pay the filing fee or get to file for free before the case starts. After you pay the filing fee or the court says you can file for free, the court will give you a summons.</w:t>
            </w:r>
            <w:r w:rsidR="0042303C">
              <w:t xml:space="preserve"> </w:t>
            </w:r>
            <w:r>
              <w:t>At some courts, you must return to the court to get your summons, other courts will issue it automatically after they decide you don’t have to pay the filing fee.</w:t>
            </w:r>
            <w:r w:rsidR="0042303C">
              <w:t xml:space="preserve"> </w:t>
            </w:r>
            <w:r>
              <w:t>Check with your local court to make sure you understand the procedure in using the TF-920 form and getting the summons.</w:t>
            </w:r>
          </w:p>
          <w:p w14:paraId="53871C21" w14:textId="77777777" w:rsidR="002F7B65" w:rsidRDefault="002F7B65" w:rsidP="002F7B65">
            <w:pPr>
              <w:pStyle w:val="Heading3"/>
              <w:outlineLvl w:val="2"/>
            </w:pPr>
            <w:r>
              <w:t>Final Steps of Alternate Service</w:t>
            </w:r>
          </w:p>
          <w:p w14:paraId="014EF895" w14:textId="4195C087" w:rsidR="002F7B65" w:rsidRDefault="002F7B65" w:rsidP="002F7B65">
            <w:pPr>
              <w:pStyle w:val="ListParagraph"/>
              <w:ind w:left="405"/>
            </w:pPr>
            <w:r>
              <w:lastRenderedPageBreak/>
              <w:t xml:space="preserve">The clerk will sign a </w:t>
            </w:r>
            <w:r w:rsidRPr="00C837C3">
              <w:rPr>
                <w:b/>
              </w:rPr>
              <w:t>Notice to Absent Spouse</w:t>
            </w:r>
            <w:r>
              <w:t xml:space="preserve"> if the court finds your attempts to notify your spouse to be sufficient.</w:t>
            </w:r>
            <w:r w:rsidR="0042303C">
              <w:t xml:space="preserve"> </w:t>
            </w:r>
            <w:r>
              <w:t>The court will then post the Notice on the Alaska Court System's legal notice website for 4 weeks in a row.</w:t>
            </w:r>
          </w:p>
          <w:p w14:paraId="4DA31065" w14:textId="294E5881" w:rsidR="002F7B65" w:rsidRDefault="002F7B65" w:rsidP="002F7B65">
            <w:pPr>
              <w:pStyle w:val="ListParagraph"/>
              <w:ind w:left="405"/>
            </w:pPr>
            <w:r>
              <w:t xml:space="preserve">After the notice has been posted 4 weeks, fill out and file the </w:t>
            </w:r>
            <w:r w:rsidRPr="00C837C3">
              <w:rPr>
                <w:b/>
              </w:rPr>
              <w:t>Proof of Notice</w:t>
            </w:r>
            <w:r>
              <w:t xml:space="preserve">, </w:t>
            </w:r>
            <w:hyperlink r:id="rId204" w:history="1">
              <w:r w:rsidRPr="00C837C3">
                <w:rPr>
                  <w:rStyle w:val="Hyperlink"/>
                </w:rPr>
                <w:t>DR-225</w:t>
              </w:r>
            </w:hyperlink>
            <w:r>
              <w:t>.</w:t>
            </w:r>
            <w:r w:rsidR="0042303C">
              <w:t xml:space="preserve"> </w:t>
            </w:r>
            <w:r>
              <w:t>When you file your Proof of Notice, ask the clerk's office for instructions on setting a hearing date. The hearing must be at least 30 days after the end of the 4 weeks the notice was posted on the court’s website.</w:t>
            </w:r>
          </w:p>
          <w:p w14:paraId="03B8C93D" w14:textId="2741FA6E" w:rsidR="002F7B65" w:rsidRDefault="002F7B65" w:rsidP="002F7B65">
            <w:pPr>
              <w:pStyle w:val="ListParagraph"/>
              <w:ind w:left="405"/>
            </w:pPr>
            <w:r>
              <w:t>Attend the hearing.</w:t>
            </w:r>
            <w:r w:rsidR="0042303C">
              <w:t xml:space="preserve"> </w:t>
            </w:r>
            <w:r>
              <w:t>The court will ask you questions about trying to find your spouse and about ending the marriage.</w:t>
            </w:r>
          </w:p>
          <w:p w14:paraId="630CE03B" w14:textId="77777777" w:rsidR="002F7B65" w:rsidRDefault="002F7B65" w:rsidP="002F7B65">
            <w:pPr>
              <w:pStyle w:val="Heading3"/>
              <w:outlineLvl w:val="2"/>
            </w:pPr>
            <w:r>
              <w:t>Links in this step</w:t>
            </w:r>
          </w:p>
          <w:p w14:paraId="000324AF" w14:textId="25B74CEB" w:rsidR="002F7B65" w:rsidDel="00E536A8" w:rsidRDefault="002F7B65" w:rsidP="002F7B65">
            <w:pPr>
              <w:pStyle w:val="BodyText"/>
              <w:rPr>
                <w:del w:id="95" w:author="Caroline Robinson" w:date="2024-04-22T12:34:00Z"/>
              </w:rPr>
            </w:pPr>
            <w:del w:id="96" w:author="Caroline Robinson" w:date="2024-04-22T12:34:00Z">
              <w:r w:rsidRPr="004F339F" w:rsidDel="00E536A8">
                <w:rPr>
                  <w:b/>
                </w:rPr>
                <w:delText xml:space="preserve">Petition for Dissolution of Marriage: One Spouse, </w:delText>
              </w:r>
              <w:r w:rsidR="007A1EAA" w:rsidDel="00E536A8">
                <w:fldChar w:fldCharType="begin"/>
              </w:r>
              <w:r w:rsidR="007A1EAA" w:rsidDel="00E536A8">
                <w:delInstrText xml:space="preserve"> HYPERLINK "https://public.courts.alaska.gov/web/forms/docs/dr-200.pdf" </w:delInstrText>
              </w:r>
              <w:r w:rsidR="007A1EAA" w:rsidDel="00E536A8">
                <w:fldChar w:fldCharType="separate"/>
              </w:r>
              <w:r w:rsidRPr="004F339F" w:rsidDel="00E536A8">
                <w:rPr>
                  <w:b/>
                </w:rPr>
                <w:delText>DR-200</w:delText>
              </w:r>
              <w:r w:rsidR="007A1EAA" w:rsidDel="00E536A8">
                <w:rPr>
                  <w:b/>
                </w:rPr>
                <w:fldChar w:fldCharType="end"/>
              </w:r>
              <w:r w:rsidDel="00E536A8">
                <w:br/>
              </w:r>
              <w:r w:rsidRPr="004F339F" w:rsidDel="00E536A8">
                <w:delText>public.courts.alaska.gov/web/forms/docs/dr-200.pdf</w:delText>
              </w:r>
            </w:del>
          </w:p>
          <w:p w14:paraId="13A2FA9C" w14:textId="317EA062" w:rsidR="002F7B65" w:rsidRDefault="002F7B65" w:rsidP="002F7B65">
            <w:pPr>
              <w:pStyle w:val="BodyText"/>
            </w:pPr>
            <w:r w:rsidRPr="004F339F">
              <w:rPr>
                <w:b/>
              </w:rPr>
              <w:t xml:space="preserve">Affidavit of Diligent Inquiry, </w:t>
            </w:r>
            <w:hyperlink r:id="rId205" w:history="1">
              <w:r w:rsidRPr="004F339F">
                <w:rPr>
                  <w:b/>
                </w:rPr>
                <w:t>DR-210</w:t>
              </w:r>
            </w:hyperlink>
            <w:r>
              <w:br/>
            </w:r>
            <w:r w:rsidRPr="004F339F">
              <w:t>public.courts.alaska.gov/web/forms/docs/dr-210.pdf</w:t>
            </w:r>
          </w:p>
          <w:p w14:paraId="6E74EC84" w14:textId="61DB97E8" w:rsidR="002F7B65" w:rsidRDefault="002F7B65" w:rsidP="002F7B65">
            <w:pPr>
              <w:pStyle w:val="BodyText"/>
            </w:pPr>
            <w:r w:rsidRPr="004F339F">
              <w:rPr>
                <w:b/>
              </w:rPr>
              <w:t xml:space="preserve">Information Sheet, </w:t>
            </w:r>
            <w:hyperlink r:id="rId206" w:history="1">
              <w:r w:rsidRPr="004F339F">
                <w:rPr>
                  <w:b/>
                </w:rPr>
                <w:t>DR-314</w:t>
              </w:r>
            </w:hyperlink>
            <w:r>
              <w:br/>
            </w:r>
            <w:r w:rsidRPr="004F339F">
              <w:t>public.courts.alaska.gov/web/forms/docs/dr-314.pdf</w:t>
            </w:r>
          </w:p>
          <w:p w14:paraId="16A27450" w14:textId="405F83FC" w:rsidR="002F7B65" w:rsidRDefault="00727B63" w:rsidP="002F7B65">
            <w:pPr>
              <w:pStyle w:val="BodyText"/>
            </w:pPr>
            <w:hyperlink r:id="rId207" w:anchor="trial" w:history="1">
              <w:r w:rsidR="002F7B65" w:rsidRPr="004F339F">
                <w:rPr>
                  <w:b/>
                </w:rPr>
                <w:t>Court Directory</w:t>
              </w:r>
            </w:hyperlink>
            <w:r w:rsidR="002F7B65">
              <w:br/>
            </w:r>
            <w:r w:rsidR="002F7B65" w:rsidRPr="004F339F">
              <w:t>courts.alaska.gov/</w:t>
            </w:r>
            <w:proofErr w:type="spellStart"/>
            <w:r w:rsidR="002F7B65" w:rsidRPr="004F339F">
              <w:t>courtdir</w:t>
            </w:r>
            <w:proofErr w:type="spellEnd"/>
            <w:r w:rsidR="002F7B65" w:rsidRPr="004F339F">
              <w:t>/</w:t>
            </w:r>
            <w:proofErr w:type="spellStart"/>
            <w:r w:rsidR="002F7B65" w:rsidRPr="004F339F">
              <w:t>index.htm#trial</w:t>
            </w:r>
            <w:proofErr w:type="spellEnd"/>
          </w:p>
          <w:p w14:paraId="7154CF97" w14:textId="2B57392F" w:rsidR="002F7B65" w:rsidRDefault="002F7B65" w:rsidP="002F7B65">
            <w:pPr>
              <w:pStyle w:val="BodyText"/>
            </w:pPr>
            <w:r w:rsidRPr="00C837C3">
              <w:rPr>
                <w:b/>
              </w:rPr>
              <w:t>Exemption From the Payment of Fees</w:t>
            </w:r>
            <w:r w:rsidRPr="004F339F">
              <w:rPr>
                <w:b/>
              </w:rPr>
              <w:t xml:space="preserve">, </w:t>
            </w:r>
            <w:hyperlink r:id="rId208" w:history="1">
              <w:r w:rsidRPr="004F339F">
                <w:rPr>
                  <w:b/>
                </w:rPr>
                <w:t>TF-920</w:t>
              </w:r>
            </w:hyperlink>
            <w:r>
              <w:br/>
            </w:r>
            <w:r w:rsidRPr="004F339F">
              <w:t>public.courts.alaska.gov/web/forms/docs/tf-920.pdf</w:t>
            </w:r>
          </w:p>
          <w:p w14:paraId="5DACCC57" w14:textId="4C39835C" w:rsidR="002F7B65" w:rsidRPr="004F339F" w:rsidRDefault="002F7B65" w:rsidP="002F7B65">
            <w:pPr>
              <w:pStyle w:val="BodyText"/>
            </w:pPr>
            <w:r w:rsidRPr="00C837C3">
              <w:rPr>
                <w:b/>
              </w:rPr>
              <w:t>Proof of Notice</w:t>
            </w:r>
            <w:r w:rsidRPr="004F339F">
              <w:rPr>
                <w:b/>
              </w:rPr>
              <w:t xml:space="preserve">, </w:t>
            </w:r>
            <w:hyperlink r:id="rId209" w:history="1">
              <w:r w:rsidRPr="004F339F">
                <w:rPr>
                  <w:b/>
                </w:rPr>
                <w:t>DR-225</w:t>
              </w:r>
            </w:hyperlink>
            <w:r>
              <w:br/>
            </w:r>
            <w:r w:rsidRPr="004F339F">
              <w:t>public.courts.alaska.gov/web/forms/docs/dr-225.pdf</w:t>
            </w:r>
          </w:p>
        </w:tc>
      </w:tr>
      <w:tr w:rsidR="002F7B65" w14:paraId="6A68D0EF" w14:textId="77777777" w:rsidTr="002F7B65">
        <w:trPr>
          <w:jc w:val="center"/>
        </w:trPr>
        <w:tc>
          <w:tcPr>
            <w:tcW w:w="2628" w:type="dxa"/>
            <w:tcMar>
              <w:top w:w="360" w:type="dxa"/>
              <w:left w:w="115" w:type="dxa"/>
              <w:right w:w="115" w:type="dxa"/>
            </w:tcMar>
          </w:tcPr>
          <w:p w14:paraId="1EF284EA" w14:textId="77777777" w:rsidR="002F7B65" w:rsidRPr="007D262F" w:rsidRDefault="002F7B65" w:rsidP="002F7B65">
            <w:pPr>
              <w:pStyle w:val="BodyText"/>
            </w:pPr>
            <w:r w:rsidRPr="006C65ED">
              <w:lastRenderedPageBreak/>
              <w:t xml:space="preserve">{%tr </w:t>
            </w:r>
            <w:r>
              <w:t>endif</w:t>
            </w:r>
            <w:r w:rsidRPr="006C65ED">
              <w:t xml:space="preserve"> %}</w:t>
            </w:r>
          </w:p>
        </w:tc>
        <w:tc>
          <w:tcPr>
            <w:tcW w:w="7612" w:type="dxa"/>
            <w:tcMar>
              <w:top w:w="360" w:type="dxa"/>
              <w:left w:w="115" w:type="dxa"/>
              <w:right w:w="115" w:type="dxa"/>
            </w:tcMar>
          </w:tcPr>
          <w:p w14:paraId="58E1D302" w14:textId="77777777" w:rsidR="002F7B65" w:rsidRPr="00310640" w:rsidRDefault="002F7B65" w:rsidP="002F7B65"/>
        </w:tc>
      </w:tr>
      <w:tr w:rsidR="002F7B65" w:rsidRPr="00BB2365" w14:paraId="19BFA08F" w14:textId="77777777" w:rsidTr="002F7B65">
        <w:trPr>
          <w:jc w:val="center"/>
        </w:trPr>
        <w:tc>
          <w:tcPr>
            <w:tcW w:w="2628" w:type="dxa"/>
            <w:tcMar>
              <w:top w:w="360" w:type="dxa"/>
              <w:left w:w="115" w:type="dxa"/>
              <w:right w:w="115" w:type="dxa"/>
            </w:tcMar>
          </w:tcPr>
          <w:p w14:paraId="52245F87" w14:textId="61A43460" w:rsidR="002F7B65" w:rsidRDefault="002F7B65" w:rsidP="002F7B65">
            <w:pPr>
              <w:pStyle w:val="BodyText"/>
            </w:pPr>
            <w:r w:rsidRPr="006C65ED">
              <w:t xml:space="preserve">{%tr </w:t>
            </w:r>
            <w:r w:rsidRPr="007D262F">
              <w:t xml:space="preserve">if </w:t>
            </w:r>
            <w:r>
              <w:t>paternity</w:t>
            </w:r>
            <w:r w:rsidR="00FE3055">
              <w:t xml:space="preserve"> </w:t>
            </w:r>
            <w:r w:rsidR="00FE3055" w:rsidRPr="00FE3055">
              <w:t>== 'do not know'</w:t>
            </w:r>
            <w:r>
              <w:t xml:space="preserve"> </w:t>
            </w:r>
            <w:r w:rsidRPr="006C65ED">
              <w:t>%}</w:t>
            </w:r>
          </w:p>
        </w:tc>
        <w:tc>
          <w:tcPr>
            <w:tcW w:w="7612" w:type="dxa"/>
            <w:tcMar>
              <w:top w:w="360" w:type="dxa"/>
              <w:left w:w="115" w:type="dxa"/>
              <w:right w:w="115" w:type="dxa"/>
            </w:tcMar>
          </w:tcPr>
          <w:p w14:paraId="58719DCD" w14:textId="77777777" w:rsidR="002F7B65" w:rsidRDefault="002F7B65" w:rsidP="002F7B65">
            <w:pPr>
              <w:pStyle w:val="BodyText"/>
            </w:pPr>
          </w:p>
        </w:tc>
      </w:tr>
      <w:tr w:rsidR="002F7B65" w14:paraId="6ACF74ED" w14:textId="77777777" w:rsidTr="002F7B65">
        <w:trPr>
          <w:jc w:val="center"/>
        </w:trPr>
        <w:tc>
          <w:tcPr>
            <w:tcW w:w="2628" w:type="dxa"/>
            <w:tcMar>
              <w:top w:w="360" w:type="dxa"/>
              <w:left w:w="115" w:type="dxa"/>
              <w:right w:w="115" w:type="dxa"/>
            </w:tcMar>
          </w:tcPr>
          <w:p w14:paraId="677F54AE" w14:textId="747BA682" w:rsidR="002F7B65" w:rsidRPr="007D262F" w:rsidRDefault="002F7B65" w:rsidP="002F7B65">
            <w:pPr>
              <w:pStyle w:val="Heading2"/>
              <w:outlineLvl w:val="1"/>
            </w:pPr>
            <w:r>
              <w:t xml:space="preserve">Step </w:t>
            </w:r>
            <w:r w:rsidR="00727B63">
              <w:fldChar w:fldCharType="begin"/>
            </w:r>
            <w:r w:rsidR="00727B63">
              <w:instrText xml:space="preserve"> SEQ stepList \* MERGEFORMAT </w:instrText>
            </w:r>
            <w:r w:rsidR="00727B63">
              <w:fldChar w:fldCharType="separate"/>
            </w:r>
            <w:r w:rsidR="00052FA2">
              <w:rPr>
                <w:noProof/>
              </w:rPr>
              <w:t>18</w:t>
            </w:r>
            <w:r w:rsidR="00727B63">
              <w:rPr>
                <w:noProof/>
              </w:rPr>
              <w:fldChar w:fldCharType="end"/>
            </w:r>
            <w:r>
              <w:t xml:space="preserve">: </w:t>
            </w:r>
            <w:r w:rsidRPr="00DA2AAD">
              <w:t>Learn about paternity testing</w:t>
            </w:r>
          </w:p>
        </w:tc>
        <w:tc>
          <w:tcPr>
            <w:tcW w:w="7612" w:type="dxa"/>
            <w:tcMar>
              <w:top w:w="360" w:type="dxa"/>
              <w:left w:w="115" w:type="dxa"/>
              <w:right w:w="115" w:type="dxa"/>
            </w:tcMar>
          </w:tcPr>
          <w:p w14:paraId="1AE08309" w14:textId="77777777" w:rsidR="002F7B65" w:rsidRDefault="002F7B65" w:rsidP="002F7B65">
            <w:pPr>
              <w:pStyle w:val="Heading3"/>
              <w:outlineLvl w:val="2"/>
            </w:pPr>
            <w:r>
              <w:t>General paternity information</w:t>
            </w:r>
          </w:p>
          <w:p w14:paraId="320FB25C" w14:textId="36B6A016" w:rsidR="002F7B65" w:rsidRDefault="002F7B65" w:rsidP="002F7B65">
            <w:pPr>
              <w:pStyle w:val="ListParagraph"/>
              <w:ind w:left="405"/>
            </w:pPr>
            <w:r>
              <w:t>Establishing paternity means legally determining the biological father of a child, and can make a big difference in a child's health, financial outlook and sense of identity in knowing who both parents are.</w:t>
            </w:r>
            <w:r w:rsidR="0042303C">
              <w:t xml:space="preserve"> </w:t>
            </w:r>
            <w:r>
              <w:t>Once established, the father's name can be placed on the child's birth certificate and he has legal and financial responsibility for the child.</w:t>
            </w:r>
            <w:r w:rsidR="0042303C">
              <w:t xml:space="preserve"> </w:t>
            </w:r>
            <w:r>
              <w:t xml:space="preserve">Disestablishing paternity is legally un-naming a man </w:t>
            </w:r>
            <w:r>
              <w:lastRenderedPageBreak/>
              <w:t>as the child's biological father.</w:t>
            </w:r>
            <w:r w:rsidR="0042303C">
              <w:t xml:space="preserve"> </w:t>
            </w:r>
          </w:p>
          <w:p w14:paraId="1F3A2ED8" w14:textId="1110DFE5" w:rsidR="002F7B65" w:rsidRDefault="002F7B65" w:rsidP="002F7B65">
            <w:pPr>
              <w:pStyle w:val="ListParagraph"/>
              <w:ind w:left="405"/>
            </w:pPr>
            <w:r>
              <w:t>Courts use genetic testing, more commonly called "DNA testing," to establish or disestablish paternity.</w:t>
            </w:r>
            <w:r w:rsidR="0042303C">
              <w:t xml:space="preserve"> </w:t>
            </w:r>
            <w:r>
              <w:t>To take the test, a DNA sample is collected using a swab, similar to a Q-Tip, inside the cheek to pick up cells.</w:t>
            </w:r>
            <w:r w:rsidR="0042303C">
              <w:t xml:space="preserve"> </w:t>
            </w:r>
            <w:r>
              <w:t>Samples are collected from the mother, the child, and the person who may be the father.</w:t>
            </w:r>
            <w:r w:rsidR="0042303C">
              <w:t xml:space="preserve"> </w:t>
            </w:r>
            <w:r>
              <w:t>The testing is painless and the whole process takes about 15 minutes.</w:t>
            </w:r>
            <w:r w:rsidR="0042303C">
              <w:t xml:space="preserve"> </w:t>
            </w:r>
            <w:r>
              <w:t>Once all the samples have been collected, the result is ready within about 3 weeks.</w:t>
            </w:r>
          </w:p>
          <w:p w14:paraId="75F6BDDE" w14:textId="77777777" w:rsidR="002F7B65" w:rsidRDefault="002F7B65" w:rsidP="002F7B65">
            <w:pPr>
              <w:pStyle w:val="Heading3"/>
              <w:outlineLvl w:val="2"/>
            </w:pPr>
            <w:r>
              <w:t>If you are unsure, you can ask for a paternity test</w:t>
            </w:r>
          </w:p>
          <w:p w14:paraId="15DEE397" w14:textId="77777777" w:rsidR="002F7B65" w:rsidRDefault="002F7B65" w:rsidP="002F7B65">
            <w:pPr>
              <w:pStyle w:val="BodyText"/>
            </w:pPr>
            <w:r w:rsidRPr="00DA2AAD">
              <w:rPr>
                <w:b/>
              </w:rPr>
              <w:t>In Court</w:t>
            </w:r>
            <w:r>
              <w:t>: Once you open a case to end your marriage, you can file:</w:t>
            </w:r>
          </w:p>
          <w:p w14:paraId="22CDC7BD" w14:textId="5F6AE2BE" w:rsidR="002F7B65" w:rsidRDefault="002F7B65" w:rsidP="002F7B65">
            <w:pPr>
              <w:pStyle w:val="ListParagraph"/>
              <w:ind w:left="405"/>
            </w:pPr>
            <w:r>
              <w:t xml:space="preserve">Motion &amp; Affidavit for Genetic (DNA) Testing, SHC-1370 </w:t>
            </w:r>
            <w:hyperlink r:id="rId210" w:history="1">
              <w:r w:rsidRPr="00FE3FA6">
                <w:rPr>
                  <w:rStyle w:val="Hyperlink"/>
                </w:rPr>
                <w:t>Word</w:t>
              </w:r>
            </w:hyperlink>
            <w:r>
              <w:t xml:space="preserve"> | </w:t>
            </w:r>
            <w:hyperlink r:id="rId211" w:history="1">
              <w:r w:rsidRPr="00FE3FA6">
                <w:rPr>
                  <w:rStyle w:val="Hyperlink"/>
                </w:rPr>
                <w:t>PDF</w:t>
              </w:r>
            </w:hyperlink>
          </w:p>
          <w:p w14:paraId="4B7453C2" w14:textId="0FF3AB80" w:rsidR="002F7B65" w:rsidRDefault="002F7B65" w:rsidP="002F7B65">
            <w:pPr>
              <w:pStyle w:val="ListParagraph"/>
              <w:ind w:left="405"/>
            </w:pPr>
            <w:r>
              <w:t xml:space="preserve">Order for Genetic (DNA) Testing, SHC-1375 </w:t>
            </w:r>
            <w:hyperlink r:id="rId212" w:history="1">
              <w:r w:rsidRPr="00FE3FA6">
                <w:rPr>
                  <w:rStyle w:val="Hyperlink"/>
                </w:rPr>
                <w:t>Word</w:t>
              </w:r>
            </w:hyperlink>
            <w:r>
              <w:t xml:space="preserve"> | </w:t>
            </w:r>
            <w:hyperlink r:id="rId213" w:history="1">
              <w:r w:rsidRPr="00FE3FA6">
                <w:rPr>
                  <w:rStyle w:val="Hyperlink"/>
                </w:rPr>
                <w:t>PDF</w:t>
              </w:r>
            </w:hyperlink>
          </w:p>
          <w:p w14:paraId="48BE18DC" w14:textId="77777777" w:rsidR="002F7B65" w:rsidRDefault="002F7B65" w:rsidP="002F7B65">
            <w:pPr>
              <w:pStyle w:val="ListParagraph"/>
              <w:ind w:left="405"/>
            </w:pPr>
            <w:r>
              <w:t>The court will decide where the test is done (usually CSSD) and who will pay.</w:t>
            </w:r>
          </w:p>
          <w:p w14:paraId="261E2062" w14:textId="77777777" w:rsidR="002F7B65" w:rsidRDefault="002F7B65" w:rsidP="002F7B65">
            <w:pPr>
              <w:pStyle w:val="BodyText"/>
            </w:pPr>
            <w:r w:rsidRPr="00DA2AAD">
              <w:rPr>
                <w:b/>
              </w:rPr>
              <w:t>Child Support Services Division (CSSD)</w:t>
            </w:r>
            <w:r>
              <w:t>: Before you open a case, you can ask CSSD to establish or disestablish paternity.</w:t>
            </w:r>
          </w:p>
          <w:p w14:paraId="6CCD132F" w14:textId="77777777" w:rsidR="002F7B65" w:rsidRDefault="002F7B65" w:rsidP="002F7B65">
            <w:pPr>
              <w:pStyle w:val="ListParagraph"/>
              <w:ind w:left="405"/>
            </w:pPr>
            <w:r>
              <w:t>Either the mother or the father may complete an application for CSSD services (if there isn't already an open CSSD case) and a paternity affidavit.</w:t>
            </w:r>
          </w:p>
          <w:p w14:paraId="1265EC23" w14:textId="30816AA2" w:rsidR="002F7B65" w:rsidRDefault="002F7B65" w:rsidP="002F7B65">
            <w:pPr>
              <w:pStyle w:val="ListParagraph"/>
              <w:ind w:left="405"/>
            </w:pPr>
            <w:r>
              <w:t>If the father isn't willing to sign a voluntary affidavit, CSSD may order DNA testing to prove fatherhood.</w:t>
            </w:r>
            <w:r w:rsidR="0042303C">
              <w:t xml:space="preserve"> </w:t>
            </w:r>
            <w:r>
              <w:t>If CSSD orders the test, the State will pay the costs for the mother, the child and the man named as the father. If the father is identified by the tests, he will be asked to reimburse the State for the costs. If the man is not the father, he will not have to pay for the tests. If either the mother or the father challenges the original test results, he or she may pay for a second test.</w:t>
            </w:r>
          </w:p>
          <w:p w14:paraId="6B20AA24" w14:textId="77777777" w:rsidR="002F7B65" w:rsidRDefault="002F7B65" w:rsidP="002F7B65">
            <w:pPr>
              <w:pStyle w:val="ListParagraph"/>
              <w:ind w:left="405"/>
            </w:pPr>
            <w:r>
              <w:t>If the father lives outside Alaska, CSSD can ask the other state to help establish paternity.</w:t>
            </w:r>
          </w:p>
          <w:p w14:paraId="5F2C2674" w14:textId="77777777" w:rsidR="002F7B65" w:rsidRDefault="002F7B65" w:rsidP="002F7B65">
            <w:pPr>
              <w:pStyle w:val="ListParagraph"/>
              <w:ind w:left="405"/>
            </w:pPr>
            <w:r>
              <w:t>Sometimes CSSD may decide it cannot do a DNA test based on the specific situation and tell you to file a paternity case in court.</w:t>
            </w:r>
          </w:p>
          <w:p w14:paraId="3BCC2840" w14:textId="77777777" w:rsidR="002F7B65" w:rsidRDefault="002F7B65" w:rsidP="002F7B65">
            <w:pPr>
              <w:pStyle w:val="ListParagraph"/>
              <w:ind w:left="405"/>
            </w:pPr>
            <w:r>
              <w:t>CSSD charges about $51 per person taking the test.</w:t>
            </w:r>
          </w:p>
          <w:p w14:paraId="2230FF9C" w14:textId="31E2A6D0" w:rsidR="002F7B65" w:rsidRDefault="002F7B65" w:rsidP="002F7B65">
            <w:pPr>
              <w:pStyle w:val="ListParagraph"/>
              <w:ind w:left="405"/>
            </w:pPr>
            <w:r>
              <w:t xml:space="preserve">See </w:t>
            </w:r>
            <w:hyperlink r:id="rId214" w:history="1">
              <w:r w:rsidRPr="00FE3FA6">
                <w:rPr>
                  <w:rStyle w:val="Hyperlink"/>
                </w:rPr>
                <w:t>CSSD's FAQs about paternity</w:t>
              </w:r>
            </w:hyperlink>
            <w:r>
              <w:t xml:space="preserve"> and </w:t>
            </w:r>
            <w:hyperlink r:id="rId215" w:history="1">
              <w:r w:rsidRPr="00FE3FA6">
                <w:rPr>
                  <w:rStyle w:val="Hyperlink"/>
                </w:rPr>
                <w:t>contact CSSD</w:t>
              </w:r>
            </w:hyperlink>
            <w:r>
              <w:t xml:space="preserve"> for the </w:t>
            </w:r>
            <w:r>
              <w:lastRenderedPageBreak/>
              <w:t>appropriate forms.</w:t>
            </w:r>
          </w:p>
          <w:p w14:paraId="4CCACDC7" w14:textId="77777777" w:rsidR="002F7B65" w:rsidRDefault="002F7B65" w:rsidP="002F7B65">
            <w:pPr>
              <w:pStyle w:val="Heading3"/>
              <w:outlineLvl w:val="2"/>
            </w:pPr>
            <w:r>
              <w:t>Private Labs</w:t>
            </w:r>
          </w:p>
          <w:p w14:paraId="1B45176C" w14:textId="77777777" w:rsidR="002F7B65" w:rsidRDefault="002F7B65" w:rsidP="002F7B65">
            <w:pPr>
              <w:pStyle w:val="ListParagraph"/>
              <w:ind w:left="405"/>
            </w:pPr>
            <w:r>
              <w:t>You can hire a private lab to do DNA testing.</w:t>
            </w:r>
          </w:p>
          <w:p w14:paraId="44A052B1" w14:textId="2E48743F" w:rsidR="002F7B65" w:rsidRDefault="002F7B65" w:rsidP="002F7B65">
            <w:pPr>
              <w:pStyle w:val="ListParagraph"/>
              <w:ind w:left="405"/>
            </w:pPr>
            <w:r>
              <w:t>They are usually more expensive.</w:t>
            </w:r>
            <w:r w:rsidR="0042303C">
              <w:t xml:space="preserve"> </w:t>
            </w:r>
            <w:r>
              <w:t>You and your spouse will have to work out who pays.</w:t>
            </w:r>
          </w:p>
          <w:p w14:paraId="55911C94" w14:textId="77777777" w:rsidR="002F7B65" w:rsidRPr="00342955" w:rsidRDefault="002F7B65" w:rsidP="002F7B65">
            <w:pPr>
              <w:pStyle w:val="ListParagraph"/>
              <w:ind w:left="405"/>
            </w:pPr>
            <w:r>
              <w:t>The court does not accept do-it-yourself DNA tests as evidence.</w:t>
            </w:r>
          </w:p>
          <w:p w14:paraId="3B023029" w14:textId="77777777" w:rsidR="002F7B65" w:rsidRDefault="002F7B65" w:rsidP="002F7B65">
            <w:pPr>
              <w:pStyle w:val="Heading3"/>
              <w:outlineLvl w:val="2"/>
            </w:pPr>
            <w:r>
              <w:t>Change the Birth Certificate</w:t>
            </w:r>
          </w:p>
          <w:p w14:paraId="5DFE58EE" w14:textId="1EA58B32" w:rsidR="002F7B65" w:rsidRDefault="002F7B65" w:rsidP="002F7B65">
            <w:pPr>
              <w:pStyle w:val="BodyText"/>
            </w:pPr>
            <w:r>
              <w:t>If the court decides that the biological father is someone not listed on the birth certificate, you must send a copy of the court order to the Health Analytics &amp; Vital Records to change the birth certificate.</w:t>
            </w:r>
            <w:r w:rsidR="0042303C">
              <w:t xml:space="preserve"> </w:t>
            </w:r>
            <w:r>
              <w:t>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01A6799B" w14:textId="77777777" w:rsidR="002F7B65" w:rsidRDefault="002F7B65" w:rsidP="002F7B65">
            <w:pPr>
              <w:pStyle w:val="Heading3"/>
              <w:outlineLvl w:val="2"/>
            </w:pPr>
            <w:r>
              <w:t>Links in this step</w:t>
            </w:r>
          </w:p>
          <w:p w14:paraId="6A93EC4C" w14:textId="5C926748" w:rsidR="002F7B65" w:rsidRDefault="002F7B65" w:rsidP="002F7B65">
            <w:pPr>
              <w:pStyle w:val="BodyText"/>
            </w:pPr>
            <w:r w:rsidRPr="00481F63">
              <w:rPr>
                <w:b/>
              </w:rPr>
              <w:t>Motion &amp; Affidavit for Genetic (DNA) Testing, SHC-1370</w:t>
            </w:r>
            <w:r>
              <w:br/>
              <w:t>as a</w:t>
            </w:r>
            <w:r w:rsidR="0042303C">
              <w:t xml:space="preserve"> </w:t>
            </w:r>
            <w:hyperlink r:id="rId216" w:history="1">
              <w:r w:rsidRPr="00FE3FA6">
                <w:rPr>
                  <w:rStyle w:val="Hyperlink"/>
                </w:rPr>
                <w:t>Word</w:t>
              </w:r>
            </w:hyperlink>
            <w:r>
              <w:t xml:space="preserve"> file</w:t>
            </w:r>
            <w:r>
              <w:br/>
              <w:t>courts</w:t>
            </w:r>
            <w:r w:rsidRPr="004A002A">
              <w:t>.alaska.gov/shc/family/docs/shc-1370.doc</w:t>
            </w:r>
            <w:r>
              <w:br/>
              <w:t>as a</w:t>
            </w:r>
            <w:r w:rsidR="0042303C">
              <w:t xml:space="preserve"> </w:t>
            </w:r>
            <w:hyperlink r:id="rId217" w:history="1">
              <w:r w:rsidRPr="00FE3FA6">
                <w:rPr>
                  <w:rStyle w:val="Hyperlink"/>
                </w:rPr>
                <w:t>PDF</w:t>
              </w:r>
            </w:hyperlink>
            <w:r>
              <w:t xml:space="preserve"> file</w:t>
            </w:r>
            <w:r>
              <w:br/>
            </w:r>
            <w:r w:rsidRPr="004A002A">
              <w:t>courts.alaska.gov/shc/family/docs/shc-1370n.pdf</w:t>
            </w:r>
          </w:p>
          <w:p w14:paraId="47DD1A45" w14:textId="07A48093" w:rsidR="002F7B65" w:rsidRDefault="002F7B65" w:rsidP="002F7B65">
            <w:pPr>
              <w:pStyle w:val="BodyText"/>
            </w:pPr>
            <w:r w:rsidRPr="00481F63">
              <w:rPr>
                <w:b/>
              </w:rPr>
              <w:t>Order for Genetic (DNA) Testing, SHC-1375</w:t>
            </w:r>
            <w:r>
              <w:br/>
              <w:t>as a</w:t>
            </w:r>
            <w:r w:rsidR="0042303C">
              <w:t xml:space="preserve"> </w:t>
            </w:r>
            <w:hyperlink r:id="rId218" w:history="1">
              <w:r w:rsidRPr="00FE3FA6">
                <w:rPr>
                  <w:rStyle w:val="Hyperlink"/>
                </w:rPr>
                <w:t>Word</w:t>
              </w:r>
            </w:hyperlink>
            <w:r>
              <w:t xml:space="preserve"> file</w:t>
            </w:r>
            <w:r>
              <w:br/>
            </w:r>
            <w:r w:rsidRPr="004A002A">
              <w:t>courts.alaska.gov/shc/family/docs/shc-1375.doc</w:t>
            </w:r>
            <w:r>
              <w:br/>
              <w:t>as a</w:t>
            </w:r>
            <w:r w:rsidR="0042303C">
              <w:t xml:space="preserve"> </w:t>
            </w:r>
            <w:hyperlink r:id="rId219" w:history="1">
              <w:r w:rsidRPr="00FE3FA6">
                <w:rPr>
                  <w:rStyle w:val="Hyperlink"/>
                </w:rPr>
                <w:t>PDF</w:t>
              </w:r>
            </w:hyperlink>
            <w:r>
              <w:br/>
            </w:r>
            <w:r w:rsidRPr="004A002A">
              <w:t>courts.alaska.gov/shc/family/docs/shc-1375n.pdf</w:t>
            </w:r>
          </w:p>
          <w:p w14:paraId="08459546" w14:textId="193D02AC" w:rsidR="002F7B65" w:rsidRDefault="00727B63" w:rsidP="002F7B65">
            <w:pPr>
              <w:pStyle w:val="BodyText"/>
            </w:pPr>
            <w:hyperlink r:id="rId220" w:history="1">
              <w:r w:rsidR="002F7B65" w:rsidRPr="00481F63">
                <w:rPr>
                  <w:b/>
                </w:rPr>
                <w:t>CSSD's FAQs about paternity</w:t>
              </w:r>
            </w:hyperlink>
            <w:r w:rsidR="002F7B65">
              <w:br/>
            </w:r>
            <w:r w:rsidR="002F7B65" w:rsidRPr="004A002A">
              <w:t>childsupport.alaska.gov/FAQ/FAQ_Paternity.aspx</w:t>
            </w:r>
          </w:p>
          <w:p w14:paraId="707C477D" w14:textId="549C2FEA" w:rsidR="002F7B65" w:rsidRPr="00FE3FA6" w:rsidRDefault="00727B63" w:rsidP="002F7B65">
            <w:pPr>
              <w:pStyle w:val="BodyText"/>
            </w:pPr>
            <w:hyperlink r:id="rId221" w:history="1">
              <w:r w:rsidR="002F7B65" w:rsidRPr="00481F63">
                <w:rPr>
                  <w:b/>
                </w:rPr>
                <w:t>contact CSSD</w:t>
              </w:r>
            </w:hyperlink>
            <w:r w:rsidR="002F7B65">
              <w:br/>
            </w:r>
            <w:r w:rsidR="002F7B65" w:rsidRPr="004A002A">
              <w:t>childsupport.alaska.gov/contacts.aspx</w:t>
            </w:r>
          </w:p>
        </w:tc>
      </w:tr>
      <w:tr w:rsidR="002F7B65" w14:paraId="40BBDE93" w14:textId="77777777" w:rsidTr="002F7B65">
        <w:trPr>
          <w:jc w:val="center"/>
        </w:trPr>
        <w:tc>
          <w:tcPr>
            <w:tcW w:w="2628" w:type="dxa"/>
            <w:tcMar>
              <w:top w:w="360" w:type="dxa"/>
              <w:left w:w="115" w:type="dxa"/>
              <w:right w:w="115" w:type="dxa"/>
            </w:tcMar>
          </w:tcPr>
          <w:p w14:paraId="33C5A54E" w14:textId="77777777" w:rsidR="002F7B65" w:rsidRPr="007D262F" w:rsidRDefault="002F7B65" w:rsidP="002F7B65">
            <w:pPr>
              <w:pStyle w:val="BodyText"/>
            </w:pPr>
            <w:r w:rsidRPr="006C65ED">
              <w:lastRenderedPageBreak/>
              <w:t>{%tr endif %}</w:t>
            </w:r>
          </w:p>
        </w:tc>
        <w:tc>
          <w:tcPr>
            <w:tcW w:w="7612" w:type="dxa"/>
            <w:tcMar>
              <w:top w:w="360" w:type="dxa"/>
              <w:left w:w="115" w:type="dxa"/>
              <w:right w:w="115" w:type="dxa"/>
            </w:tcMar>
          </w:tcPr>
          <w:p w14:paraId="406368E5" w14:textId="77777777" w:rsidR="002F7B65" w:rsidRPr="00310640" w:rsidRDefault="002F7B65" w:rsidP="002F7B65"/>
        </w:tc>
      </w:tr>
      <w:tr w:rsidR="002F7B65" w14:paraId="1AEDB368" w14:textId="77777777" w:rsidTr="002F7B65">
        <w:trPr>
          <w:jc w:val="center"/>
        </w:trPr>
        <w:tc>
          <w:tcPr>
            <w:tcW w:w="2628" w:type="dxa"/>
            <w:tcMar>
              <w:top w:w="360" w:type="dxa"/>
              <w:left w:w="115" w:type="dxa"/>
              <w:right w:w="115" w:type="dxa"/>
            </w:tcMar>
          </w:tcPr>
          <w:p w14:paraId="02568EE3" w14:textId="156F5E8A" w:rsidR="002F7B65" w:rsidRDefault="002F7B65" w:rsidP="002F7B65">
            <w:pPr>
              <w:pStyle w:val="BodyText"/>
            </w:pPr>
            <w:r>
              <w:t xml:space="preserve">{%tr if </w:t>
            </w:r>
            <w:bookmarkStart w:id="97" w:name="_Hlk150163556"/>
            <w:r w:rsidR="00C12794">
              <w:t>info_on_agree</w:t>
            </w:r>
            <w:r>
              <w:t xml:space="preserve"> </w:t>
            </w:r>
            <w:bookmarkEnd w:id="97"/>
            <w:r>
              <w:t>%}</w:t>
            </w:r>
          </w:p>
        </w:tc>
        <w:tc>
          <w:tcPr>
            <w:tcW w:w="7612" w:type="dxa"/>
            <w:tcMar>
              <w:top w:w="360" w:type="dxa"/>
              <w:left w:w="115" w:type="dxa"/>
              <w:right w:w="115" w:type="dxa"/>
            </w:tcMar>
          </w:tcPr>
          <w:p w14:paraId="4DB45A01" w14:textId="77777777" w:rsidR="002F7B65" w:rsidRPr="00A10B12" w:rsidRDefault="002F7B65" w:rsidP="002F7B65">
            <w:pPr>
              <w:pStyle w:val="BodyText"/>
            </w:pPr>
          </w:p>
        </w:tc>
      </w:tr>
      <w:tr w:rsidR="002F7B65" w14:paraId="63DA8736" w14:textId="77777777" w:rsidTr="002F7B65">
        <w:trPr>
          <w:jc w:val="center"/>
        </w:trPr>
        <w:tc>
          <w:tcPr>
            <w:tcW w:w="2628" w:type="dxa"/>
            <w:tcMar>
              <w:top w:w="360" w:type="dxa"/>
              <w:left w:w="115" w:type="dxa"/>
              <w:right w:w="115" w:type="dxa"/>
            </w:tcMar>
          </w:tcPr>
          <w:p w14:paraId="2C085B7F" w14:textId="6685A0ED" w:rsidR="002F7B65" w:rsidRDefault="002F7B65" w:rsidP="002F7B65">
            <w:pPr>
              <w:pStyle w:val="Heading2"/>
              <w:outlineLvl w:val="1"/>
            </w:pPr>
            <w:r>
              <w:t xml:space="preserve">Step </w:t>
            </w:r>
            <w:r w:rsidR="00727B63">
              <w:fldChar w:fldCharType="begin"/>
            </w:r>
            <w:r w:rsidR="00727B63">
              <w:instrText xml:space="preserve"> SEQ stepList \* MERGEFORMAT </w:instrText>
            </w:r>
            <w:r w:rsidR="00727B63">
              <w:fldChar w:fldCharType="separate"/>
            </w:r>
            <w:r w:rsidR="00052FA2">
              <w:rPr>
                <w:noProof/>
              </w:rPr>
              <w:t>19</w:t>
            </w:r>
            <w:r w:rsidR="00727B63">
              <w:rPr>
                <w:noProof/>
              </w:rPr>
              <w:fldChar w:fldCharType="end"/>
            </w:r>
            <w:commentRangeStart w:id="98"/>
            <w:r>
              <w:t>: L</w:t>
            </w:r>
            <w:r w:rsidRPr="009E67A1">
              <w:t>earn about options to help you and your spouse reach an agreement</w:t>
            </w:r>
            <w:commentRangeEnd w:id="98"/>
            <w:r>
              <w:rPr>
                <w:rStyle w:val="CommentReference"/>
                <w:rFonts w:ascii="Arial" w:eastAsia="Arial" w:hAnsi="Arial" w:cs="Arial"/>
                <w:color w:val="auto"/>
                <w:spacing w:val="0"/>
              </w:rPr>
              <w:commentReference w:id="98"/>
            </w:r>
          </w:p>
        </w:tc>
        <w:tc>
          <w:tcPr>
            <w:tcW w:w="7612" w:type="dxa"/>
            <w:tcMar>
              <w:top w:w="360" w:type="dxa"/>
              <w:left w:w="115" w:type="dxa"/>
              <w:right w:w="115" w:type="dxa"/>
            </w:tcMar>
          </w:tcPr>
          <w:p w14:paraId="57AAF240" w14:textId="71EE1EDA" w:rsidR="002F7B65" w:rsidRDefault="000F6ED1" w:rsidP="002F7B65">
            <w:pPr>
              <w:pStyle w:val="Heading3"/>
              <w:outlineLvl w:val="2"/>
            </w:pPr>
            <w:r>
              <w:t>The benefits of reaching an agreement</w:t>
            </w:r>
          </w:p>
          <w:p w14:paraId="541C564B" w14:textId="13160422" w:rsidR="002F7B65" w:rsidRPr="00E51F8A" w:rsidRDefault="002F7B65" w:rsidP="002F7B65">
            <w:pPr>
              <w:pStyle w:val="BodyText"/>
              <w:rPr>
                <w:color w:val="FFC000"/>
              </w:rPr>
            </w:pPr>
            <w:r>
              <w:t>If you and your spouse reach an agreement about the issues in the case, you can avoid a trial.</w:t>
            </w:r>
            <w:r w:rsidR="0042303C">
              <w:t xml:space="preserve"> </w:t>
            </w:r>
            <w:r>
              <w:t>Some benefits are:</w:t>
            </w:r>
            <w:r w:rsidRPr="000D35A1">
              <w:rPr>
                <w:color w:val="FFC000"/>
              </w:rPr>
              <w:t xml:space="preserve"> {% if </w:t>
            </w:r>
            <w:r w:rsidR="00C12794">
              <w:rPr>
                <w:color w:val="FFC000"/>
              </w:rPr>
              <w:t>minor_children</w:t>
            </w:r>
            <w:r w:rsidRPr="000D35A1">
              <w:rPr>
                <w:color w:val="FFC000"/>
              </w:rPr>
              <w:t xml:space="preserve"> %}</w:t>
            </w:r>
          </w:p>
          <w:p w14:paraId="26E693EF" w14:textId="311A6517" w:rsidR="002F7B65" w:rsidRPr="00FA3967" w:rsidRDefault="002F7B65" w:rsidP="00E64AA7">
            <w:pPr>
              <w:pStyle w:val="ListParagraph"/>
              <w:ind w:left="408"/>
              <w:rPr>
                <w:color w:val="FFC000"/>
              </w:rPr>
            </w:pPr>
            <w:r>
              <w:t>Working out the parenting plan instead of fighting is better for the children</w:t>
            </w:r>
            <w:r w:rsidRPr="00FA3967">
              <w:rPr>
                <w:color w:val="FFC000"/>
              </w:rPr>
              <w:t>{% endif</w:t>
            </w:r>
            <w:r w:rsidR="0042303C" w:rsidRPr="00FA3967">
              <w:rPr>
                <w:color w:val="FFC000"/>
              </w:rPr>
              <w:t xml:space="preserve"> </w:t>
            </w:r>
            <w:r w:rsidRPr="00FA3967">
              <w:rPr>
                <w:color w:val="FFC000"/>
              </w:rPr>
              <w:t>%}</w:t>
            </w:r>
          </w:p>
          <w:p w14:paraId="76C5EE12" w14:textId="77777777" w:rsidR="002F7B65" w:rsidRDefault="002F7B65" w:rsidP="002F7B65">
            <w:pPr>
              <w:pStyle w:val="ListParagraph"/>
              <w:ind w:left="408"/>
            </w:pPr>
            <w:r>
              <w:t>You decide the outcome rather than a judge - you know more about the issues in your case than the judge ever will</w:t>
            </w:r>
          </w:p>
          <w:p w14:paraId="224B15DD" w14:textId="77777777" w:rsidR="002F7B65" w:rsidRDefault="002F7B65" w:rsidP="002F7B65">
            <w:pPr>
              <w:pStyle w:val="ListParagraph"/>
              <w:ind w:left="408"/>
            </w:pPr>
            <w:r>
              <w:t>Reaching an agreement may be more cooperative than dealing with the issues in a trial, where each spouse presents evidence and makes arguments about what they want the judge to decide</w:t>
            </w:r>
          </w:p>
          <w:p w14:paraId="3592735C" w14:textId="77777777" w:rsidR="002F7B65" w:rsidRDefault="002F7B65" w:rsidP="002F7B65">
            <w:pPr>
              <w:pStyle w:val="ListParagraph"/>
              <w:ind w:left="408"/>
            </w:pPr>
            <w:r>
              <w:t>Reaching an agreement outside of court can save time and money, and provide more privacy and confidentiality</w:t>
            </w:r>
          </w:p>
          <w:p w14:paraId="4E60737A" w14:textId="77777777" w:rsidR="002F7B65" w:rsidRDefault="002F7B65" w:rsidP="002F7B65">
            <w:pPr>
              <w:pStyle w:val="BodyText"/>
            </w:pPr>
            <w:r>
              <w:t>If you want help reaching an agreement before the case is open, some options are:</w:t>
            </w:r>
          </w:p>
          <w:p w14:paraId="653AEE1A" w14:textId="77777777" w:rsidR="002F7B65" w:rsidRDefault="002F7B65" w:rsidP="002F7B65">
            <w:pPr>
              <w:pStyle w:val="ListParagraph"/>
              <w:ind w:left="408"/>
            </w:pPr>
            <w:r>
              <w:t>Talk to your spouse about settling the case without a trial</w:t>
            </w:r>
          </w:p>
          <w:p w14:paraId="20CD5308" w14:textId="77777777" w:rsidR="002F7B65" w:rsidRDefault="002F7B65" w:rsidP="002F7B65">
            <w:pPr>
              <w:pStyle w:val="ListParagraph"/>
              <w:ind w:left="408"/>
            </w:pPr>
            <w:r>
              <w:t>Mediation</w:t>
            </w:r>
          </w:p>
          <w:p w14:paraId="7FF72FD8" w14:textId="77777777" w:rsidR="002F7B65" w:rsidRDefault="002F7B65" w:rsidP="002F7B65">
            <w:pPr>
              <w:pStyle w:val="ListParagraph"/>
              <w:ind w:left="408"/>
            </w:pPr>
            <w:r>
              <w:t>Collaborative Law</w:t>
            </w:r>
          </w:p>
          <w:p w14:paraId="48F37EC9" w14:textId="77777777" w:rsidR="002F7B65" w:rsidRDefault="002F7B65" w:rsidP="002F7B65">
            <w:pPr>
              <w:pStyle w:val="Heading3"/>
              <w:outlineLvl w:val="2"/>
            </w:pPr>
            <w:r>
              <w:t>Talk to your spouse about settling the case without a trial</w:t>
            </w:r>
          </w:p>
          <w:p w14:paraId="4053AEAD" w14:textId="30685A6D" w:rsidR="002F7B65" w:rsidRDefault="002F7B65" w:rsidP="002F7B65">
            <w:pPr>
              <w:pStyle w:val="BodyText"/>
            </w:pPr>
            <w:r>
              <w:t>Some couples want to work out the issues by agreement without a trial and are able to talk to each other in person, on-line, or with the help of a friend or family member.</w:t>
            </w:r>
            <w:r w:rsidR="0042303C">
              <w:t xml:space="preserve"> </w:t>
            </w:r>
            <w:r>
              <w:t xml:space="preserve">You can use the </w:t>
            </w:r>
            <w:del w:id="99" w:author="Caroline Robinson" w:date="2024-04-22T12:35:00Z">
              <w:r w:rsidDel="00E55694">
                <w:delText xml:space="preserve">dissolution and </w:delText>
              </w:r>
            </w:del>
            <w:r>
              <w:t>uncontested divorce forms in the next section of this Action Plan to see what you need agree on.</w:t>
            </w:r>
          </w:p>
          <w:p w14:paraId="6560EB87" w14:textId="77777777" w:rsidR="002F7B65" w:rsidRDefault="002F7B65" w:rsidP="002F7B65">
            <w:pPr>
              <w:pStyle w:val="Heading3"/>
              <w:outlineLvl w:val="2"/>
            </w:pPr>
            <w:r>
              <w:t>Mediation</w:t>
            </w:r>
          </w:p>
          <w:p w14:paraId="52387B39" w14:textId="77777777" w:rsidR="002F7B65" w:rsidRDefault="002F7B65" w:rsidP="002F7B65">
            <w:pPr>
              <w:pStyle w:val="BodyText"/>
            </w:pPr>
            <w:r>
              <w:t>Mediation is an informal, voluntary and confidential way to resolve disagreements without giving the decision-making power to someone else, like a judge. A neutral person, called the mediator, helps people outside the court process:</w:t>
            </w:r>
          </w:p>
          <w:p w14:paraId="5BDC2A19" w14:textId="77777777" w:rsidR="002F7B65" w:rsidRDefault="002F7B65" w:rsidP="002F7B65">
            <w:pPr>
              <w:pStyle w:val="ListParagraph"/>
              <w:ind w:left="408"/>
            </w:pPr>
            <w:r>
              <w:t>figure out the important issues in the disagreement</w:t>
            </w:r>
          </w:p>
          <w:p w14:paraId="2847EC9B" w14:textId="77777777" w:rsidR="002F7B65" w:rsidRDefault="002F7B65" w:rsidP="002F7B65">
            <w:pPr>
              <w:pStyle w:val="ListParagraph"/>
              <w:ind w:left="408"/>
            </w:pPr>
            <w:r>
              <w:lastRenderedPageBreak/>
              <w:t>explain and understand each other's needs</w:t>
            </w:r>
          </w:p>
          <w:p w14:paraId="6A4CC2E2" w14:textId="77777777" w:rsidR="002F7B65" w:rsidRDefault="002F7B65" w:rsidP="002F7B65">
            <w:pPr>
              <w:pStyle w:val="ListParagraph"/>
              <w:ind w:left="408"/>
            </w:pPr>
            <w:r>
              <w:t>clear up misunderstandings</w:t>
            </w:r>
          </w:p>
          <w:p w14:paraId="1DDD4A5F" w14:textId="77777777" w:rsidR="002F7B65" w:rsidRDefault="002F7B65" w:rsidP="002F7B65">
            <w:pPr>
              <w:pStyle w:val="ListParagraph"/>
              <w:ind w:left="408"/>
            </w:pPr>
            <w:r>
              <w:t>explore creative solutions</w:t>
            </w:r>
          </w:p>
          <w:p w14:paraId="4D7AD210" w14:textId="77777777" w:rsidR="002F7B65" w:rsidRDefault="002F7B65" w:rsidP="002F7B65">
            <w:pPr>
              <w:pStyle w:val="ListParagraph"/>
              <w:ind w:left="408"/>
            </w:pPr>
            <w:r>
              <w:t>reach acceptable agreements</w:t>
            </w:r>
          </w:p>
          <w:p w14:paraId="7BD98873" w14:textId="433EDC01" w:rsidR="002F7B65" w:rsidRDefault="002F7B65" w:rsidP="002F7B65">
            <w:pPr>
              <w:pStyle w:val="BodyText"/>
            </w:pPr>
            <w:r>
              <w:t xml:space="preserve"> Spouses can hire their own private mediators to help resolve any issue in the case.</w:t>
            </w:r>
            <w:r w:rsidR="0042303C">
              <w:t xml:space="preserve"> </w:t>
            </w:r>
            <w:r>
              <w:t>If there was abuse or domestic violence in your marriage, be sure to hire someone with training and experience working with domestic violence, and tell your mediator if you want to bring a trusted support person with you.</w:t>
            </w:r>
            <w:r w:rsidR="0042303C">
              <w:t xml:space="preserve"> </w:t>
            </w:r>
            <w:r>
              <w:t xml:space="preserve">Read about </w:t>
            </w:r>
            <w:hyperlink r:id="rId222" w:history="1">
              <w:r w:rsidRPr="004F2D84">
                <w:rPr>
                  <w:rStyle w:val="Hyperlink"/>
                </w:rPr>
                <w:t>mediation</w:t>
              </w:r>
            </w:hyperlink>
            <w:r>
              <w:t>.</w:t>
            </w:r>
          </w:p>
          <w:p w14:paraId="63549F68" w14:textId="647004F4" w:rsidR="002F7B65" w:rsidRDefault="002F7B65" w:rsidP="002F7B65">
            <w:pPr>
              <w:pStyle w:val="Heading3"/>
              <w:outlineLvl w:val="2"/>
            </w:pPr>
            <w:r>
              <w:t xml:space="preserve">Collaborative </w:t>
            </w:r>
            <w:r w:rsidR="000F6ED1">
              <w:t>l</w:t>
            </w:r>
            <w:r>
              <w:t>aw</w:t>
            </w:r>
          </w:p>
          <w:p w14:paraId="40744DE5" w14:textId="3095469C" w:rsidR="002F7B65" w:rsidRDefault="002F7B65" w:rsidP="002F7B65">
            <w:pPr>
              <w:pStyle w:val="BodyText"/>
            </w:pPr>
            <w:r>
              <w:t xml:space="preserve">The </w:t>
            </w:r>
            <w:hyperlink r:id="rId223" w:history="1">
              <w:r w:rsidRPr="004F2D84">
                <w:rPr>
                  <w:rStyle w:val="Hyperlink"/>
                </w:rPr>
                <w:t>Alaska Association of Collaborative Professionals</w:t>
              </w:r>
            </w:hyperlink>
            <w:r>
              <w:t xml:space="preserve"> helps people resolve divorce cases outside of the court process without a judge making decisions.</w:t>
            </w:r>
          </w:p>
          <w:p w14:paraId="48DD205C" w14:textId="77777777" w:rsidR="002F7B65" w:rsidRDefault="002F7B65" w:rsidP="002F7B65">
            <w:pPr>
              <w:pStyle w:val="Heading3"/>
              <w:outlineLvl w:val="2"/>
            </w:pPr>
            <w:r>
              <w:t>Watch a video</w:t>
            </w:r>
          </w:p>
          <w:p w14:paraId="662F3EEA" w14:textId="3529FD59" w:rsidR="002F7B65" w:rsidRDefault="002F7B65" w:rsidP="002F7B65">
            <w:pPr>
              <w:pStyle w:val="BodyText"/>
            </w:pPr>
            <w:r>
              <w:t xml:space="preserve">Watch </w:t>
            </w:r>
            <w:hyperlink r:id="rId224" w:history="1">
              <w:r w:rsidRPr="004F2D84">
                <w:rPr>
                  <w:rStyle w:val="Hyperlink"/>
                </w:rPr>
                <w:t>a short video that discusses resolving your case</w:t>
              </w:r>
            </w:hyperlink>
            <w:r>
              <w:t xml:space="preserve"> by reaching agreement with your spouse.</w:t>
            </w:r>
            <w:r w:rsidR="0042303C">
              <w:t xml:space="preserve"> </w:t>
            </w:r>
            <w:r>
              <w:t xml:space="preserve">It discusses mediation and settlement conferences which may be available to you using free court programs once you file your case. </w:t>
            </w:r>
          </w:p>
          <w:p w14:paraId="3D8D7A83" w14:textId="615910F1" w:rsidR="002F7B65" w:rsidRDefault="002F7B65" w:rsidP="002F7B65">
            <w:pPr>
              <w:pStyle w:val="Heading3"/>
              <w:outlineLvl w:val="2"/>
            </w:pPr>
            <w:r>
              <w:t xml:space="preserve">Talk to a </w:t>
            </w:r>
            <w:r w:rsidR="000F6ED1">
              <w:t>l</w:t>
            </w:r>
            <w:r>
              <w:t>awyer</w:t>
            </w:r>
          </w:p>
          <w:p w14:paraId="77A1D5D1" w14:textId="77777777" w:rsidR="002F7B65" w:rsidRDefault="002F7B65" w:rsidP="002F7B65">
            <w:pPr>
              <w:pStyle w:val="BodyText"/>
            </w:pPr>
            <w:r>
              <w:t xml:space="preserve">It is a good idea to get legal advice by talking to an attorney about an agreement. Both spouses need to understand how agreeing to each issue affects the other issues in the agreement. If you agree to something without thinking it through, there can be serious and long-standing consequences. Once a judge signs off on your agreement, it will be a binding court order that outlines each spouses’ responsibilities and rights regarding the issues in the case. </w:t>
            </w:r>
          </w:p>
          <w:p w14:paraId="1694B827" w14:textId="5740E11D" w:rsidR="002F7B65" w:rsidRDefault="002F7B65" w:rsidP="002F7B65">
            <w:pPr>
              <w:pStyle w:val="ListParagraph"/>
              <w:ind w:left="402"/>
            </w:pPr>
            <w:r>
              <w:t>Many lawyers offer free or flat fee consultations without having to hire them for the whole case.</w:t>
            </w:r>
            <w:r w:rsidR="0042303C">
              <w:t xml:space="preserve"> </w:t>
            </w:r>
            <w:hyperlink r:id="rId225" w:history="1">
              <w:r w:rsidRPr="004F2D84">
                <w:rPr>
                  <w:rStyle w:val="Hyperlink"/>
                </w:rPr>
                <w:t>Find a lawyer</w:t>
              </w:r>
            </w:hyperlink>
            <w:r>
              <w:t>.</w:t>
            </w:r>
          </w:p>
          <w:p w14:paraId="62696225" w14:textId="44FF259B" w:rsidR="002F7B65" w:rsidRDefault="002F7B65" w:rsidP="002F7B65">
            <w:pPr>
              <w:pStyle w:val="ListParagraph"/>
              <w:ind w:left="402"/>
            </w:pPr>
            <w:r>
              <w:t xml:space="preserve">Depending on your income, you may qualify for </w:t>
            </w:r>
            <w:hyperlink r:id="rId226" w:history="1">
              <w:r w:rsidRPr="004F2D84">
                <w:rPr>
                  <w:rStyle w:val="Hyperlink"/>
                </w:rPr>
                <w:t>free legal answers</w:t>
              </w:r>
            </w:hyperlink>
            <w:r>
              <w:t>.</w:t>
            </w:r>
            <w:r w:rsidR="0042303C">
              <w:t xml:space="preserve"> </w:t>
            </w:r>
          </w:p>
          <w:p w14:paraId="7FE70532" w14:textId="79F87B62" w:rsidR="002F7B65" w:rsidRDefault="002F7B65" w:rsidP="002F7B65">
            <w:pPr>
              <w:pStyle w:val="ListParagraph"/>
              <w:ind w:left="402"/>
            </w:pPr>
            <w:r>
              <w:t>Depending on your income and circumstances, you may qualify for a free lawyer.</w:t>
            </w:r>
            <w:r w:rsidR="0042303C">
              <w:t xml:space="preserve"> </w:t>
            </w:r>
            <w:hyperlink r:id="rId227" w:history="1">
              <w:r w:rsidRPr="004F2D84">
                <w:rPr>
                  <w:rStyle w:val="Hyperlink"/>
                </w:rPr>
                <w:t>Alaska Legal Services Corporation</w:t>
              </w:r>
            </w:hyperlink>
            <w:r>
              <w:t>.</w:t>
            </w:r>
          </w:p>
          <w:p w14:paraId="5CBF549C" w14:textId="2212313D" w:rsidR="002F7B65" w:rsidRDefault="000F6ED1" w:rsidP="002F7B65">
            <w:pPr>
              <w:pStyle w:val="Heading3"/>
              <w:outlineLvl w:val="2"/>
            </w:pPr>
            <w:r>
              <w:t>What to do if you reach an agreement</w:t>
            </w:r>
          </w:p>
          <w:p w14:paraId="52A8B4A6" w14:textId="0CF64CC2" w:rsidR="002F7B65" w:rsidRPr="008F31D8" w:rsidRDefault="002F7B65" w:rsidP="00C12794">
            <w:pPr>
              <w:pStyle w:val="Body"/>
            </w:pPr>
            <w:r>
              <w:t>Before you start a case in court</w:t>
            </w:r>
            <w:r w:rsidR="0042303C">
              <w:t xml:space="preserve"> </w:t>
            </w:r>
            <w:r>
              <w:t>–</w:t>
            </w:r>
            <w:commentRangeStart w:id="100"/>
            <w:r>
              <w:t xml:space="preserve">You can get the right forms for your case by re-taking this Guided Assistant and answering questions for spouses that agree, or </w:t>
            </w:r>
            <w:commentRangeEnd w:id="100"/>
            <w:r>
              <w:rPr>
                <w:rStyle w:val="CommentReference"/>
                <w:rFonts w:ascii="Arial" w:eastAsia="Arial" w:hAnsi="Arial" w:cs="Arial"/>
                <w:color w:val="auto"/>
                <w:spacing w:val="0"/>
              </w:rPr>
              <w:commentReference w:id="100"/>
            </w:r>
            <w:r>
              <w:t>fill out</w:t>
            </w:r>
            <w:r w:rsidR="00C12794">
              <w:t xml:space="preserve"> </w:t>
            </w:r>
            <w:r w:rsidRPr="00C12794">
              <w:rPr>
                <w:color w:val="1F4E79" w:themeColor="accent5" w:themeShade="80"/>
              </w:rPr>
              <w:t xml:space="preserve">{% if </w:t>
            </w:r>
            <w:r w:rsidR="00C12794" w:rsidRPr="00C12794">
              <w:rPr>
                <w:color w:val="1F4E79" w:themeColor="accent5" w:themeShade="80"/>
              </w:rPr>
              <w:t xml:space="preserve">legal_separation_or_divorce == </w:t>
            </w:r>
            <w:r w:rsidR="00C12794" w:rsidRPr="00C12794">
              <w:rPr>
                <w:color w:val="1F4E79" w:themeColor="accent5" w:themeShade="80"/>
              </w:rPr>
              <w:lastRenderedPageBreak/>
              <w:t xml:space="preserve">'divorce' </w:t>
            </w:r>
            <w:r w:rsidRPr="00C12794">
              <w:rPr>
                <w:color w:val="1F4E79" w:themeColor="accent5" w:themeShade="80"/>
              </w:rPr>
              <w:t>%}</w:t>
            </w:r>
            <w:r w:rsidRPr="00C12794">
              <w:rPr>
                <w:color w:val="FFC000"/>
              </w:rPr>
              <w:t xml:space="preserve">{% if </w:t>
            </w:r>
            <w:r w:rsidR="00C12794" w:rsidRPr="00C12794">
              <w:rPr>
                <w:color w:val="FFC000"/>
              </w:rPr>
              <w:t>minor_children</w:t>
            </w:r>
            <w:r w:rsidRPr="00C12794">
              <w:rPr>
                <w:color w:val="FFC000"/>
              </w:rPr>
              <w:t xml:space="preserve"> %}</w:t>
            </w:r>
            <w:hyperlink r:id="rId228" w:anchor="shc-pac9a" w:history="1">
              <w:r w:rsidRPr="00E51F8A">
                <w:rPr>
                  <w:rStyle w:val="Hyperlink"/>
                </w:rPr>
                <w:t>Uncontested Divorce With Children Packet</w:t>
              </w:r>
            </w:hyperlink>
            <w:r w:rsidRPr="00E51F8A">
              <w:t>.</w:t>
            </w:r>
            <w:r w:rsidRPr="00C12794">
              <w:rPr>
                <w:color w:val="FFC000"/>
              </w:rPr>
              <w:t>{% else %}</w:t>
            </w:r>
            <w:hyperlink r:id="rId229" w:anchor="shc-pac9b" w:history="1">
              <w:r w:rsidRPr="00E51F8A">
                <w:rPr>
                  <w:rStyle w:val="Hyperlink"/>
                </w:rPr>
                <w:t>Uncontested Complaint for Divorce without Children Packet</w:t>
              </w:r>
            </w:hyperlink>
            <w:r w:rsidR="00C12794">
              <w:rPr>
                <w:rStyle w:val="Hyperlink"/>
              </w:rPr>
              <w:t>.</w:t>
            </w:r>
            <w:r w:rsidRPr="00C12794">
              <w:rPr>
                <w:color w:val="FFC000"/>
              </w:rPr>
              <w:t>{% endif %}</w:t>
            </w:r>
            <w:r w:rsidR="00C12794" w:rsidRPr="00C12794">
              <w:rPr>
                <w:color w:val="1F4E79" w:themeColor="accent5" w:themeShade="80"/>
              </w:rPr>
              <w:t>{% else %}</w:t>
            </w:r>
            <w:hyperlink r:id="rId230" w:anchor="agree" w:history="1">
              <w:r w:rsidR="00C12794" w:rsidRPr="00C12794">
                <w:rPr>
                  <w:rStyle w:val="Hyperlink"/>
                </w:rPr>
                <w:t>Forms for Starting a Legal Separation When Both Spouses Agree</w:t>
              </w:r>
            </w:hyperlink>
            <w:r w:rsidR="00C12794">
              <w:t>.</w:t>
            </w:r>
            <w:r w:rsidRPr="00C12794">
              <w:rPr>
                <w:color w:val="1F4E79" w:themeColor="accent5" w:themeShade="80"/>
              </w:rPr>
              <w:t>{% endif %}</w:t>
            </w:r>
          </w:p>
          <w:p w14:paraId="5F65E794" w14:textId="77777777" w:rsidR="00041F8F" w:rsidRDefault="00C12794" w:rsidP="00C12794">
            <w:pPr>
              <w:pStyle w:val="BodyText"/>
            </w:pPr>
            <w:r>
              <w:t>After you start a court case - Fill out and file</w:t>
            </w:r>
            <w:r w:rsidR="00041F8F">
              <w:t>:</w:t>
            </w:r>
          </w:p>
          <w:p w14:paraId="54347B27" w14:textId="359C77DF" w:rsidR="002F7B65" w:rsidRPr="000F6ED1" w:rsidRDefault="00C12794" w:rsidP="000F6ED1">
            <w:pPr>
              <w:pStyle w:val="ListParagraph"/>
              <w:ind w:left="408"/>
            </w:pPr>
            <w:r>
              <w:t xml:space="preserve"> </w:t>
            </w:r>
            <w:r w:rsidR="002F7B65" w:rsidRPr="00041F8F">
              <w:rPr>
                <w:b/>
                <w:bCs/>
              </w:rPr>
              <w:t>Marital Property and Debt Division Agreement, SHC-1005</w:t>
            </w:r>
            <w:r w:rsidR="002F7B65">
              <w:t xml:space="preserve"> </w:t>
            </w:r>
            <w:hyperlink r:id="rId231" w:history="1">
              <w:r w:rsidR="002F7B65" w:rsidRPr="003C37EB">
                <w:rPr>
                  <w:rStyle w:val="Hyperlink"/>
                </w:rPr>
                <w:t>Word</w:t>
              </w:r>
            </w:hyperlink>
            <w:r w:rsidR="002F7B65">
              <w:t xml:space="preserve"> | </w:t>
            </w:r>
            <w:hyperlink r:id="rId232" w:history="1">
              <w:r w:rsidR="002F7B65" w:rsidRPr="003C37EB">
                <w:rPr>
                  <w:rStyle w:val="Hyperlink"/>
                </w:rPr>
                <w:t>PDF</w:t>
              </w:r>
            </w:hyperlink>
            <w:r w:rsidR="002F7B65">
              <w:t xml:space="preserve"> (do </w:t>
            </w:r>
            <w:r w:rsidR="00041F8F">
              <w:rPr>
                <w:b/>
                <w:bCs/>
              </w:rPr>
              <w:t>not</w:t>
            </w:r>
            <w:r w:rsidR="002F7B65">
              <w:t xml:space="preserve"> sign the Order section)</w:t>
            </w:r>
            <w:r w:rsidR="00041F8F" w:rsidRPr="000F6ED1">
              <w:rPr>
                <w:color w:val="FFC000"/>
              </w:rPr>
              <w:t>{% if minor_children %}</w:t>
            </w:r>
          </w:p>
          <w:p w14:paraId="571988FA" w14:textId="6D907012" w:rsidR="002F7B65" w:rsidRPr="000F6ED1" w:rsidRDefault="002F7B65" w:rsidP="000F6ED1">
            <w:pPr>
              <w:pStyle w:val="ListParagraph"/>
              <w:ind w:left="408"/>
            </w:pPr>
            <w:r w:rsidRPr="00041F8F">
              <w:rPr>
                <w:b/>
                <w:bCs/>
              </w:rPr>
              <w:t>Parenting Plan Agreement &amp; Order, SHC-1128</w:t>
            </w:r>
            <w:r>
              <w:t xml:space="preserve"> </w:t>
            </w:r>
            <w:hyperlink r:id="rId233" w:history="1">
              <w:r w:rsidRPr="00021719">
                <w:rPr>
                  <w:rStyle w:val="Hyperlink"/>
                </w:rPr>
                <w:t>Word</w:t>
              </w:r>
            </w:hyperlink>
            <w:r>
              <w:t xml:space="preserve"> | </w:t>
            </w:r>
            <w:hyperlink r:id="rId234" w:history="1">
              <w:r w:rsidRPr="00021719">
                <w:rPr>
                  <w:rStyle w:val="Hyperlink"/>
                </w:rPr>
                <w:t>PDF</w:t>
              </w:r>
            </w:hyperlink>
            <w:r>
              <w:t xml:space="preserve"> (for custody agreements) (do </w:t>
            </w:r>
            <w:r w:rsidRPr="002370B8">
              <w:rPr>
                <w:b/>
              </w:rPr>
              <w:t>not</w:t>
            </w:r>
            <w:r>
              <w:t xml:space="preserve"> sign the Order section)</w:t>
            </w:r>
            <w:r w:rsidRPr="000F6ED1">
              <w:rPr>
                <w:color w:val="FFC000"/>
              </w:rPr>
              <w:t>{% endif %}</w:t>
            </w:r>
          </w:p>
          <w:p w14:paraId="09A8C301" w14:textId="2AAC314F" w:rsidR="002F7B65" w:rsidRPr="006005F8" w:rsidDel="005D2D6F" w:rsidRDefault="002F7B65" w:rsidP="002F7B65">
            <w:pPr>
              <w:pStyle w:val="ListParagraph"/>
              <w:ind w:left="408"/>
              <w:rPr>
                <w:del w:id="101" w:author="Caroline Robinson" w:date="2024-04-22T13:53:00Z"/>
              </w:rPr>
            </w:pPr>
            <w:r w:rsidRPr="00041F8F">
              <w:rPr>
                <w:b/>
                <w:bCs/>
              </w:rPr>
              <w:t>Joint Motion to Put Settlement on the Record, SHC-1063</w:t>
            </w:r>
            <w:r>
              <w:t xml:space="preserve"> </w:t>
            </w:r>
            <w:hyperlink r:id="rId235" w:history="1">
              <w:r w:rsidRPr="00024315">
                <w:rPr>
                  <w:rStyle w:val="Hyperlink"/>
                </w:rPr>
                <w:t>Word</w:t>
              </w:r>
            </w:hyperlink>
            <w:r>
              <w:t xml:space="preserve"> | </w:t>
            </w:r>
            <w:hyperlink r:id="rId236" w:history="1">
              <w:r w:rsidRPr="00024315">
                <w:rPr>
                  <w:rStyle w:val="Hyperlink"/>
                </w:rPr>
                <w:t>PDF</w:t>
              </w:r>
            </w:hyperlink>
          </w:p>
          <w:p w14:paraId="2A4DAB39" w14:textId="0C0B856C" w:rsidR="002F7B65" w:rsidRPr="005D2D6F" w:rsidRDefault="002F7B65" w:rsidP="005D2D6F">
            <w:pPr>
              <w:pStyle w:val="ListParagraph"/>
              <w:ind w:left="408"/>
              <w:rPr>
                <w:color w:val="1F4E79" w:themeColor="accent5" w:themeShade="80"/>
              </w:rPr>
            </w:pPr>
            <w:r w:rsidRPr="005D2D6F">
              <w:rPr>
                <w:color w:val="1F4E79" w:themeColor="accent5" w:themeShade="80"/>
              </w:rPr>
              <w:t>{%</w:t>
            </w:r>
            <w:r w:rsidR="00B72FB0" w:rsidRPr="005D2D6F">
              <w:rPr>
                <w:color w:val="1F4E79" w:themeColor="accent5" w:themeShade="80"/>
              </w:rPr>
              <w:t xml:space="preserve"> if</w:t>
            </w:r>
            <w:r w:rsidR="00041F8F" w:rsidRPr="005D2D6F">
              <w:rPr>
                <w:color w:val="1F4E79" w:themeColor="accent5" w:themeShade="80"/>
              </w:rPr>
              <w:t xml:space="preserve"> legal_separation_or_divorce == '</w:t>
            </w:r>
            <w:r w:rsidRPr="005D2D6F">
              <w:rPr>
                <w:color w:val="1F4E79" w:themeColor="accent5" w:themeShade="80"/>
              </w:rPr>
              <w:t>divorce</w:t>
            </w:r>
            <w:r w:rsidR="00041F8F" w:rsidRPr="005D2D6F">
              <w:rPr>
                <w:color w:val="1F4E79" w:themeColor="accent5" w:themeShade="80"/>
              </w:rPr>
              <w:t>'</w:t>
            </w:r>
            <w:r w:rsidRPr="005D2D6F">
              <w:rPr>
                <w:color w:val="1F4E79" w:themeColor="accent5" w:themeShade="80"/>
              </w:rPr>
              <w:t xml:space="preserve"> %}</w:t>
            </w:r>
          </w:p>
          <w:p w14:paraId="39B32898" w14:textId="0FBD0B4F" w:rsidR="002F7B65" w:rsidRPr="000F6ED1" w:rsidRDefault="002F7B65" w:rsidP="000F6ED1">
            <w:pPr>
              <w:pStyle w:val="ListParagraph"/>
              <w:ind w:left="408"/>
            </w:pPr>
            <w:r w:rsidRPr="00041F8F">
              <w:rPr>
                <w:b/>
                <w:bCs/>
              </w:rPr>
              <w:t>Findings of Fact and Conclusions of Law &amp; Decree of Divorce</w:t>
            </w:r>
            <w:r>
              <w:t xml:space="preserve">, </w:t>
            </w:r>
            <w:r w:rsidRPr="00B72FB0">
              <w:rPr>
                <w:b/>
                <w:bCs/>
              </w:rPr>
              <w:t>DR 800 &amp; 805</w:t>
            </w:r>
            <w:r>
              <w:t xml:space="preserve"> [</w:t>
            </w:r>
            <w:hyperlink r:id="rId237" w:history="1">
              <w:r w:rsidRPr="00B72FB0">
                <w:rPr>
                  <w:rStyle w:val="Hyperlink"/>
                </w:rPr>
                <w:t>Fill-In PDF</w:t>
              </w:r>
            </w:hyperlink>
            <w:r>
              <w:t>]</w:t>
            </w:r>
            <w:r w:rsidRPr="000F6ED1">
              <w:rPr>
                <w:color w:val="1F4E79" w:themeColor="accent5" w:themeShade="80"/>
              </w:rPr>
              <w:t>{% else %}</w:t>
            </w:r>
            <w:r w:rsidRPr="000F6ED1">
              <w:rPr>
                <w:color w:val="FFC000"/>
              </w:rPr>
              <w:t xml:space="preserve">{% if </w:t>
            </w:r>
            <w:r w:rsidR="00041F8F" w:rsidRPr="000F6ED1">
              <w:rPr>
                <w:color w:val="FFC000"/>
              </w:rPr>
              <w:t>minor_children</w:t>
            </w:r>
            <w:r w:rsidRPr="000F6ED1">
              <w:rPr>
                <w:color w:val="FFC000"/>
              </w:rPr>
              <w:t xml:space="preserve"> %}</w:t>
            </w:r>
          </w:p>
          <w:p w14:paraId="29292204" w14:textId="4B208542" w:rsidR="002F7B65" w:rsidRPr="006005F8" w:rsidRDefault="002F7B65" w:rsidP="002F7B65">
            <w:pPr>
              <w:pStyle w:val="ListParagraph"/>
              <w:ind w:left="408"/>
            </w:pPr>
            <w:r w:rsidRPr="00041F8F">
              <w:rPr>
                <w:b/>
                <w:bCs/>
              </w:rPr>
              <w:t>Legal Separation with Children and Property Findings of Fact and Conclusions of Law</w:t>
            </w:r>
            <w:r w:rsidRPr="006005F8">
              <w:t xml:space="preserve">, </w:t>
            </w:r>
            <w:hyperlink r:id="rId238" w:history="1">
              <w:r w:rsidRPr="00021719">
                <w:rPr>
                  <w:rStyle w:val="Hyperlink"/>
                </w:rPr>
                <w:t>SHC-590</w:t>
              </w:r>
            </w:hyperlink>
            <w:r w:rsidRPr="006005F8">
              <w:t>, and</w:t>
            </w:r>
          </w:p>
          <w:p w14:paraId="79CBFAED" w14:textId="504F6C37" w:rsidR="002F7B65" w:rsidRPr="000F6ED1" w:rsidRDefault="002F7B65" w:rsidP="000F6ED1">
            <w:pPr>
              <w:pStyle w:val="ListParagraph"/>
              <w:ind w:left="408"/>
            </w:pPr>
            <w:r w:rsidRPr="00041F8F">
              <w:rPr>
                <w:b/>
                <w:bCs/>
              </w:rPr>
              <w:t>Judgment and Decree for Legal Separation with Children and Property</w:t>
            </w:r>
            <w:r w:rsidRPr="006005F8">
              <w:t xml:space="preserve">, </w:t>
            </w:r>
            <w:hyperlink r:id="rId239" w:history="1">
              <w:r w:rsidRPr="00021719">
                <w:rPr>
                  <w:rStyle w:val="Hyperlink"/>
                </w:rPr>
                <w:t>SHC-595</w:t>
              </w:r>
            </w:hyperlink>
            <w:r w:rsidRPr="000F6ED1">
              <w:rPr>
                <w:color w:val="FFC000"/>
              </w:rPr>
              <w:t>{% else %}</w:t>
            </w:r>
          </w:p>
          <w:p w14:paraId="21664DD6" w14:textId="0A0892B1" w:rsidR="002F7B65" w:rsidRPr="006005F8" w:rsidRDefault="002F7B65" w:rsidP="002F7B65">
            <w:pPr>
              <w:pStyle w:val="ListParagraph"/>
              <w:ind w:left="408"/>
            </w:pPr>
            <w:r w:rsidRPr="00041F8F">
              <w:rPr>
                <w:b/>
                <w:bCs/>
                <w:color w:val="1F4E79" w:themeColor="accent5" w:themeShade="80"/>
              </w:rPr>
              <w:t xml:space="preserve">Legal </w:t>
            </w:r>
            <w:r w:rsidRPr="00041F8F">
              <w:rPr>
                <w:b/>
                <w:bCs/>
              </w:rPr>
              <w:t>Separation with Property and No Children Findings of Fact and Conclusions of Law</w:t>
            </w:r>
            <w:r w:rsidRPr="006005F8">
              <w:t xml:space="preserve">, </w:t>
            </w:r>
            <w:hyperlink r:id="rId240" w:history="1">
              <w:r w:rsidRPr="00021719">
                <w:rPr>
                  <w:rStyle w:val="Hyperlink"/>
                </w:rPr>
                <w:t>SHC-591</w:t>
              </w:r>
            </w:hyperlink>
            <w:r w:rsidRPr="006005F8">
              <w:t>, and</w:t>
            </w:r>
            <w:r w:rsidRPr="006005F8">
              <w:tab/>
            </w:r>
          </w:p>
          <w:p w14:paraId="15ED8020" w14:textId="5C880D17" w:rsidR="002F7B65" w:rsidRPr="000F6ED1" w:rsidRDefault="002F7B65" w:rsidP="000F6ED1">
            <w:pPr>
              <w:pStyle w:val="ListParagraph"/>
              <w:ind w:left="408"/>
              <w:rPr>
                <w:color w:val="1F4E79" w:themeColor="accent5" w:themeShade="80"/>
              </w:rPr>
            </w:pPr>
            <w:r w:rsidRPr="00041F8F">
              <w:rPr>
                <w:b/>
                <w:bCs/>
              </w:rPr>
              <w:t>Judgment and Decree for Legal Separation with Property and</w:t>
            </w:r>
            <w:r w:rsidRPr="00041F8F">
              <w:rPr>
                <w:b/>
                <w:bCs/>
                <w:color w:val="1F4E79" w:themeColor="accent5" w:themeShade="80"/>
              </w:rPr>
              <w:t xml:space="preserve"> No Children</w:t>
            </w:r>
            <w:r w:rsidRPr="006005F8">
              <w:rPr>
                <w:color w:val="1F4E79" w:themeColor="accent5" w:themeShade="80"/>
              </w:rPr>
              <w:t xml:space="preserve">, </w:t>
            </w:r>
            <w:hyperlink r:id="rId241" w:history="1">
              <w:r w:rsidRPr="00213DE2">
                <w:rPr>
                  <w:rStyle w:val="Hyperlink"/>
                  <w:color w:val="023160" w:themeColor="hyperlink" w:themeShade="80"/>
                </w:rPr>
                <w:t>SHC-596</w:t>
              </w:r>
            </w:hyperlink>
            <w:r w:rsidRPr="000F6ED1">
              <w:rPr>
                <w:color w:val="FFC000"/>
              </w:rPr>
              <w:t>{% endif %}</w:t>
            </w:r>
            <w:r w:rsidRPr="000F6ED1">
              <w:rPr>
                <w:color w:val="1F4E79" w:themeColor="accent5" w:themeShade="80"/>
              </w:rPr>
              <w:t>{% endif %}</w:t>
            </w:r>
          </w:p>
          <w:p w14:paraId="53590E03" w14:textId="77777777" w:rsidR="002F7B65" w:rsidRDefault="002F7B65" w:rsidP="002F7B65">
            <w:pPr>
              <w:pStyle w:val="Heading3"/>
              <w:outlineLvl w:val="2"/>
            </w:pPr>
            <w:r>
              <w:t>Links in this step</w:t>
            </w:r>
          </w:p>
          <w:p w14:paraId="1A7B6062" w14:textId="6C680658" w:rsidR="002F7B65" w:rsidRDefault="00727B63" w:rsidP="002F7B65">
            <w:pPr>
              <w:pStyle w:val="BodyText"/>
              <w:rPr>
                <w:rStyle w:val="Hyperlink"/>
              </w:rPr>
            </w:pPr>
            <w:hyperlink r:id="rId242" w:history="1">
              <w:r w:rsidR="002F7B65" w:rsidRPr="001C118E">
                <w:rPr>
                  <w:b/>
                </w:rPr>
                <w:t>mediation</w:t>
              </w:r>
            </w:hyperlink>
            <w:r w:rsidR="002F7B65">
              <w:rPr>
                <w:rStyle w:val="Hyperlink"/>
              </w:rPr>
              <w:br/>
            </w:r>
            <w:r w:rsidR="002F7B65" w:rsidRPr="001C118E">
              <w:rPr>
                <w:rStyle w:val="Hyperlink"/>
                <w:color w:val="202529"/>
                <w:u w:val="none"/>
              </w:rPr>
              <w:t>courts.alaska.gov/mediation/index.htm</w:t>
            </w:r>
          </w:p>
          <w:p w14:paraId="0A2D5A89" w14:textId="6DC848BD" w:rsidR="002F7B65" w:rsidRDefault="00727B63" w:rsidP="002F7B65">
            <w:pPr>
              <w:pStyle w:val="BodyText"/>
            </w:pPr>
            <w:hyperlink r:id="rId243" w:history="1">
              <w:r w:rsidR="002F7B65" w:rsidRPr="001C118E">
                <w:rPr>
                  <w:b/>
                </w:rPr>
                <w:t>Alaska Association of Collaborative Professionals</w:t>
              </w:r>
            </w:hyperlink>
            <w:r w:rsidR="002F7B65">
              <w:rPr>
                <w:rStyle w:val="Hyperlink"/>
              </w:rPr>
              <w:br/>
            </w:r>
            <w:r w:rsidR="002F7B65" w:rsidRPr="001C118E">
              <w:t>.alaskacollaborative.org</w:t>
            </w:r>
          </w:p>
          <w:p w14:paraId="08F6DF76" w14:textId="379B74B8" w:rsidR="002F7B65" w:rsidRPr="001C118E" w:rsidRDefault="00727B63" w:rsidP="002F7B65">
            <w:pPr>
              <w:pStyle w:val="BodyText"/>
              <w:rPr>
                <w:rStyle w:val="Hyperlink"/>
                <w:color w:val="202529"/>
                <w:u w:val="none"/>
              </w:rPr>
            </w:pPr>
            <w:hyperlink r:id="rId244" w:history="1">
              <w:r w:rsidR="002F7B65" w:rsidRPr="001C118E">
                <w:rPr>
                  <w:b/>
                </w:rPr>
                <w:t>a short video that discusses resolving your case</w:t>
              </w:r>
            </w:hyperlink>
            <w:r w:rsidR="002F7B65">
              <w:rPr>
                <w:rStyle w:val="Hyperlink"/>
              </w:rPr>
              <w:br/>
            </w:r>
            <w:r w:rsidR="002F7B65" w:rsidRPr="001C118E">
              <w:rPr>
                <w:rStyle w:val="Hyperlink"/>
                <w:color w:val="202529"/>
                <w:u w:val="none"/>
              </w:rPr>
              <w:t>youtu.be/4EuW9HET3nM</w:t>
            </w:r>
          </w:p>
          <w:p w14:paraId="01E7735C" w14:textId="61D98CA3" w:rsidR="002F7B65" w:rsidRPr="008376C2" w:rsidRDefault="00727B63" w:rsidP="002F7B65">
            <w:pPr>
              <w:pStyle w:val="BodyText"/>
            </w:pPr>
            <w:hyperlink r:id="rId245" w:history="1">
              <w:r w:rsidR="002F7B65" w:rsidRPr="00C75AF0">
                <w:rPr>
                  <w:b/>
                </w:rPr>
                <w:t>Find a Lawyer</w:t>
              </w:r>
              <w:r w:rsidR="002F7B65" w:rsidRPr="008376C2">
                <w:rPr>
                  <w:rStyle w:val="Hyperlink"/>
                </w:rPr>
                <w:br/>
              </w:r>
            </w:hyperlink>
            <w:r w:rsidR="002F7B65" w:rsidRPr="008376C2">
              <w:rPr>
                <w:rStyle w:val="BodyTextChar"/>
              </w:rPr>
              <w:t>courts.alaska.gov/shc/shclawyer.htm</w:t>
            </w:r>
          </w:p>
          <w:p w14:paraId="27413A75" w14:textId="71F5223A" w:rsidR="002F7B65" w:rsidRPr="008376C2" w:rsidRDefault="00727B63" w:rsidP="002F7B65">
            <w:pPr>
              <w:pStyle w:val="BodyText"/>
            </w:pPr>
            <w:hyperlink r:id="rId246" w:history="1">
              <w:r w:rsidR="002F7B65" w:rsidRPr="00C75AF0">
                <w:rPr>
                  <w:b/>
                </w:rPr>
                <w:t>Alaska Free Legal Answers</w:t>
              </w:r>
              <w:r w:rsidR="002F7B65" w:rsidRPr="008376C2">
                <w:rPr>
                  <w:rStyle w:val="Hyperlink"/>
                </w:rPr>
                <w:br/>
              </w:r>
            </w:hyperlink>
            <w:r w:rsidR="002F7B65" w:rsidRPr="008376C2">
              <w:rPr>
                <w:rStyle w:val="BodyTextChar"/>
              </w:rPr>
              <w:t>LegalNav.org/resource/</w:t>
            </w:r>
            <w:proofErr w:type="spellStart"/>
            <w:r w:rsidR="002F7B65" w:rsidRPr="008376C2">
              <w:rPr>
                <w:rStyle w:val="BodyTextChar"/>
              </w:rPr>
              <w:t>alaska</w:t>
            </w:r>
            <w:proofErr w:type="spellEnd"/>
            <w:r w:rsidR="002F7B65" w:rsidRPr="008376C2">
              <w:rPr>
                <w:rStyle w:val="BodyTextChar"/>
              </w:rPr>
              <w:t>-free-legal-answers</w:t>
            </w:r>
          </w:p>
          <w:p w14:paraId="39F43DD7" w14:textId="7D5EA1C8" w:rsidR="002F7B65" w:rsidRPr="00D33C33" w:rsidRDefault="00727B63" w:rsidP="00D33C33">
            <w:pPr>
              <w:pStyle w:val="Body"/>
            </w:pPr>
            <w:hyperlink r:id="rId247" w:history="1">
              <w:r w:rsidR="002F7B65" w:rsidRPr="009A7483">
                <w:rPr>
                  <w:b/>
                </w:rPr>
                <w:t>Alaska Legal Services</w:t>
              </w:r>
              <w:r w:rsidR="002F7B65" w:rsidRPr="008376C2">
                <w:rPr>
                  <w:rStyle w:val="Hyperlink"/>
                </w:rPr>
                <w:br/>
              </w:r>
            </w:hyperlink>
            <w:r w:rsidR="002F7B65" w:rsidRPr="008376C2">
              <w:rPr>
                <w:rStyle w:val="BodyTextChar"/>
              </w:rPr>
              <w:t>alsc-law.org/apply-for-services</w:t>
            </w:r>
            <w:r w:rsidR="002F7B65" w:rsidRPr="00DF0357">
              <w:rPr>
                <w:color w:val="1F4E79" w:themeColor="accent5" w:themeShade="80"/>
              </w:rPr>
              <w:t>{% if divorce %}</w:t>
            </w:r>
            <w:r w:rsidR="002F7B65" w:rsidRPr="00D33C33">
              <w:rPr>
                <w:color w:val="FFC000"/>
              </w:rPr>
              <w:t xml:space="preserve">{% if </w:t>
            </w:r>
            <w:r w:rsidR="001575EC" w:rsidRPr="00D33C33">
              <w:rPr>
                <w:color w:val="FFC000"/>
              </w:rPr>
              <w:t xml:space="preserve">minor_children </w:t>
            </w:r>
            <w:r w:rsidR="002F7B65" w:rsidRPr="00D33C33">
              <w:rPr>
                <w:color w:val="FFC000"/>
              </w:rPr>
              <w:t>%}</w:t>
            </w:r>
          </w:p>
          <w:p w14:paraId="0127F8FA" w14:textId="152ABA1B" w:rsidR="002F7B65" w:rsidRPr="00024315" w:rsidRDefault="00727B63" w:rsidP="00D33C33">
            <w:pPr>
              <w:pStyle w:val="Body"/>
            </w:pPr>
            <w:hyperlink r:id="rId248" w:anchor="shc-pac9a" w:history="1">
              <w:r w:rsidR="002F7B65" w:rsidRPr="00DF0357">
                <w:rPr>
                  <w:b/>
                </w:rPr>
                <w:t>Uncontested Divorce with Children Packet</w:t>
              </w:r>
            </w:hyperlink>
            <w:r w:rsidR="002F7B65" w:rsidRPr="00E51F8A">
              <w:t>. courts.alaska.gov/shc/family/shcforms.htm#shc-pac9a</w:t>
            </w:r>
            <w:r w:rsidR="002F7B65">
              <w:t>cccc</w:t>
            </w:r>
            <w:r w:rsidR="002F7B65" w:rsidRPr="00DF0357">
              <w:rPr>
                <w:color w:val="FFC000"/>
              </w:rPr>
              <w:t>{% else %}</w:t>
            </w:r>
          </w:p>
          <w:p w14:paraId="407FE894" w14:textId="5CB2CBB3" w:rsidR="002F7B65" w:rsidRPr="00D33C33" w:rsidRDefault="00727B63" w:rsidP="002F7B65">
            <w:pPr>
              <w:pStyle w:val="BodyText"/>
            </w:pPr>
            <w:hyperlink r:id="rId249" w:anchor="shc-pac9b" w:history="1">
              <w:r w:rsidR="002F7B65" w:rsidRPr="00DF0357">
                <w:rPr>
                  <w:b/>
                </w:rPr>
                <w:t>Uncontested Complaint for Divorce without Children Packet</w:t>
              </w:r>
            </w:hyperlink>
            <w:r w:rsidR="002F7B65">
              <w:br/>
            </w:r>
            <w:r w:rsidR="002F7B65" w:rsidRPr="00E51F8A">
              <w:t>courts.alaska.gov/shc/family/shcforms.htm#shc-pac9b</w:t>
            </w:r>
            <w:r w:rsidR="002F7B65" w:rsidRPr="00DF0357">
              <w:rPr>
                <w:color w:val="FFC000"/>
              </w:rPr>
              <w:t>{% endif %}</w:t>
            </w:r>
            <w:r w:rsidR="002F7B65" w:rsidRPr="00DF0357">
              <w:rPr>
                <w:color w:val="1F4E79" w:themeColor="accent5" w:themeShade="80"/>
              </w:rPr>
              <w:t>{% endif %}</w:t>
            </w:r>
          </w:p>
          <w:p w14:paraId="552F5862" w14:textId="523D6F3D" w:rsidR="002F7B65" w:rsidRPr="00D33C33" w:rsidRDefault="002F7B65" w:rsidP="002F7B65">
            <w:pPr>
              <w:pStyle w:val="BodyText"/>
            </w:pPr>
            <w:r w:rsidRPr="00DF0357">
              <w:rPr>
                <w:b/>
              </w:rPr>
              <w:t>Marital Property and Debt Division Agreement, SHC-1005</w:t>
            </w:r>
            <w:r>
              <w:rPr>
                <w:b/>
              </w:rPr>
              <w:br/>
            </w:r>
            <w:r>
              <w:t xml:space="preserve">Do </w:t>
            </w:r>
            <w:r w:rsidRPr="00DF0357">
              <w:rPr>
                <w:b/>
              </w:rPr>
              <w:t>not</w:t>
            </w:r>
            <w:r>
              <w:t xml:space="preserve"> sign the Order section</w:t>
            </w:r>
            <w:r>
              <w:br/>
              <w:t xml:space="preserve">As a </w:t>
            </w:r>
            <w:hyperlink r:id="rId250" w:history="1">
              <w:r w:rsidRPr="003C37EB">
                <w:rPr>
                  <w:rStyle w:val="Hyperlink"/>
                </w:rPr>
                <w:t>Word</w:t>
              </w:r>
            </w:hyperlink>
            <w:r>
              <w:t xml:space="preserve"> file</w:t>
            </w:r>
            <w:r>
              <w:br/>
              <w:t>c</w:t>
            </w:r>
            <w:r w:rsidRPr="00DF0357">
              <w:t>ourts.alaska.gov/shc/family/docs/shc-1005.docx</w:t>
            </w:r>
            <w:r>
              <w:br/>
              <w:t xml:space="preserve">as a </w:t>
            </w:r>
            <w:hyperlink r:id="rId251" w:history="1">
              <w:r w:rsidRPr="003C37EB">
                <w:rPr>
                  <w:rStyle w:val="Hyperlink"/>
                </w:rPr>
                <w:t>PDF</w:t>
              </w:r>
            </w:hyperlink>
            <w:r w:rsidR="0042303C">
              <w:t xml:space="preserve"> </w:t>
            </w:r>
            <w:r>
              <w:t>file</w:t>
            </w:r>
            <w:r>
              <w:br/>
            </w:r>
            <w:r w:rsidRPr="00DF0357">
              <w:t>courts.alaska.gov/shc/family/docs/shc-1005n.pdf</w:t>
            </w:r>
            <w:r w:rsidRPr="00DF0357">
              <w:rPr>
                <w:color w:val="FFC000"/>
              </w:rPr>
              <w:t xml:space="preserve">{% if </w:t>
            </w:r>
            <w:r w:rsidR="001575EC">
              <w:rPr>
                <w:color w:val="FFC000"/>
              </w:rPr>
              <w:t>minor_children</w:t>
            </w:r>
            <w:r w:rsidR="001575EC" w:rsidRPr="000D35A1">
              <w:rPr>
                <w:color w:val="FFC000"/>
              </w:rPr>
              <w:t xml:space="preserve"> </w:t>
            </w:r>
            <w:r w:rsidRPr="00DF0357">
              <w:rPr>
                <w:color w:val="FFC000"/>
              </w:rPr>
              <w:t>%}</w:t>
            </w:r>
          </w:p>
          <w:p w14:paraId="0B86DBF9" w14:textId="19E14F81" w:rsidR="002F7B65" w:rsidRPr="00D33C33" w:rsidRDefault="002F7B65" w:rsidP="002F7B65">
            <w:pPr>
              <w:pStyle w:val="BodyText"/>
            </w:pPr>
            <w:r w:rsidRPr="00213DE2">
              <w:rPr>
                <w:b/>
              </w:rPr>
              <w:t>Parenting Plan Agreement &amp; Order, SHC-1128</w:t>
            </w:r>
            <w:r w:rsidRPr="00DF0357">
              <w:br/>
              <w:t xml:space="preserve">For custody agreements. Do </w:t>
            </w:r>
            <w:r w:rsidRPr="00213DE2">
              <w:rPr>
                <w:b/>
              </w:rPr>
              <w:t>not</w:t>
            </w:r>
            <w:r w:rsidRPr="00DF0357">
              <w:t xml:space="preserve"> sign the Order section. </w:t>
            </w:r>
            <w:r w:rsidRPr="00DF0357">
              <w:br/>
              <w:t>as a</w:t>
            </w:r>
            <w:r w:rsidR="0042303C">
              <w:t xml:space="preserve"> </w:t>
            </w:r>
            <w:hyperlink r:id="rId252" w:history="1">
              <w:r w:rsidRPr="00DF0357">
                <w:rPr>
                  <w:rStyle w:val="Hyperlink"/>
                </w:rPr>
                <w:t>Word</w:t>
              </w:r>
            </w:hyperlink>
            <w:r w:rsidRPr="00DF0357">
              <w:t xml:space="preserve"> file</w:t>
            </w:r>
            <w:r>
              <w:br/>
            </w:r>
            <w:r w:rsidRPr="00DF0357">
              <w:t>courts.alaska.gov/shc/family/docs/shc-1128.docx</w:t>
            </w:r>
            <w:r w:rsidRPr="00DF0357">
              <w:br/>
              <w:t>as a</w:t>
            </w:r>
            <w:r w:rsidR="0042303C">
              <w:t xml:space="preserve"> </w:t>
            </w:r>
            <w:hyperlink r:id="rId253" w:history="1">
              <w:r w:rsidRPr="00DF0357">
                <w:rPr>
                  <w:rStyle w:val="Hyperlink"/>
                </w:rPr>
                <w:t>PDF</w:t>
              </w:r>
            </w:hyperlink>
            <w:r w:rsidRPr="00DF0357">
              <w:t xml:space="preserve"> file</w:t>
            </w:r>
            <w:r>
              <w:br/>
            </w:r>
            <w:r w:rsidRPr="00DF0357">
              <w:t>courts.alaska.gov/shc/family/docs/shc-1128n.pdf</w:t>
            </w:r>
            <w:r w:rsidRPr="00DF0357">
              <w:rPr>
                <w:color w:val="FFC000"/>
              </w:rPr>
              <w:t>{% endif %}</w:t>
            </w:r>
          </w:p>
          <w:p w14:paraId="4FB1910F" w14:textId="4AA88931" w:rsidR="002F7B65" w:rsidRPr="00DF0357" w:rsidRDefault="002F7B65" w:rsidP="002F7B65">
            <w:pPr>
              <w:pStyle w:val="BodyText"/>
            </w:pPr>
            <w:r w:rsidRPr="00213DE2">
              <w:rPr>
                <w:b/>
              </w:rPr>
              <w:t>Joint Motion to Put Settlement on the Record, SHC-1063</w:t>
            </w:r>
            <w:r>
              <w:br/>
              <w:t>as a</w:t>
            </w:r>
            <w:r w:rsidR="0042303C">
              <w:t xml:space="preserve"> </w:t>
            </w:r>
            <w:hyperlink r:id="rId254" w:history="1">
              <w:r w:rsidRPr="00DF0357">
                <w:rPr>
                  <w:rStyle w:val="Hyperlink"/>
                </w:rPr>
                <w:t>Word</w:t>
              </w:r>
            </w:hyperlink>
            <w:r>
              <w:t xml:space="preserve"> file</w:t>
            </w:r>
            <w:r>
              <w:br/>
            </w:r>
            <w:r w:rsidRPr="00DF0357">
              <w:t>courts.alaska.gov/shc/family/docs/shc-1063.doc</w:t>
            </w:r>
            <w:r>
              <w:br/>
              <w:t xml:space="preserve">as a </w:t>
            </w:r>
            <w:hyperlink r:id="rId255" w:history="1">
              <w:r w:rsidRPr="00DF0357">
                <w:rPr>
                  <w:rStyle w:val="Hyperlink"/>
                </w:rPr>
                <w:t>PDF</w:t>
              </w:r>
            </w:hyperlink>
            <w:r>
              <w:t xml:space="preserve"> file</w:t>
            </w:r>
            <w:r>
              <w:br/>
            </w:r>
            <w:r w:rsidRPr="00DF0357">
              <w:t>courts.alaska.gov/shc/family/docs/shc-1063n.pdf</w:t>
            </w:r>
          </w:p>
          <w:p w14:paraId="6A16CFBA" w14:textId="181FFB3C" w:rsidR="002F7B65" w:rsidRPr="00F6710E" w:rsidRDefault="002F7B65" w:rsidP="002F7B65">
            <w:pPr>
              <w:pStyle w:val="BodyText"/>
              <w:rPr>
                <w:color w:val="1F4E79" w:themeColor="accent5" w:themeShade="80"/>
              </w:rPr>
            </w:pPr>
            <w:r w:rsidRPr="00F6710E">
              <w:rPr>
                <w:color w:val="1F4E79" w:themeColor="accent5" w:themeShade="80"/>
              </w:rPr>
              <w:t>{% if divorce %}</w:t>
            </w:r>
          </w:p>
          <w:p w14:paraId="3A166498" w14:textId="5209E00F" w:rsidR="002F7B65" w:rsidRPr="00D33C33" w:rsidRDefault="002F7B65" w:rsidP="002F7B65">
            <w:pPr>
              <w:pStyle w:val="BodyText"/>
            </w:pPr>
            <w:r w:rsidRPr="00213DE2">
              <w:rPr>
                <w:b/>
              </w:rPr>
              <w:t xml:space="preserve">Findings of Fact and Conclusions of Law &amp; Decree of Divorce, </w:t>
            </w:r>
            <w:hyperlink r:id="rId256" w:history="1">
              <w:r w:rsidRPr="00213DE2">
                <w:rPr>
                  <w:b/>
                </w:rPr>
                <w:t>DR 800 &amp; 805</w:t>
              </w:r>
            </w:hyperlink>
            <w:r w:rsidRPr="00213DE2">
              <w:rPr>
                <w:b/>
              </w:rPr>
              <w:t xml:space="preserve"> [</w:t>
            </w:r>
            <w:r w:rsidRPr="00DF0357">
              <w:t>Fill-In PDF]</w:t>
            </w:r>
            <w:r>
              <w:br/>
            </w:r>
            <w:r w:rsidRPr="00213DE2">
              <w:t>public.courts.alaska.gov/web/forms/docs/dr-800-805.pdf</w:t>
            </w:r>
            <w:r w:rsidRPr="00F6710E">
              <w:rPr>
                <w:color w:val="1F4E79" w:themeColor="accent5" w:themeShade="80"/>
              </w:rPr>
              <w:t>{% else %}</w:t>
            </w:r>
            <w:r w:rsidRPr="00F6710E">
              <w:rPr>
                <w:color w:val="FFC000"/>
              </w:rPr>
              <w:t xml:space="preserve">{% if </w:t>
            </w:r>
            <w:r w:rsidR="001575EC">
              <w:rPr>
                <w:color w:val="FFC000"/>
              </w:rPr>
              <w:t>minor_children</w:t>
            </w:r>
            <w:r w:rsidR="001575EC" w:rsidRPr="000D35A1">
              <w:rPr>
                <w:color w:val="FFC000"/>
              </w:rPr>
              <w:t xml:space="preserve"> </w:t>
            </w:r>
            <w:r w:rsidRPr="00F6710E">
              <w:rPr>
                <w:color w:val="FFC000"/>
              </w:rPr>
              <w:t>%}</w:t>
            </w:r>
          </w:p>
          <w:p w14:paraId="081DF79C" w14:textId="05E50691" w:rsidR="002F7B65" w:rsidRPr="00DF0357" w:rsidRDefault="002F7B65" w:rsidP="002F7B65">
            <w:pPr>
              <w:pStyle w:val="BodyText"/>
            </w:pPr>
            <w:r w:rsidRPr="00213DE2">
              <w:rPr>
                <w:b/>
              </w:rPr>
              <w:t xml:space="preserve">Legal Separation with Children and Property Findings of Fact and Conclusions of Law, </w:t>
            </w:r>
            <w:hyperlink r:id="rId257" w:history="1">
              <w:r w:rsidRPr="00213DE2">
                <w:rPr>
                  <w:b/>
                </w:rPr>
                <w:t>SHC-590</w:t>
              </w:r>
            </w:hyperlink>
            <w:r w:rsidRPr="00213DE2">
              <w:rPr>
                <w:b/>
              </w:rPr>
              <w:t>,</w:t>
            </w:r>
            <w:r>
              <w:br/>
            </w:r>
            <w:r w:rsidRPr="00213DE2">
              <w:t>courts.alaska.gov/shc/family/docs/shc-590.doc</w:t>
            </w:r>
          </w:p>
          <w:p w14:paraId="19D118F0" w14:textId="5FE58C9E" w:rsidR="002F7B65" w:rsidRPr="00D33C33" w:rsidRDefault="002F7B65" w:rsidP="002F7B65">
            <w:pPr>
              <w:pStyle w:val="BodyText"/>
            </w:pPr>
            <w:r w:rsidRPr="00213DE2">
              <w:rPr>
                <w:b/>
              </w:rPr>
              <w:t xml:space="preserve">Judgment and Decree for Legal Separation with Children and Property, </w:t>
            </w:r>
            <w:hyperlink r:id="rId258" w:history="1">
              <w:r w:rsidRPr="00213DE2">
                <w:rPr>
                  <w:b/>
                </w:rPr>
                <w:t>SHC-595</w:t>
              </w:r>
            </w:hyperlink>
            <w:r>
              <w:br/>
            </w:r>
            <w:r w:rsidRPr="00213DE2">
              <w:t>courts.alaska.gov/shc/family/docs/shc-595.doc</w:t>
            </w:r>
            <w:r w:rsidRPr="00F6710E">
              <w:rPr>
                <w:color w:val="FFC000"/>
              </w:rPr>
              <w:t>{% else %}</w:t>
            </w:r>
          </w:p>
          <w:p w14:paraId="05B663CB" w14:textId="43E60D4E" w:rsidR="002F7B65" w:rsidRPr="00DF0357" w:rsidRDefault="002F7B65" w:rsidP="002F7B65">
            <w:pPr>
              <w:pStyle w:val="BodyText"/>
            </w:pPr>
            <w:r w:rsidRPr="00213DE2">
              <w:rPr>
                <w:b/>
              </w:rPr>
              <w:t xml:space="preserve">Legal Separation with Property and No Children Findings of Fact and Conclusions of Law, </w:t>
            </w:r>
            <w:hyperlink r:id="rId259" w:history="1">
              <w:r w:rsidRPr="00213DE2">
                <w:rPr>
                  <w:b/>
                </w:rPr>
                <w:t>SHC-591</w:t>
              </w:r>
            </w:hyperlink>
            <w:r>
              <w:br/>
            </w:r>
            <w:r>
              <w:lastRenderedPageBreak/>
              <w:t>c</w:t>
            </w:r>
            <w:r w:rsidRPr="00213DE2">
              <w:t>ourts.alaska.gov/shc/family/docs/shc-591.doc</w:t>
            </w:r>
          </w:p>
          <w:p w14:paraId="0AA12A25" w14:textId="1EB921C5" w:rsidR="002F7B65" w:rsidRPr="00E473AC" w:rsidRDefault="002F7B65" w:rsidP="002F7B65">
            <w:pPr>
              <w:pStyle w:val="BodyText"/>
            </w:pPr>
            <w:r w:rsidRPr="00213DE2">
              <w:rPr>
                <w:b/>
              </w:rPr>
              <w:t xml:space="preserve">Judgment and Decree for Legal Separation with Property and No Children, </w:t>
            </w:r>
            <w:hyperlink r:id="rId260" w:history="1">
              <w:r w:rsidRPr="00213DE2">
                <w:rPr>
                  <w:b/>
                </w:rPr>
                <w:t>SHC-596</w:t>
              </w:r>
            </w:hyperlink>
            <w:r>
              <w:br/>
            </w:r>
            <w:r w:rsidRPr="00213DE2">
              <w:t>courts.alaska.gov/shc/family/docs/shc-596.doc</w:t>
            </w:r>
            <w:r w:rsidRPr="00F6710E">
              <w:rPr>
                <w:color w:val="FFC000"/>
              </w:rPr>
              <w:t>{% endif %}</w:t>
            </w:r>
            <w:r w:rsidRPr="00F6710E">
              <w:rPr>
                <w:color w:val="1F4E79" w:themeColor="accent5" w:themeShade="80"/>
              </w:rPr>
              <w:t>{% endif %}</w:t>
            </w:r>
          </w:p>
        </w:tc>
      </w:tr>
      <w:tr w:rsidR="002F7B65" w14:paraId="58E4A939" w14:textId="77777777" w:rsidTr="002F7B65">
        <w:trPr>
          <w:jc w:val="center"/>
        </w:trPr>
        <w:tc>
          <w:tcPr>
            <w:tcW w:w="2628" w:type="dxa"/>
            <w:tcMar>
              <w:top w:w="360" w:type="dxa"/>
              <w:left w:w="115" w:type="dxa"/>
              <w:right w:w="115" w:type="dxa"/>
            </w:tcMar>
          </w:tcPr>
          <w:p w14:paraId="5181FE2E" w14:textId="77777777" w:rsidR="002F7B65" w:rsidRDefault="002F7B65" w:rsidP="002F7B65">
            <w:pPr>
              <w:pStyle w:val="BodyText"/>
            </w:pPr>
            <w:r w:rsidRPr="006C65ED">
              <w:lastRenderedPageBreak/>
              <w:t>{%tr endif %}</w:t>
            </w:r>
          </w:p>
        </w:tc>
        <w:tc>
          <w:tcPr>
            <w:tcW w:w="7612" w:type="dxa"/>
            <w:tcMar>
              <w:top w:w="360" w:type="dxa"/>
              <w:left w:w="115" w:type="dxa"/>
              <w:right w:w="115" w:type="dxa"/>
            </w:tcMar>
          </w:tcPr>
          <w:p w14:paraId="03010335" w14:textId="77777777" w:rsidR="002F7B65" w:rsidRPr="00A10B12" w:rsidRDefault="002F7B65" w:rsidP="002F7B65">
            <w:pPr>
              <w:pStyle w:val="BodyText"/>
            </w:pPr>
          </w:p>
        </w:tc>
      </w:tr>
      <w:tr w:rsidR="002F7B65" w14:paraId="19411478" w14:textId="77777777" w:rsidTr="002F7B65">
        <w:trPr>
          <w:jc w:val="center"/>
        </w:trPr>
        <w:tc>
          <w:tcPr>
            <w:tcW w:w="2628" w:type="dxa"/>
            <w:tcMar>
              <w:top w:w="360" w:type="dxa"/>
              <w:left w:w="115" w:type="dxa"/>
              <w:right w:w="115" w:type="dxa"/>
            </w:tcMar>
          </w:tcPr>
          <w:p w14:paraId="573CC68D" w14:textId="77777777" w:rsidR="002F7B65" w:rsidRPr="006C65ED" w:rsidRDefault="002F7B65" w:rsidP="002F7B65">
            <w:pPr>
              <w:pStyle w:val="BodyText"/>
            </w:pPr>
            <w:r>
              <w:t>{%tr if domestic_violence %}</w:t>
            </w:r>
          </w:p>
        </w:tc>
        <w:tc>
          <w:tcPr>
            <w:tcW w:w="7612" w:type="dxa"/>
            <w:tcMar>
              <w:top w:w="360" w:type="dxa"/>
              <w:left w:w="115" w:type="dxa"/>
              <w:right w:w="115" w:type="dxa"/>
            </w:tcMar>
          </w:tcPr>
          <w:p w14:paraId="5199EDB5" w14:textId="77777777" w:rsidR="002F7B65" w:rsidRPr="00A10B12" w:rsidRDefault="002F7B65" w:rsidP="002F7B65">
            <w:pPr>
              <w:pStyle w:val="BodyText"/>
            </w:pPr>
          </w:p>
        </w:tc>
      </w:tr>
      <w:tr w:rsidR="002F7B65" w14:paraId="71C61AC4" w14:textId="77777777" w:rsidTr="002F7B65">
        <w:trPr>
          <w:jc w:val="center"/>
        </w:trPr>
        <w:tc>
          <w:tcPr>
            <w:tcW w:w="2628" w:type="dxa"/>
            <w:tcMar>
              <w:top w:w="360" w:type="dxa"/>
              <w:left w:w="115" w:type="dxa"/>
              <w:right w:w="115" w:type="dxa"/>
            </w:tcMar>
          </w:tcPr>
          <w:p w14:paraId="70BAFFA8" w14:textId="1108020B" w:rsidR="002F7B65" w:rsidRDefault="002F7B65" w:rsidP="002F7B65">
            <w:pPr>
              <w:pStyle w:val="Heading2"/>
              <w:outlineLvl w:val="1"/>
            </w:pPr>
            <w:r>
              <w:t xml:space="preserve">Step </w:t>
            </w:r>
            <w:r w:rsidR="00727B63">
              <w:fldChar w:fldCharType="begin"/>
            </w:r>
            <w:r w:rsidR="00727B63">
              <w:instrText xml:space="preserve"> SEQ stepList \* MERGEFORMAT </w:instrText>
            </w:r>
            <w:r w:rsidR="00727B63">
              <w:fldChar w:fldCharType="separate"/>
            </w:r>
            <w:r w:rsidR="00052FA2">
              <w:rPr>
                <w:noProof/>
              </w:rPr>
              <w:t>20</w:t>
            </w:r>
            <w:r w:rsidR="00727B63">
              <w:rPr>
                <w:noProof/>
              </w:rPr>
              <w:fldChar w:fldCharType="end"/>
            </w:r>
            <w:r>
              <w:t xml:space="preserve">: Learn about abuse or domestic violence resources </w:t>
            </w:r>
            <w:r w:rsidRPr="009810D1">
              <w:rPr>
                <w:color w:val="FFC000"/>
              </w:rPr>
              <w:t>{% if agree_or_settle == 'no' or (agree_or_settle == 'no prop debt or pregnancy' and not no_prop_or_debt_agree) or (agree_or_settle_kids in('yes', 'do not know')) %}</w:t>
            </w:r>
            <w:r>
              <w:t xml:space="preserve">&amp; reaching an </w:t>
            </w:r>
            <w:r>
              <w:lastRenderedPageBreak/>
              <w:t>agreement</w:t>
            </w:r>
            <w:r w:rsidRPr="00AD68C3">
              <w:rPr>
                <w:color w:val="FFC000"/>
              </w:rPr>
              <w:t>{% else %}</w:t>
            </w:r>
            <w:r>
              <w:t>and Parenting</w:t>
            </w:r>
            <w:r w:rsidRPr="00AD68C3">
              <w:rPr>
                <w:color w:val="FFC000"/>
              </w:rPr>
              <w:t>{% endif %}</w:t>
            </w:r>
          </w:p>
        </w:tc>
        <w:tc>
          <w:tcPr>
            <w:tcW w:w="7612" w:type="dxa"/>
            <w:tcMar>
              <w:top w:w="360" w:type="dxa"/>
              <w:left w:w="115" w:type="dxa"/>
              <w:right w:w="115" w:type="dxa"/>
            </w:tcMar>
          </w:tcPr>
          <w:p w14:paraId="50EEB57C" w14:textId="77777777" w:rsidR="002F7B65" w:rsidRPr="002F6486" w:rsidRDefault="002F7B65" w:rsidP="002F7B65">
            <w:pPr>
              <w:pStyle w:val="BodyText"/>
              <w:rPr>
                <w:b/>
              </w:rPr>
            </w:pPr>
            <w:commentRangeStart w:id="102"/>
            <w:r w:rsidRPr="002F6486">
              <w:rPr>
                <w:b/>
              </w:rPr>
              <w:lastRenderedPageBreak/>
              <w:t>If you are in immediate danger, call 911</w:t>
            </w:r>
          </w:p>
          <w:p w14:paraId="70B52DC9" w14:textId="0D59D84A" w:rsidR="002F7B65" w:rsidRDefault="002F7B65" w:rsidP="002F7B65">
            <w:pPr>
              <w:pStyle w:val="BodyText"/>
            </w:pPr>
            <w:r w:rsidRPr="002F6486">
              <w:rPr>
                <w:b/>
              </w:rPr>
              <w:t xml:space="preserve">People who have experienced domestic violence can be at greater risk when </w:t>
            </w:r>
            <w:bookmarkStart w:id="103" w:name="_Hlk160452569"/>
            <w:r w:rsidRPr="002F6486">
              <w:rPr>
                <w:b/>
              </w:rPr>
              <w:t>they separate from their spouse or start a court case to end the marriage</w:t>
            </w:r>
            <w:bookmarkEnd w:id="103"/>
            <w:r w:rsidRPr="002F6486">
              <w:rPr>
                <w:b/>
              </w:rPr>
              <w:t>. During this time, safety is very important.</w:t>
            </w:r>
            <w:r>
              <w:t xml:space="preserve"> </w:t>
            </w:r>
            <w:commentRangeEnd w:id="102"/>
            <w:r w:rsidR="007A1EAA">
              <w:rPr>
                <w:rStyle w:val="CommentReference"/>
                <w:rFonts w:ascii="Arial" w:eastAsia="Arial" w:hAnsi="Arial" w:cs="Arial"/>
                <w:color w:val="auto"/>
                <w:spacing w:val="0"/>
              </w:rPr>
              <w:commentReference w:id="102"/>
            </w:r>
            <w:r>
              <w:t>The dynamics in a relationship with domestic violence may also cause people to feel pressured to agree to something they don’t want. If this is your situation, these resources may help:</w:t>
            </w:r>
          </w:p>
          <w:p w14:paraId="71AA6CC1" w14:textId="7B4328C0" w:rsidR="002F7B65" w:rsidRDefault="002F7B65" w:rsidP="002F7B65">
            <w:pPr>
              <w:pStyle w:val="ListParagraph"/>
              <w:ind w:left="408"/>
            </w:pPr>
            <w:r>
              <w:t xml:space="preserve">Find a </w:t>
            </w:r>
            <w:hyperlink r:id="rId261" w:history="1">
              <w:r w:rsidRPr="002F6486">
                <w:t>domestic violence program</w:t>
              </w:r>
            </w:hyperlink>
            <w:r>
              <w:t xml:space="preserve"> in your area to learn about what services they offer (counseling, financial assistance, housing and safe shelter, resources for children, and help with court).</w:t>
            </w:r>
          </w:p>
          <w:p w14:paraId="321B2851" w14:textId="08E68B92" w:rsidR="002F7B65" w:rsidRDefault="002F7B65" w:rsidP="002F7B65">
            <w:pPr>
              <w:pStyle w:val="ListParagraph"/>
              <w:ind w:left="408"/>
            </w:pPr>
            <w:r>
              <w:t>You can get information about asking the court for a protective order by answering more questions.</w:t>
            </w:r>
            <w:r w:rsidR="0042303C">
              <w:t xml:space="preserve"> </w:t>
            </w:r>
            <w:r>
              <w:t>If you want to save this Action Plan, be sure to download, save, or print it.</w:t>
            </w:r>
            <w:r w:rsidR="0042303C">
              <w:t xml:space="preserve"> </w:t>
            </w:r>
            <w:r>
              <w:t>then return to the Guided Assist page and use the Guided Assist search box to find "Protective Orders.”</w:t>
            </w:r>
          </w:p>
          <w:p w14:paraId="56E67D2C" w14:textId="77777777" w:rsidR="002F7B65" w:rsidRDefault="002F7B65" w:rsidP="002F7B65">
            <w:pPr>
              <w:pStyle w:val="ListParagraph"/>
              <w:ind w:left="408"/>
            </w:pPr>
            <w:r>
              <w:t>See if you qualify for a free lawyer through your local domestic violence program.</w:t>
            </w:r>
          </w:p>
          <w:p w14:paraId="7D3DB712" w14:textId="7155A75E" w:rsidR="002F7B65" w:rsidRPr="00AE0FD9" w:rsidRDefault="002F7B65" w:rsidP="002F7B65">
            <w:pPr>
              <w:pStyle w:val="ListParagraph"/>
              <w:ind w:left="408"/>
              <w:rPr>
                <w:color w:val="auto"/>
              </w:rPr>
            </w:pPr>
            <w:r>
              <w:t xml:space="preserve">see if you qualify for a free lawyer through Alaska </w:t>
            </w:r>
            <w:r w:rsidR="004A04B0">
              <w:t>L</w:t>
            </w:r>
            <w:r>
              <w:t xml:space="preserve">egal </w:t>
            </w:r>
            <w:r w:rsidR="004A04B0">
              <w:t>S</w:t>
            </w:r>
            <w:r>
              <w:t>ervices</w:t>
            </w:r>
            <w:r w:rsidR="004A04B0">
              <w:t xml:space="preserve"> Corporation</w:t>
            </w:r>
            <w:r>
              <w:t>.</w:t>
            </w:r>
            <w:r w:rsidRPr="00AE0FD9">
              <w:rPr>
                <w:color w:val="7030A0"/>
              </w:rPr>
              <w:t>{% if minor_children and agree_or_settle_kids in('yes','</w:t>
            </w:r>
            <w:r w:rsidR="00ED4CA2" w:rsidRPr="00AE0FD9">
              <w:rPr>
                <w:color w:val="7030A0"/>
              </w:rPr>
              <w:t xml:space="preserve"> </w:t>
            </w:r>
            <w:r w:rsidRPr="00AE0FD9">
              <w:rPr>
                <w:color w:val="7030A0"/>
              </w:rPr>
              <w:t>do not know') or (agree_or_settle == 'no prop debt or pregnancy' and no_prop_or_debt_agree) or agree_or_settle in ('yes',</w:t>
            </w:r>
            <w:r w:rsidR="00ED4CA2" w:rsidRPr="00AE0FD9">
              <w:rPr>
                <w:color w:val="7030A0"/>
              </w:rPr>
              <w:t xml:space="preserve"> </w:t>
            </w:r>
            <w:r w:rsidRPr="00AE0FD9">
              <w:rPr>
                <w:color w:val="7030A0"/>
              </w:rPr>
              <w:t>'do not know') %}</w:t>
            </w:r>
          </w:p>
          <w:p w14:paraId="43A52008" w14:textId="01CB83CA" w:rsidR="002F7B65" w:rsidRDefault="002F7B65" w:rsidP="002F7B65">
            <w:pPr>
              <w:pStyle w:val="BodyText"/>
            </w:pPr>
            <w:r>
              <w:t>However, some people in a marriage with domestic violence are comfortable reaching an agreement about</w:t>
            </w:r>
            <w:r w:rsidRPr="00DF0357">
              <w:rPr>
                <w:color w:val="FFC000"/>
              </w:rPr>
              <w:t>{%</w:t>
            </w:r>
            <w:r>
              <w:rPr>
                <w:color w:val="FFC000"/>
              </w:rPr>
              <w:t xml:space="preserve"> </w:t>
            </w:r>
            <w:r w:rsidRPr="00DF0357">
              <w:rPr>
                <w:color w:val="FFC000"/>
              </w:rPr>
              <w:t xml:space="preserve">if </w:t>
            </w:r>
            <w:r>
              <w:rPr>
                <w:color w:val="FFC000"/>
              </w:rPr>
              <w:t>minor_children</w:t>
            </w:r>
            <w:r w:rsidRPr="00DF0357">
              <w:rPr>
                <w:color w:val="FFC000"/>
              </w:rPr>
              <w:t xml:space="preserve"> %}</w:t>
            </w:r>
            <w:r>
              <w:t xml:space="preserve"> a parenting plan and</w:t>
            </w:r>
            <w:r w:rsidRPr="00DF0357">
              <w:rPr>
                <w:color w:val="FFC000"/>
              </w:rPr>
              <w:t>{%</w:t>
            </w:r>
            <w:r>
              <w:rPr>
                <w:color w:val="FFC000"/>
              </w:rPr>
              <w:t xml:space="preserve"> end</w:t>
            </w:r>
            <w:r w:rsidRPr="00DF0357">
              <w:rPr>
                <w:color w:val="FFC000"/>
              </w:rPr>
              <w:t>if %}</w:t>
            </w:r>
            <w:r>
              <w:t xml:space="preserve"> dividing marital property and debt for a variety of reasons.</w:t>
            </w:r>
            <w:r w:rsidR="0042303C">
              <w:t xml:space="preserve"> </w:t>
            </w:r>
            <w:r>
              <w:t>Sometimes:</w:t>
            </w:r>
          </w:p>
          <w:p w14:paraId="30CA9B5D" w14:textId="77777777" w:rsidR="002F7B65" w:rsidRDefault="002F7B65" w:rsidP="009714D9">
            <w:pPr>
              <w:pStyle w:val="ListParagraph"/>
              <w:ind w:left="408"/>
            </w:pPr>
            <w:r>
              <w:lastRenderedPageBreak/>
              <w:t>the domestic violence does not make either spouse uncomfortable or afraid to ask for what they want in the</w:t>
            </w:r>
            <w:r w:rsidRPr="00DF0357">
              <w:rPr>
                <w:color w:val="FFC000"/>
              </w:rPr>
              <w:t>{%</w:t>
            </w:r>
            <w:r>
              <w:rPr>
                <w:color w:val="FFC000"/>
              </w:rPr>
              <w:t xml:space="preserve"> </w:t>
            </w:r>
            <w:r w:rsidRPr="00DF0357">
              <w:rPr>
                <w:color w:val="FFC000"/>
              </w:rPr>
              <w:t xml:space="preserve">if </w:t>
            </w:r>
            <w:r>
              <w:rPr>
                <w:color w:val="FFC000"/>
              </w:rPr>
              <w:t>minor_children</w:t>
            </w:r>
            <w:r w:rsidRPr="00DF0357">
              <w:rPr>
                <w:color w:val="FFC000"/>
              </w:rPr>
              <w:t xml:space="preserve"> %}</w:t>
            </w:r>
            <w:r>
              <w:t xml:space="preserve"> parenting plan or</w:t>
            </w:r>
            <w:r w:rsidRPr="00DF0357">
              <w:rPr>
                <w:color w:val="FFC000"/>
              </w:rPr>
              <w:t>{%</w:t>
            </w:r>
            <w:r>
              <w:rPr>
                <w:color w:val="FFC000"/>
              </w:rPr>
              <w:t xml:space="preserve"> end</w:t>
            </w:r>
            <w:r w:rsidRPr="00DF0357">
              <w:rPr>
                <w:color w:val="FFC000"/>
              </w:rPr>
              <w:t>if %}</w:t>
            </w:r>
            <w:r>
              <w:t xml:space="preserve"> property &amp; debt division;</w:t>
            </w:r>
          </w:p>
          <w:p w14:paraId="67B70B0F" w14:textId="77777777" w:rsidR="002F7B65" w:rsidRDefault="002F7B65" w:rsidP="002F7B65">
            <w:pPr>
              <w:pStyle w:val="ListParagraph"/>
              <w:ind w:left="408"/>
            </w:pPr>
            <w:r>
              <w:t>if the domestic violence does make a spouse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74303B34" w14:textId="77777777" w:rsidR="002F7B65" w:rsidRDefault="002F7B65" w:rsidP="002F7B65">
            <w:pPr>
              <w:pStyle w:val="ListParagraph"/>
              <w:ind w:left="408"/>
            </w:pPr>
            <w:r>
              <w:t>one spouse’s main goal is to finish the case and be done in a safe manner so they are willing to give up some things in the agreement that they may be entitled to under the law.</w:t>
            </w:r>
          </w:p>
          <w:p w14:paraId="795C2449" w14:textId="404B9A66" w:rsidR="002F7B65" w:rsidRDefault="002F7B65" w:rsidP="002F7B65">
            <w:pPr>
              <w:pStyle w:val="ListParagraph"/>
              <w:ind w:left="408"/>
            </w:pPr>
            <w:r>
              <w:t>You can decide if you are comfortable trying to reach an agreement with your spouse based on the facts and circumstances of your case.</w:t>
            </w:r>
            <w:r w:rsidR="0042303C">
              <w:t xml:space="preserve"> </w:t>
            </w:r>
            <w:r w:rsidRPr="00DF0357">
              <w:rPr>
                <w:color w:val="FFC000"/>
              </w:rPr>
              <w:t>{%</w:t>
            </w:r>
            <w:r>
              <w:rPr>
                <w:color w:val="FFC000"/>
              </w:rPr>
              <w:t xml:space="preserve"> </w:t>
            </w:r>
            <w:r w:rsidRPr="00DF0357">
              <w:rPr>
                <w:color w:val="FFC000"/>
              </w:rPr>
              <w:t xml:space="preserve">if </w:t>
            </w:r>
            <w:r>
              <w:rPr>
                <w:color w:val="FFC000"/>
              </w:rPr>
              <w:t>minor_children</w:t>
            </w:r>
            <w:r w:rsidRPr="00DF0357">
              <w:rPr>
                <w:color w:val="FFC000"/>
              </w:rPr>
              <w:t xml:space="preserve"> %}</w:t>
            </w:r>
            <w:r>
              <w:t xml:space="preserve"> As explained below, if you want to try to reach an agreement with your spouse about the </w:t>
            </w:r>
            <w:r w:rsidR="006F7FD3">
              <w:t>P</w:t>
            </w:r>
            <w:r>
              <w:t xml:space="preserve">arenting </w:t>
            </w:r>
            <w:r w:rsidR="006F7FD3">
              <w:t>P</w:t>
            </w:r>
            <w:r>
              <w:t>lan, your options may be limited if there has been domestic violence.</w:t>
            </w:r>
          </w:p>
          <w:p w14:paraId="0468D2F0" w14:textId="7CE4D1E8" w:rsidR="002F7B65" w:rsidRPr="00AE0FD9" w:rsidRDefault="002F7B65" w:rsidP="00AE0FD9">
            <w:pPr>
              <w:pStyle w:val="Heading3"/>
              <w:outlineLvl w:val="2"/>
              <w:rPr>
                <w:color w:val="FFC000"/>
              </w:rPr>
            </w:pPr>
            <w:r>
              <w:t>Your Parenting Plan Agreement may be limited if there is domestic violence</w:t>
            </w:r>
            <w:r w:rsidRPr="00DF0357">
              <w:rPr>
                <w:color w:val="FFC000"/>
              </w:rPr>
              <w:t>{%</w:t>
            </w:r>
            <w:r>
              <w:rPr>
                <w:color w:val="FFC000"/>
              </w:rPr>
              <w:t xml:space="preserve"> endif</w:t>
            </w:r>
            <w:r w:rsidRPr="00DF0357">
              <w:rPr>
                <w:color w:val="FFC000"/>
              </w:rPr>
              <w:t xml:space="preserve"> %}</w:t>
            </w:r>
            <w:r w:rsidRPr="00AE0FD9">
              <w:rPr>
                <w:color w:val="7030A0"/>
              </w:rPr>
              <w:t>{% else %}</w:t>
            </w:r>
            <w:r w:rsidRPr="00AE0FD9">
              <w:rPr>
                <w:color w:val="FFC000"/>
              </w:rPr>
              <w:t>{% if minor_children %}</w:t>
            </w:r>
          </w:p>
          <w:p w14:paraId="1E030BA9" w14:textId="6005FA7D" w:rsidR="002F7B65" w:rsidRPr="0069197B" w:rsidRDefault="002F7B65" w:rsidP="00AE0FD9">
            <w:pPr>
              <w:pStyle w:val="Heading3"/>
              <w:outlineLvl w:val="2"/>
            </w:pPr>
            <w:r w:rsidRPr="0069197B">
              <w:t>How domestic violence affects a custody case</w:t>
            </w:r>
            <w:r w:rsidRPr="00AE0FD9">
              <w:rPr>
                <w:color w:val="FFC000"/>
              </w:rPr>
              <w:t>{% endif %}</w:t>
            </w:r>
            <w:r w:rsidRPr="00AE0FD9">
              <w:rPr>
                <w:color w:val="7030A0"/>
              </w:rPr>
              <w:t>{% endif %}</w:t>
            </w:r>
            <w:r w:rsidRPr="00AE0FD9">
              <w:rPr>
                <w:color w:val="FFC000"/>
              </w:rPr>
              <w:t>{% if minor_children %}</w:t>
            </w:r>
          </w:p>
          <w:p w14:paraId="75E31680" w14:textId="77777777" w:rsidR="002F7B65" w:rsidRDefault="002F7B65" w:rsidP="002F7B65">
            <w:pPr>
              <w:pStyle w:val="ListParagraph"/>
              <w:ind w:left="408"/>
            </w:pPr>
            <w:r>
              <w:t xml:space="preserve">The law presumes that a parent with a "history of domestic violence" not get custody or unsupervised visitation unless he or she meets certain requirements. These may include completing a batterer’s intervention or substance abuse treatment program. </w:t>
            </w:r>
          </w:p>
          <w:p w14:paraId="5DDA9FB0" w14:textId="3ADD96A2" w:rsidR="002F7B65" w:rsidRPr="00AE0FD9" w:rsidRDefault="002F7B65" w:rsidP="002F7B65">
            <w:pPr>
              <w:pStyle w:val="ListParagraph"/>
              <w:ind w:left="408"/>
              <w:rPr>
                <w:color w:val="auto"/>
              </w:rPr>
            </w:pPr>
            <w:r>
              <w:t>A "history of domestic violence" is defined by the law as either one incident of domestic violence that caused serious physical injury, or more than one incident.</w:t>
            </w:r>
            <w:r w:rsidR="0042303C">
              <w:t xml:space="preserve"> </w:t>
            </w:r>
            <w:r>
              <w:t>The parent's domestic violence behavior needs to fit under one of the domestic violence crimes in the law. There does not have to be a protective order or criminal case for the court to find a parent has a history of domestic violence. The court can find domestic violence based on one parent's testimony.</w:t>
            </w:r>
            <w:r w:rsidRPr="00AE0FD9">
              <w:rPr>
                <w:color w:val="7030A0"/>
              </w:rPr>
              <w:t>{% if agree_or_settle_kids in('</w:t>
            </w:r>
            <w:proofErr w:type="spellStart"/>
            <w:r w:rsidRPr="00AE0FD9">
              <w:rPr>
                <w:color w:val="7030A0"/>
              </w:rPr>
              <w:t>yes','do</w:t>
            </w:r>
            <w:proofErr w:type="spellEnd"/>
            <w:r w:rsidRPr="00AE0FD9">
              <w:rPr>
                <w:color w:val="7030A0"/>
              </w:rPr>
              <w:t xml:space="preserve"> not know') or (agree_or_settle == 'no prop debt or pregnancy' and no_prop_or_debt_agree) or agree_or_settle in ('</w:t>
            </w:r>
            <w:proofErr w:type="spellStart"/>
            <w:r w:rsidRPr="00AE0FD9">
              <w:rPr>
                <w:color w:val="7030A0"/>
              </w:rPr>
              <w:t>yes','do</w:t>
            </w:r>
            <w:proofErr w:type="spellEnd"/>
            <w:r w:rsidRPr="00AE0FD9">
              <w:rPr>
                <w:color w:val="7030A0"/>
              </w:rPr>
              <w:t xml:space="preserve"> not know') </w:t>
            </w:r>
            <w:r w:rsidRPr="00AE0FD9">
              <w:rPr>
                <w:color w:val="7030A0"/>
              </w:rPr>
              <w:lastRenderedPageBreak/>
              <w:t>%}</w:t>
            </w:r>
          </w:p>
          <w:p w14:paraId="08E396AD" w14:textId="169DB2B5" w:rsidR="002F7B65" w:rsidRPr="0069197B" w:rsidRDefault="002F7B65" w:rsidP="00AE0FD9">
            <w:pPr>
              <w:pStyle w:val="Heading3"/>
              <w:outlineLvl w:val="2"/>
            </w:pPr>
            <w:r>
              <w:t xml:space="preserve">Considerations if you and </w:t>
            </w:r>
            <w:r w:rsidR="00385B1D">
              <w:t>{{ other_party_in_case }}</w:t>
            </w:r>
            <w:r>
              <w:t xml:space="preserve"> do not </w:t>
            </w:r>
            <w:commentRangeStart w:id="104"/>
            <w:del w:id="105" w:author="Caroline Robinson" w:date="2024-03-04T14:26:00Z">
              <w:r w:rsidDel="00385B1D">
                <w:delText>reach an agreement</w:delText>
              </w:r>
              <w:commentRangeEnd w:id="104"/>
              <w:r w:rsidR="00385B1D" w:rsidDel="00385B1D">
                <w:rPr>
                  <w:rStyle w:val="CommentReference"/>
                  <w:rFonts w:ascii="Arial" w:eastAsia="Arial" w:hAnsi="Arial" w:cs="Arial"/>
                  <w:color w:val="auto"/>
                  <w:spacing w:val="0"/>
                </w:rPr>
                <w:commentReference w:id="104"/>
              </w:r>
            </w:del>
            <w:ins w:id="106" w:author="Caroline Robinson" w:date="2024-03-04T14:26:00Z">
              <w:r w:rsidR="00385B1D">
                <w:t>agree</w:t>
              </w:r>
            </w:ins>
            <w:r w:rsidRPr="00AE0FD9">
              <w:rPr>
                <w:color w:val="7030A0"/>
              </w:rPr>
              <w:t>{% else %}</w:t>
            </w:r>
          </w:p>
          <w:p w14:paraId="209D6D51" w14:textId="1778F6B8" w:rsidR="002F7B65" w:rsidRPr="0069197B" w:rsidRDefault="002F7B65" w:rsidP="00AE0FD9">
            <w:pPr>
              <w:pStyle w:val="Heading3"/>
              <w:outlineLvl w:val="2"/>
            </w:pPr>
            <w:r w:rsidRPr="0069197B">
              <w:t xml:space="preserve">Contact between </w:t>
            </w:r>
            <w:del w:id="107" w:author="Caroline Robinson" w:date="2024-03-04T14:27:00Z">
              <w:r w:rsidRPr="0069197B" w:rsidDel="006958F1">
                <w:delText xml:space="preserve">Parent </w:delText>
              </w:r>
            </w:del>
            <w:ins w:id="108" w:author="Caroline Robinson" w:date="2024-03-04T14:27:00Z">
              <w:r w:rsidR="006958F1">
                <w:t>p</w:t>
              </w:r>
              <w:r w:rsidR="006958F1" w:rsidRPr="0069197B">
                <w:t xml:space="preserve">arent </w:t>
              </w:r>
            </w:ins>
            <w:r>
              <w:t>and</w:t>
            </w:r>
            <w:r w:rsidRPr="0069197B">
              <w:t xml:space="preserve"> </w:t>
            </w:r>
            <w:del w:id="109" w:author="Caroline Robinson" w:date="2024-03-04T14:27:00Z">
              <w:r w:rsidRPr="0069197B" w:rsidDel="006958F1">
                <w:delText>Children</w:delText>
              </w:r>
            </w:del>
            <w:ins w:id="110" w:author="Caroline Robinson" w:date="2024-03-04T14:27:00Z">
              <w:r w:rsidR="006958F1">
                <w:t>c</w:t>
              </w:r>
              <w:r w:rsidR="006958F1" w:rsidRPr="0069197B">
                <w:t>hildren</w:t>
              </w:r>
            </w:ins>
            <w:r w:rsidRPr="00AE0FD9">
              <w:rPr>
                <w:color w:val="7030A0"/>
              </w:rPr>
              <w:t>{% endif %}</w:t>
            </w:r>
          </w:p>
          <w:p w14:paraId="4ADBE4CA" w14:textId="41954B5D" w:rsidR="002F7B65" w:rsidRPr="00AE0FD9" w:rsidRDefault="002F7B65" w:rsidP="002F7B65">
            <w:pPr>
              <w:pStyle w:val="BodyText"/>
              <w:rPr>
                <w:color w:val="auto"/>
              </w:rPr>
            </w:pPr>
            <w:r>
              <w:t>If you think the other parent should not have any contact with your children you will need to convince the judge that it is in the children’s best interest.</w:t>
            </w:r>
            <w:r w:rsidR="0042303C">
              <w:t xml:space="preserve"> </w:t>
            </w:r>
            <w:r>
              <w:t>Generally, it is unusual for a judge in a divorce or custody case to decide that a parent cannot see his or her children.</w:t>
            </w:r>
            <w:r w:rsidR="0042303C">
              <w:t xml:space="preserve"> </w:t>
            </w:r>
            <w:r>
              <w:t>There is research that shows it is important for children to have a relationship with both parents if it can happen in a safe manner.</w:t>
            </w:r>
            <w:r w:rsidR="0042303C">
              <w:t xml:space="preserve"> </w:t>
            </w:r>
            <w:r>
              <w:t>If the judge finds the domestic violence presumption applies, the judge will usually permit supervised contact between the parent and the children while the parent is completing a batterer’s intervention or substance abuse treatment program.</w:t>
            </w:r>
            <w:r w:rsidR="0042303C">
              <w:t xml:space="preserve"> </w:t>
            </w:r>
            <w:r>
              <w:t>After the parent finishes the program and any other requirements the judge ordered, the judge may lift the supervision restriction and allow a different parenting schedule.</w:t>
            </w:r>
            <w:r w:rsidRPr="0069197B">
              <w:rPr>
                <w:color w:val="7030A0"/>
              </w:rPr>
              <w:t xml:space="preserve">{% if </w:t>
            </w:r>
            <w:r>
              <w:rPr>
                <w:color w:val="7030A0"/>
              </w:rPr>
              <w:t>agree_or_settle_kids == 'no'</w:t>
            </w:r>
            <w:r w:rsidR="0042303C">
              <w:rPr>
                <w:color w:val="7030A0"/>
              </w:rPr>
              <w:t xml:space="preserve"> </w:t>
            </w:r>
            <w:r>
              <w:rPr>
                <w:color w:val="7030A0"/>
              </w:rPr>
              <w:t>or agree_or_settle</w:t>
            </w:r>
            <w:r w:rsidRPr="00EB1C67">
              <w:rPr>
                <w:color w:val="7030A0"/>
              </w:rPr>
              <w:t xml:space="preserve"> == </w:t>
            </w:r>
            <w:r>
              <w:rPr>
                <w:color w:val="7030A0"/>
              </w:rPr>
              <w:t>'no' or</w:t>
            </w:r>
            <w:r w:rsidR="0042303C">
              <w:rPr>
                <w:color w:val="7030A0"/>
              </w:rPr>
              <w:t xml:space="preserve"> </w:t>
            </w:r>
            <w:r w:rsidRPr="00EB1C67">
              <w:rPr>
                <w:color w:val="7030A0"/>
              </w:rPr>
              <w:t>(</w:t>
            </w:r>
            <w:r>
              <w:rPr>
                <w:color w:val="7030A0"/>
              </w:rPr>
              <w:t>agree_or_settle</w:t>
            </w:r>
            <w:r w:rsidRPr="00EB1C67">
              <w:rPr>
                <w:color w:val="7030A0"/>
              </w:rPr>
              <w:t xml:space="preserve"> == 'no prop debt or pregnancy' and</w:t>
            </w:r>
            <w:r>
              <w:rPr>
                <w:color w:val="7030A0"/>
              </w:rPr>
              <w:t xml:space="preserve"> not</w:t>
            </w:r>
            <w:r w:rsidR="0042303C">
              <w:rPr>
                <w:color w:val="7030A0"/>
              </w:rPr>
              <w:t xml:space="preserve"> </w:t>
            </w:r>
            <w:r w:rsidRPr="00EB1C67">
              <w:rPr>
                <w:color w:val="7030A0"/>
              </w:rPr>
              <w:t>no_prop_or_debt_agree</w:t>
            </w:r>
            <w:r>
              <w:rPr>
                <w:color w:val="7030A0"/>
              </w:rPr>
              <w:t xml:space="preserve">) </w:t>
            </w:r>
            <w:r w:rsidRPr="0069197B">
              <w:rPr>
                <w:color w:val="7030A0"/>
              </w:rPr>
              <w:t>%}</w:t>
            </w:r>
          </w:p>
          <w:p w14:paraId="19428FAB" w14:textId="080EF9E4" w:rsidR="002F7B65" w:rsidRPr="0069197B" w:rsidRDefault="002F7B65" w:rsidP="00AE0FD9">
            <w:pPr>
              <w:pStyle w:val="Heading3"/>
              <w:outlineLvl w:val="2"/>
            </w:pPr>
            <w:r w:rsidRPr="0069197B">
              <w:t xml:space="preserve">Tell the </w:t>
            </w:r>
            <w:r>
              <w:t>j</w:t>
            </w:r>
            <w:r w:rsidRPr="0069197B">
              <w:t xml:space="preserve">udge </w:t>
            </w:r>
            <w:r>
              <w:t>y</w:t>
            </w:r>
            <w:r w:rsidRPr="0069197B">
              <w:t xml:space="preserve">our </w:t>
            </w:r>
            <w:r>
              <w:t>c</w:t>
            </w:r>
            <w:r w:rsidRPr="0069197B">
              <w:t>oncerns</w:t>
            </w:r>
            <w:r w:rsidRPr="00AE0FD9">
              <w:rPr>
                <w:color w:val="7030A0"/>
              </w:rPr>
              <w:t>{% endif %}</w:t>
            </w:r>
          </w:p>
          <w:p w14:paraId="298E4E17" w14:textId="6F562559" w:rsidR="002F7B65" w:rsidRDefault="002F7B65" w:rsidP="002F7B65">
            <w:pPr>
              <w:pStyle w:val="BodyText"/>
            </w:pPr>
            <w:r>
              <w:t>The judge will only know about your domestic violence concerns if you state them in the documents you file and when you talk in court.</w:t>
            </w:r>
            <w:r w:rsidR="0042303C">
              <w:t xml:space="preserve"> </w:t>
            </w:r>
            <w:r>
              <w:t>If you have concerns for the children’s safety when in the care of the other parent, or for yourself when interacting with the other parent, describe them to the judge.</w:t>
            </w:r>
            <w:r w:rsidR="0042303C">
              <w:t xml:space="preserve"> </w:t>
            </w:r>
            <w:r>
              <w:t>If the judge is going to allow the other parent to have parenting time (visitation) with the children, you can suggest ways to address your concerns.</w:t>
            </w:r>
            <w:r w:rsidR="0042303C">
              <w:t xml:space="preserve"> </w:t>
            </w:r>
            <w:r>
              <w:t>Some options include:</w:t>
            </w:r>
          </w:p>
          <w:p w14:paraId="5356A052" w14:textId="77777777" w:rsidR="002F7B65" w:rsidRDefault="002F7B65" w:rsidP="002F7B65">
            <w:pPr>
              <w:pStyle w:val="ListParagraph"/>
              <w:ind w:left="408"/>
            </w:pPr>
            <w:r>
              <w:t>no drugs or alcohol prior to or during the visits,</w:t>
            </w:r>
          </w:p>
          <w:p w14:paraId="3D514D12" w14:textId="77777777" w:rsidR="002F7B65" w:rsidRDefault="002F7B65" w:rsidP="002F7B65">
            <w:pPr>
              <w:pStyle w:val="ListParagraph"/>
              <w:ind w:left="408"/>
            </w:pPr>
            <w:r>
              <w:t>drug or alcohol testing and/or treatment,</w:t>
            </w:r>
          </w:p>
          <w:p w14:paraId="730678DD" w14:textId="77777777" w:rsidR="002F7B65" w:rsidRDefault="002F7B65" w:rsidP="002F7B65">
            <w:pPr>
              <w:pStyle w:val="ListParagraph"/>
              <w:ind w:left="408"/>
            </w:pPr>
            <w:r>
              <w:t>no overnight visitation,</w:t>
            </w:r>
          </w:p>
          <w:p w14:paraId="5A57A182" w14:textId="77777777" w:rsidR="002F7B65" w:rsidRDefault="002F7B65" w:rsidP="002F7B65">
            <w:pPr>
              <w:pStyle w:val="ListParagraph"/>
              <w:ind w:left="408"/>
            </w:pPr>
            <w:r>
              <w:t>no excessive discipline or spanking,</w:t>
            </w:r>
          </w:p>
          <w:p w14:paraId="6EDBCF5E" w14:textId="77777777" w:rsidR="002F7B65" w:rsidRDefault="002F7B65" w:rsidP="002F7B65">
            <w:pPr>
              <w:pStyle w:val="ListParagraph"/>
              <w:ind w:left="408"/>
            </w:pPr>
            <w:r>
              <w:t>no emotional abuse such as cursing at or name calling,</w:t>
            </w:r>
          </w:p>
          <w:p w14:paraId="01AF2C82" w14:textId="77777777" w:rsidR="002F7B65" w:rsidRDefault="002F7B65" w:rsidP="002F7B65">
            <w:pPr>
              <w:pStyle w:val="ListParagraph"/>
              <w:ind w:left="408"/>
            </w:pPr>
            <w:r>
              <w:t>no saying anything bad about you to or in front the children or letting anyone else do it,</w:t>
            </w:r>
          </w:p>
          <w:p w14:paraId="384B254F" w14:textId="77777777" w:rsidR="002F7B65" w:rsidRDefault="002F7B65" w:rsidP="002F7B65">
            <w:pPr>
              <w:pStyle w:val="ListParagraph"/>
              <w:ind w:left="408"/>
            </w:pPr>
            <w:r>
              <w:t>no inappropriate exposure to adult activities such as pornography,</w:t>
            </w:r>
          </w:p>
          <w:p w14:paraId="35E31661" w14:textId="77777777" w:rsidR="002F7B65" w:rsidRDefault="002F7B65" w:rsidP="002F7B65">
            <w:pPr>
              <w:pStyle w:val="ListParagraph"/>
              <w:ind w:left="408"/>
            </w:pPr>
            <w:r>
              <w:lastRenderedPageBreak/>
              <w:t>exchanges only at public or specified places,</w:t>
            </w:r>
          </w:p>
          <w:p w14:paraId="63DE4713" w14:textId="77777777" w:rsidR="002F7B65" w:rsidRDefault="002F7B65" w:rsidP="002F7B65">
            <w:pPr>
              <w:pStyle w:val="ListParagraph"/>
              <w:ind w:left="408"/>
            </w:pPr>
            <w:r>
              <w:t>supervised exchanges by a willing and available third party who you trust,</w:t>
            </w:r>
          </w:p>
          <w:p w14:paraId="61599AD0" w14:textId="77777777" w:rsidR="002F7B65" w:rsidRDefault="002F7B65" w:rsidP="002F7B65">
            <w:pPr>
              <w:pStyle w:val="ListParagraph"/>
              <w:ind w:left="408"/>
            </w:pPr>
            <w:r>
              <w:t>parenting time only occur in a public or specified place,</w:t>
            </w:r>
          </w:p>
          <w:p w14:paraId="45950184" w14:textId="77777777" w:rsidR="002F7B65" w:rsidRDefault="002F7B65" w:rsidP="002F7B65">
            <w:pPr>
              <w:pStyle w:val="ListParagraph"/>
              <w:ind w:left="408"/>
            </w:pPr>
            <w:r>
              <w:t>supervised parenting time with a willing and available third party who you trust, or</w:t>
            </w:r>
          </w:p>
          <w:p w14:paraId="00680AA3" w14:textId="77777777" w:rsidR="002F7B65" w:rsidRDefault="002F7B65" w:rsidP="002F7B65">
            <w:pPr>
              <w:pStyle w:val="ListParagraph"/>
              <w:ind w:left="408"/>
            </w:pPr>
            <w:r>
              <w:t>no contact between the children and specific individuals you are concerned about.</w:t>
            </w:r>
          </w:p>
          <w:p w14:paraId="326CAEFC" w14:textId="5A7F35E6" w:rsidR="002F7B65" w:rsidRDefault="002F7B65" w:rsidP="002F7B65">
            <w:pPr>
              <w:pStyle w:val="BodyText"/>
            </w:pPr>
            <w:r>
              <w:t xml:space="preserve">If you think you or your children's health, safety, or liberty would be harmed by providing the information on the </w:t>
            </w:r>
            <w:r w:rsidRPr="00664B25">
              <w:rPr>
                <w:b/>
              </w:rPr>
              <w:t>Child Custody Jurisdiction Affidavit</w:t>
            </w:r>
            <w:r>
              <w:t xml:space="preserve">, </w:t>
            </w:r>
            <w:hyperlink r:id="rId262" w:history="1">
              <w:r w:rsidRPr="00664B25">
                <w:rPr>
                  <w:rStyle w:val="Hyperlink"/>
                </w:rPr>
                <w:t>DR-150</w:t>
              </w:r>
            </w:hyperlink>
            <w:r>
              <w:t xml:space="preserve"> to the other parent:</w:t>
            </w:r>
          </w:p>
          <w:p w14:paraId="0E81D3FD" w14:textId="77777777" w:rsidR="002F7B65" w:rsidRDefault="002F7B65" w:rsidP="002F7B65">
            <w:pPr>
              <w:pStyle w:val="ListParagraph"/>
              <w:ind w:left="408"/>
            </w:pPr>
            <w:r>
              <w:t xml:space="preserve">do not give the other parent a copy of the completed </w:t>
            </w:r>
            <w:r w:rsidRPr="00664B25">
              <w:rPr>
                <w:b/>
              </w:rPr>
              <w:t>Child Custody Jurisdiction Affidavit</w:t>
            </w:r>
            <w:r>
              <w:t xml:space="preserve"> after you file it with the court, and</w:t>
            </w:r>
          </w:p>
          <w:p w14:paraId="25AE5BFE" w14:textId="5D43A4F9" w:rsidR="002F7B65" w:rsidRDefault="002F7B65" w:rsidP="002F7B65">
            <w:pPr>
              <w:pStyle w:val="ListParagraph"/>
              <w:ind w:left="408"/>
            </w:pPr>
            <w:r>
              <w:t xml:space="preserve">file </w:t>
            </w:r>
            <w:r w:rsidRPr="00664B25">
              <w:rPr>
                <w:b/>
              </w:rPr>
              <w:t>Direction to Seal Child Custody Jurisdiction Affidavit</w:t>
            </w:r>
            <w:r>
              <w:t xml:space="preserve">, </w:t>
            </w:r>
            <w:hyperlink r:id="rId263" w:history="1">
              <w:r w:rsidRPr="00664B25">
                <w:rPr>
                  <w:rStyle w:val="Hyperlink"/>
                </w:rPr>
                <w:t>DR-151</w:t>
              </w:r>
            </w:hyperlink>
            <w:r>
              <w:t>.</w:t>
            </w:r>
          </w:p>
          <w:p w14:paraId="2D0BD2E7" w14:textId="76B91A92" w:rsidR="002F7B65" w:rsidRDefault="002F7B65" w:rsidP="002F7B65">
            <w:pPr>
              <w:ind w:left="48"/>
            </w:pPr>
            <w:r w:rsidRPr="00DF0357">
              <w:rPr>
                <w:color w:val="FFC000"/>
              </w:rPr>
              <w:t>{%</w:t>
            </w:r>
            <w:r>
              <w:rPr>
                <w:color w:val="FFC000"/>
              </w:rPr>
              <w:t xml:space="preserve"> end</w:t>
            </w:r>
            <w:r w:rsidRPr="00DF0357">
              <w:rPr>
                <w:color w:val="FFC000"/>
              </w:rPr>
              <w:t>if %}</w:t>
            </w:r>
            <w:r w:rsidR="0042303C">
              <w:t xml:space="preserve"> </w:t>
            </w:r>
          </w:p>
          <w:p w14:paraId="39A6A12A" w14:textId="77777777" w:rsidR="002F7B65" w:rsidRDefault="002F7B65" w:rsidP="002F7B65">
            <w:pPr>
              <w:pStyle w:val="Heading3"/>
              <w:outlineLvl w:val="2"/>
            </w:pPr>
            <w:r>
              <w:t>Links in this step</w:t>
            </w:r>
          </w:p>
          <w:p w14:paraId="48819968" w14:textId="071CDE4B" w:rsidR="002F7B65" w:rsidRDefault="00727B63" w:rsidP="002F7B65">
            <w:pPr>
              <w:pStyle w:val="Body"/>
            </w:pPr>
            <w:hyperlink r:id="rId264" w:history="1">
              <w:r w:rsidR="002F7B65" w:rsidRPr="00664B25">
                <w:rPr>
                  <w:b/>
                </w:rPr>
                <w:t>domestic violence program</w:t>
              </w:r>
            </w:hyperlink>
            <w:r w:rsidR="002F7B65">
              <w:br/>
            </w:r>
            <w:r w:rsidR="002F7B65" w:rsidRPr="002F6486">
              <w:t>andvsa.org/</w:t>
            </w:r>
            <w:proofErr w:type="spellStart"/>
            <w:r w:rsidR="002F7B65" w:rsidRPr="002F6486">
              <w:t>communitys</w:t>
            </w:r>
            <w:proofErr w:type="spellEnd"/>
            <w:r w:rsidR="002F7B65" w:rsidRPr="002F6486">
              <w:t>-programs</w:t>
            </w:r>
          </w:p>
          <w:p w14:paraId="2EE6F9C2" w14:textId="77777777" w:rsidR="002F7B65" w:rsidRPr="002F6486" w:rsidRDefault="002F7B65" w:rsidP="002F7B65">
            <w:pPr>
              <w:pStyle w:val="BodyText"/>
            </w:pPr>
            <w:r w:rsidRPr="002F6486">
              <w:t>See if You Qualify For A Free Lawyer Through Your Local Domestic Violence Program.</w:t>
            </w:r>
          </w:p>
          <w:p w14:paraId="6E084C2F" w14:textId="77777777" w:rsidR="002F7B65" w:rsidRDefault="002F7B65" w:rsidP="002F7B65">
            <w:pPr>
              <w:pStyle w:val="BodyText"/>
            </w:pPr>
            <w:r w:rsidRPr="002F6486">
              <w:t>See if You Qualify For A Free Lawyer Through Alaska Legal Services.</w:t>
            </w:r>
          </w:p>
          <w:p w14:paraId="4F5F9691" w14:textId="7988A40E" w:rsidR="002F7B65" w:rsidRDefault="002F7B65" w:rsidP="002F7B65">
            <w:pPr>
              <w:pStyle w:val="BodyText"/>
            </w:pPr>
            <w:r w:rsidRPr="00664B25">
              <w:rPr>
                <w:b/>
              </w:rPr>
              <w:t xml:space="preserve">Child Custody Jurisdiction Affidavit, </w:t>
            </w:r>
            <w:hyperlink r:id="rId265" w:history="1">
              <w:r w:rsidRPr="00664B25">
                <w:rPr>
                  <w:b/>
                </w:rPr>
                <w:t>DR-150</w:t>
              </w:r>
            </w:hyperlink>
            <w:r>
              <w:br/>
            </w:r>
            <w:r w:rsidRPr="00664B25">
              <w:t>public.courts.alaska.gov/web/forms/docs/dr-150.pdf</w:t>
            </w:r>
          </w:p>
          <w:p w14:paraId="21201D4F" w14:textId="0A0AB1DD" w:rsidR="002F7B65" w:rsidRPr="002F6486" w:rsidRDefault="002F7B65" w:rsidP="002F7B65">
            <w:pPr>
              <w:pStyle w:val="BodyText"/>
            </w:pPr>
            <w:r w:rsidRPr="00664B25">
              <w:rPr>
                <w:b/>
              </w:rPr>
              <w:t xml:space="preserve">Direction to Seal Child Custody Jurisdiction Affidavit, </w:t>
            </w:r>
            <w:hyperlink r:id="rId266" w:history="1">
              <w:r w:rsidRPr="00664B25">
                <w:rPr>
                  <w:b/>
                </w:rPr>
                <w:t>DR-151</w:t>
              </w:r>
            </w:hyperlink>
            <w:r>
              <w:br/>
            </w:r>
            <w:r w:rsidRPr="00664B25">
              <w:t>public.courts.alaska.gov/web/forms/docs/dr-151.pdf</w:t>
            </w:r>
          </w:p>
          <w:p w14:paraId="68111100" w14:textId="77777777" w:rsidR="002F7B65" w:rsidRPr="002F6486" w:rsidRDefault="002F7B65" w:rsidP="002F7B65">
            <w:pPr>
              <w:pStyle w:val="Body"/>
            </w:pPr>
          </w:p>
        </w:tc>
      </w:tr>
      <w:tr w:rsidR="002F7B65" w14:paraId="68E3ABBC" w14:textId="77777777" w:rsidTr="002F7B65">
        <w:trPr>
          <w:jc w:val="center"/>
        </w:trPr>
        <w:tc>
          <w:tcPr>
            <w:tcW w:w="2628" w:type="dxa"/>
            <w:tcMar>
              <w:top w:w="360" w:type="dxa"/>
              <w:left w:w="115" w:type="dxa"/>
              <w:right w:w="115" w:type="dxa"/>
            </w:tcMar>
          </w:tcPr>
          <w:p w14:paraId="57FDD560" w14:textId="77777777" w:rsidR="002F7B65" w:rsidRDefault="002F7B65" w:rsidP="002F7B65">
            <w:pPr>
              <w:pStyle w:val="BodyText"/>
            </w:pPr>
            <w:r w:rsidRPr="006C65ED">
              <w:lastRenderedPageBreak/>
              <w:t>{%tr endif %}</w:t>
            </w:r>
          </w:p>
        </w:tc>
        <w:tc>
          <w:tcPr>
            <w:tcW w:w="7612" w:type="dxa"/>
            <w:tcMar>
              <w:top w:w="360" w:type="dxa"/>
              <w:left w:w="115" w:type="dxa"/>
              <w:right w:w="115" w:type="dxa"/>
            </w:tcMar>
          </w:tcPr>
          <w:p w14:paraId="3FEFAD99" w14:textId="77777777" w:rsidR="002F7B65" w:rsidRPr="00A10B12" w:rsidRDefault="002F7B65" w:rsidP="002F7B65">
            <w:pPr>
              <w:pStyle w:val="BodyText"/>
            </w:pPr>
          </w:p>
        </w:tc>
      </w:tr>
      <w:tr w:rsidR="002F7B65" w14:paraId="06C5240A" w14:textId="77777777" w:rsidTr="002F7B65">
        <w:trPr>
          <w:jc w:val="center"/>
        </w:trPr>
        <w:tc>
          <w:tcPr>
            <w:tcW w:w="2628" w:type="dxa"/>
            <w:tcMar>
              <w:top w:w="360" w:type="dxa"/>
              <w:left w:w="115" w:type="dxa"/>
              <w:right w:w="115" w:type="dxa"/>
            </w:tcMar>
          </w:tcPr>
          <w:p w14:paraId="5B2F41C1" w14:textId="1DFEFF3B" w:rsidR="002F7B65" w:rsidRDefault="002F7B65" w:rsidP="002F7B65">
            <w:pPr>
              <w:pStyle w:val="Heading2"/>
              <w:outlineLvl w:val="1"/>
            </w:pPr>
            <w:bookmarkStart w:id="111" w:name="_Ref119655071"/>
            <w:r>
              <w:t xml:space="preserve">Step </w:t>
            </w:r>
            <w:bookmarkStart w:id="112"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052FA2">
              <w:rPr>
                <w:rStyle w:val="NumChar"/>
                <w:noProof/>
              </w:rPr>
              <w:t>21</w:t>
            </w:r>
            <w:r w:rsidRPr="00E11A90">
              <w:rPr>
                <w:rStyle w:val="NumChar"/>
              </w:rPr>
              <w:fldChar w:fldCharType="end"/>
            </w:r>
            <w:bookmarkEnd w:id="112"/>
            <w:r>
              <w:t xml:space="preserve">: Get more </w:t>
            </w:r>
            <w:r w:rsidRPr="00B144F2">
              <w:lastRenderedPageBreak/>
              <w:t>information</w:t>
            </w:r>
            <w:r>
              <w:t xml:space="preserve"> or help</w:t>
            </w:r>
            <w:bookmarkEnd w:id="111"/>
          </w:p>
        </w:tc>
        <w:tc>
          <w:tcPr>
            <w:tcW w:w="7612" w:type="dxa"/>
            <w:tcMar>
              <w:top w:w="360" w:type="dxa"/>
              <w:left w:w="115" w:type="dxa"/>
              <w:right w:w="115" w:type="dxa"/>
            </w:tcMar>
          </w:tcPr>
          <w:p w14:paraId="3EFA7A55" w14:textId="5A094EA8" w:rsidR="002F7B65" w:rsidRPr="008376C2" w:rsidRDefault="002F7B65" w:rsidP="002F7B65">
            <w:pPr>
              <w:pStyle w:val="BodyText"/>
            </w:pPr>
            <w:r>
              <w:lastRenderedPageBreak/>
              <w:t xml:space="preserve">For help with forms or understanding the process, call the </w:t>
            </w:r>
            <w:hyperlink r:id="rId267" w:history="1">
              <w:r w:rsidRPr="00C66E1B">
                <w:rPr>
                  <w:b/>
                </w:rPr>
                <w:t>Family Law Self-Help Center</w:t>
              </w:r>
            </w:hyperlink>
            <w:r>
              <w:br/>
            </w:r>
            <w:r w:rsidRPr="008376C2">
              <w:t>(907) 264-0851 or</w:t>
            </w:r>
            <w:r>
              <w:br/>
              <w:t>(</w:t>
            </w:r>
            <w:r w:rsidRPr="008376C2">
              <w:t>866) 279-0851 from an Alaska-based phone outside of Anchorage.</w:t>
            </w:r>
          </w:p>
          <w:p w14:paraId="2A33D3F7" w14:textId="321B5B86" w:rsidR="002F7B65" w:rsidRDefault="002F7B65" w:rsidP="002F7B65">
            <w:pPr>
              <w:pStyle w:val="BodyText"/>
            </w:pPr>
            <w:r>
              <w:lastRenderedPageBreak/>
              <w:t xml:space="preserve">Many lawyers offer free or flat fee consultations without having to hire them for the whole case. </w:t>
            </w:r>
            <w:hyperlink r:id="rId268" w:history="1">
              <w:r w:rsidRPr="00C66E1B">
                <w:rPr>
                  <w:b/>
                </w:rPr>
                <w:t>Find a Lawye</w:t>
              </w:r>
              <w:r w:rsidRPr="008376C2">
                <w:rPr>
                  <w:rStyle w:val="Hyperlink"/>
                </w:rPr>
                <w:t>r</w:t>
              </w:r>
            </w:hyperlink>
            <w:r>
              <w:t>.</w:t>
            </w:r>
          </w:p>
          <w:p w14:paraId="21577057" w14:textId="5E92EB03" w:rsidR="002F7B65" w:rsidRDefault="002F7B65" w:rsidP="002F7B65">
            <w:pPr>
              <w:pStyle w:val="BodyText"/>
            </w:pPr>
            <w:r>
              <w:t xml:space="preserve">Depending on your income, you may qualify for </w:t>
            </w:r>
            <w:hyperlink r:id="rId269" w:history="1">
              <w:r w:rsidRPr="00C66E1B">
                <w:rPr>
                  <w:b/>
                </w:rPr>
                <w:t>Alaska Free Legal Answers</w:t>
              </w:r>
            </w:hyperlink>
            <w:r>
              <w:t>.</w:t>
            </w:r>
          </w:p>
          <w:p w14:paraId="327D89A1" w14:textId="454EA8EF" w:rsidR="002F7B65" w:rsidRDefault="002F7B65" w:rsidP="002F7B65">
            <w:pPr>
              <w:pStyle w:val="BodyText"/>
            </w:pPr>
            <w:r>
              <w:t xml:space="preserve">Depending on your income and circumstances, you may qualify for a free lawyer from </w:t>
            </w:r>
            <w:hyperlink r:id="rId270" w:history="1">
              <w:r w:rsidRPr="00C66E1B">
                <w:rPr>
                  <w:b/>
                </w:rPr>
                <w:t>Alaska Legal Services</w:t>
              </w:r>
            </w:hyperlink>
            <w:r>
              <w:t>.</w:t>
            </w:r>
          </w:p>
          <w:p w14:paraId="1515BF08" w14:textId="77777777" w:rsidR="002F7B65" w:rsidRPr="008376C2" w:rsidRDefault="002F7B65" w:rsidP="002F7B65">
            <w:pPr>
              <w:pStyle w:val="Heading3"/>
              <w:outlineLvl w:val="2"/>
            </w:pPr>
            <w:r>
              <w:t>Links in this step</w:t>
            </w:r>
          </w:p>
          <w:p w14:paraId="7E4E4BB4" w14:textId="75B3A04E" w:rsidR="002F7B65" w:rsidRPr="008376C2" w:rsidRDefault="00727B63" w:rsidP="002F7B65">
            <w:pPr>
              <w:pStyle w:val="BodyText"/>
            </w:pPr>
            <w:hyperlink r:id="rId271" w:history="1">
              <w:r w:rsidR="002F7B65" w:rsidRPr="00C75AF0">
                <w:rPr>
                  <w:b/>
                </w:rPr>
                <w:t>Family Law Self-Help Center</w:t>
              </w:r>
              <w:r w:rsidR="002F7B65" w:rsidRPr="008376C2">
                <w:rPr>
                  <w:rStyle w:val="Hyperlink"/>
                </w:rPr>
                <w:br/>
              </w:r>
            </w:hyperlink>
            <w:r w:rsidR="002F7B65" w:rsidRPr="008376C2">
              <w:rPr>
                <w:rStyle w:val="BodyTextChar"/>
              </w:rPr>
              <w:t>courts.alaska.gov/shc/family/selfhelp.htm</w:t>
            </w:r>
          </w:p>
          <w:p w14:paraId="1CBB2244" w14:textId="0719B51E" w:rsidR="002F7B65" w:rsidRPr="008376C2" w:rsidRDefault="00727B63" w:rsidP="002F7B65">
            <w:pPr>
              <w:pStyle w:val="BodyText"/>
            </w:pPr>
            <w:hyperlink r:id="rId272" w:history="1">
              <w:r w:rsidR="002F7B65" w:rsidRPr="00C75AF0">
                <w:rPr>
                  <w:b/>
                </w:rPr>
                <w:t>Find a Lawyer</w:t>
              </w:r>
              <w:r w:rsidR="002F7B65" w:rsidRPr="008376C2">
                <w:rPr>
                  <w:rStyle w:val="Hyperlink"/>
                </w:rPr>
                <w:br/>
              </w:r>
            </w:hyperlink>
            <w:r w:rsidR="002F7B65" w:rsidRPr="008376C2">
              <w:rPr>
                <w:rStyle w:val="BodyTextChar"/>
              </w:rPr>
              <w:t>courts.alaska.gov/shc/shclawyer.htm</w:t>
            </w:r>
          </w:p>
          <w:p w14:paraId="521E5781" w14:textId="0045FF38" w:rsidR="002F7B65" w:rsidRPr="008376C2" w:rsidRDefault="00727B63" w:rsidP="002F7B65">
            <w:pPr>
              <w:pStyle w:val="BodyText"/>
            </w:pPr>
            <w:hyperlink r:id="rId273" w:history="1">
              <w:r w:rsidR="002F7B65" w:rsidRPr="00C75AF0">
                <w:rPr>
                  <w:b/>
                </w:rPr>
                <w:t>Alaska Free Legal Answers</w:t>
              </w:r>
              <w:r w:rsidR="002F7B65" w:rsidRPr="008376C2">
                <w:rPr>
                  <w:rStyle w:val="Hyperlink"/>
                </w:rPr>
                <w:br/>
              </w:r>
            </w:hyperlink>
            <w:r w:rsidR="002F7B65" w:rsidRPr="008376C2">
              <w:rPr>
                <w:rStyle w:val="BodyTextChar"/>
              </w:rPr>
              <w:t>LegalNav.org/resource/</w:t>
            </w:r>
            <w:proofErr w:type="spellStart"/>
            <w:r w:rsidR="002F7B65" w:rsidRPr="008376C2">
              <w:rPr>
                <w:rStyle w:val="BodyTextChar"/>
              </w:rPr>
              <w:t>alaska</w:t>
            </w:r>
            <w:proofErr w:type="spellEnd"/>
            <w:r w:rsidR="002F7B65" w:rsidRPr="008376C2">
              <w:rPr>
                <w:rStyle w:val="BodyTextChar"/>
              </w:rPr>
              <w:t>-free-legal-answers</w:t>
            </w:r>
          </w:p>
          <w:p w14:paraId="710FD0AB" w14:textId="185CA71E" w:rsidR="002F7B65" w:rsidRPr="008376C2" w:rsidRDefault="00727B63" w:rsidP="002F7B65">
            <w:pPr>
              <w:pStyle w:val="BodyText"/>
              <w:spacing w:after="0"/>
            </w:pPr>
            <w:hyperlink r:id="rId274" w:history="1">
              <w:r w:rsidR="002F7B65" w:rsidRPr="00C75AF0">
                <w:rPr>
                  <w:b/>
                </w:rPr>
                <w:t>Alaska Legal Services</w:t>
              </w:r>
              <w:r w:rsidR="002F7B65" w:rsidRPr="008376C2">
                <w:rPr>
                  <w:rStyle w:val="Hyperlink"/>
                </w:rPr>
                <w:br/>
              </w:r>
            </w:hyperlink>
            <w:r w:rsidR="002F7B65"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even" r:id="rId275"/>
      <w:headerReference w:type="default" r:id="rId276"/>
      <w:footerReference w:type="even" r:id="rId277"/>
      <w:footerReference w:type="default" r:id="rId278"/>
      <w:headerReference w:type="first" r:id="rId279"/>
      <w:footerReference w:type="first" r:id="rId280"/>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aroline Robinson" w:date="2024-04-22T13:49:00Z" w:initials="CR">
    <w:p w14:paraId="7D604B47" w14:textId="77777777" w:rsidR="00D12EC1" w:rsidRDefault="00D12EC1" w:rsidP="00D12EC1">
      <w:pPr>
        <w:pStyle w:val="CommentText"/>
      </w:pPr>
      <w:r>
        <w:rPr>
          <w:rStyle w:val="CommentReference"/>
        </w:rPr>
        <w:annotationRef/>
      </w:r>
      <w:r>
        <w:t xml:space="preserve">Compare with Step </w:t>
      </w:r>
      <w:fldSimple w:instr=" SEQ stepList \* MERGEFORMAT ">
        <w:r>
          <w:rPr>
            <w:noProof/>
          </w:rPr>
          <w:t>17</w:t>
        </w:r>
      </w:fldSimple>
      <w:r>
        <w:t xml:space="preserve">: </w:t>
      </w:r>
      <w:r w:rsidRPr="00C837C3">
        <w:t>File to end your marriage when you don't know where your spouse is, there are no children, and there is no property or debt to divide</w:t>
      </w:r>
      <w:r>
        <w:rPr>
          <w:rStyle w:val="CommentReference"/>
        </w:rPr>
        <w:annotationRef/>
      </w:r>
      <w:r>
        <w:rPr>
          <w:noProof/>
        </w:rPr>
        <w:t xml:space="preserve">– is this here just for the sake of order? </w:t>
      </w:r>
      <w:r>
        <w:rPr>
          <w:noProof/>
        </w:rPr>
        <w:br/>
        <w:t xml:space="preserve">See Google sheet, Divorce conditions Tab Alternate Service to compare steps </w:t>
      </w:r>
      <w:r w:rsidRPr="0027463C">
        <w:rPr>
          <w:noProof/>
        </w:rPr>
        <w:t>https://docs.google.com/spreadsheets/d/1dVtR5UUgUnB4WCROKsXTR0gWLI1o6zm919bMNxWabXs/edit?usp=sharing</w:t>
      </w:r>
    </w:p>
    <w:p w14:paraId="6A7A06DD" w14:textId="7234DBE0" w:rsidR="00D12EC1" w:rsidRDefault="00D12EC1">
      <w:pPr>
        <w:pStyle w:val="CommentText"/>
      </w:pPr>
    </w:p>
  </w:comment>
  <w:comment w:id="13" w:author="Caroline Robinson" w:date="2024-04-22T07:52:00Z" w:initials="CR">
    <w:p w14:paraId="1E0A35B6" w14:textId="40E9CF43" w:rsidR="00BE1A40" w:rsidRDefault="00BE1A40" w:rsidP="00BE1A40">
      <w:pPr>
        <w:pStyle w:val="ListParagraph"/>
        <w:ind w:left="402"/>
      </w:pPr>
      <w:r>
        <w:rPr>
          <w:rStyle w:val="CommentReference"/>
        </w:rPr>
        <w:annotationRef/>
      </w:r>
      <w:r>
        <w:t>The section is Filing for Dissolution, Divorce, or Custody</w:t>
      </w:r>
      <w:r>
        <w:br/>
        <w:t xml:space="preserve">This should read, </w:t>
      </w:r>
      <w:r>
        <w:br/>
        <w:t xml:space="preserve">Use </w:t>
      </w:r>
      <w:r w:rsidR="001A2CE8">
        <w:t xml:space="preserve">one of </w:t>
      </w:r>
      <w:r>
        <w:t xml:space="preserve">the divorce </w:t>
      </w:r>
      <w:proofErr w:type="gramStart"/>
      <w:r>
        <w:t>complaint</w:t>
      </w:r>
      <w:proofErr w:type="gramEnd"/>
      <w:r>
        <w:t xml:space="preserve"> packets</w:t>
      </w:r>
      <w:r w:rsidR="00870037">
        <w:t xml:space="preserve"> on </w:t>
      </w:r>
      <w:hyperlink r:id="rId1" w:anchor="start" w:history="1">
        <w:r w:rsidR="00870037" w:rsidRPr="00870037">
          <w:rPr>
            <w:rStyle w:val="Hyperlink"/>
          </w:rPr>
          <w:t>the court website</w:t>
        </w:r>
      </w:hyperlink>
      <w:r w:rsidR="00870037">
        <w:t>. Look for the packet you need</w:t>
      </w:r>
      <w:r>
        <w:t xml:space="preserve"> under Spouses do not agree on all issues</w:t>
      </w:r>
      <w:r w:rsidR="00870037">
        <w:t>.</w:t>
      </w:r>
    </w:p>
    <w:p w14:paraId="49B3CFA1" w14:textId="08BB45B0" w:rsidR="00BE1A40" w:rsidRDefault="00BE1A40">
      <w:pPr>
        <w:pStyle w:val="CommentText"/>
      </w:pPr>
    </w:p>
  </w:comment>
  <w:comment w:id="17" w:author="Caroline Robinson" w:date="2024-04-22T11:00:00Z" w:initials="CR">
    <w:p w14:paraId="792F8DC4" w14:textId="77777777" w:rsidR="00845088" w:rsidRDefault="00845088" w:rsidP="00845088">
      <w:pPr>
        <w:pStyle w:val="CommentText"/>
      </w:pPr>
      <w:r>
        <w:rPr>
          <w:rStyle w:val="CommentReference"/>
        </w:rPr>
        <w:annotationRef/>
      </w:r>
      <w:r>
        <w:t xml:space="preserve">Cannot remember if we were going to keep this step in addition to adding questions in interview, or… at the minute this step is incomplete. </w:t>
      </w:r>
    </w:p>
    <w:p w14:paraId="0B0A14CE" w14:textId="305E9290" w:rsidR="00845088" w:rsidRDefault="00845088">
      <w:pPr>
        <w:pStyle w:val="CommentText"/>
      </w:pPr>
    </w:p>
  </w:comment>
  <w:comment w:id="27" w:author="Caroline Robinson" w:date="2023-01-18T15:20:00Z" w:initials="CR">
    <w:p w14:paraId="3BB7A256" w14:textId="37E7AF2B" w:rsidR="00B2049E" w:rsidRDefault="00B2049E">
      <w:pPr>
        <w:pStyle w:val="CommentText"/>
      </w:pPr>
      <w:r>
        <w:rPr>
          <w:rStyle w:val="CommentReference"/>
        </w:rPr>
        <w:annotationRef/>
      </w:r>
      <w:r>
        <w:t>Edit</w:t>
      </w:r>
    </w:p>
  </w:comment>
  <w:comment w:id="28" w:author="Caroline Robinson" w:date="2023-11-22T16:57:00Z" w:initials="CR">
    <w:p w14:paraId="0F1649F5" w14:textId="2FD18DEA" w:rsidR="00B2049E" w:rsidRDefault="00B2049E">
      <w:pPr>
        <w:pStyle w:val="CommentText"/>
      </w:pPr>
      <w:r>
        <w:rPr>
          <w:rStyle w:val="CommentReference"/>
        </w:rPr>
        <w:annotationRef/>
      </w:r>
      <w:r>
        <w:t>Cut this</w:t>
      </w:r>
    </w:p>
  </w:comment>
  <w:comment w:id="29" w:author="Caroline Robinson" w:date="2024-04-19T14:46:00Z" w:initials="CR">
    <w:p w14:paraId="01162D7C" w14:textId="6D99EF98" w:rsidR="0033539F" w:rsidRDefault="0033539F">
      <w:pPr>
        <w:pStyle w:val="CommentText"/>
      </w:pPr>
      <w:r>
        <w:rPr>
          <w:rStyle w:val="CommentReference"/>
        </w:rPr>
        <w:annotationRef/>
      </w:r>
      <w:r w:rsidR="00CD1038">
        <w:t xml:space="preserve">JS </w:t>
      </w:r>
      <w:r>
        <w:t>Agree</w:t>
      </w:r>
      <w:r w:rsidR="00CD1038">
        <w:t>s</w:t>
      </w:r>
    </w:p>
  </w:comment>
  <w:comment w:id="36" w:author="Caroline Robinson" w:date="2024-04-22T08:38:00Z" w:initials="CR">
    <w:p w14:paraId="7215525B" w14:textId="77777777" w:rsidR="00230CFA" w:rsidRDefault="00230CFA" w:rsidP="00230CFA">
      <w:pPr>
        <w:pStyle w:val="CommentText"/>
      </w:pPr>
      <w:r>
        <w:rPr>
          <w:rStyle w:val="CommentReference"/>
        </w:rPr>
        <w:annotationRef/>
      </w:r>
      <w:r>
        <w:t xml:space="preserve">Call </w:t>
      </w:r>
      <w:r w:rsidRPr="00B13795">
        <w:rPr>
          <w:shd w:val="clear" w:color="auto" w:fill="FFFF99"/>
        </w:rPr>
        <w:t>your local cour</w:t>
      </w:r>
      <w:r>
        <w:rPr>
          <w:shd w:val="clear" w:color="auto" w:fill="FFFF99"/>
        </w:rPr>
        <w:t>t? Or FLSHC</w:t>
      </w:r>
      <w:r>
        <w:t xml:space="preserve"> to find out the difference between their processes for dissolutions and uncontested divorces </w:t>
      </w:r>
      <w:r w:rsidRPr="00B13795">
        <w:rPr>
          <w:shd w:val="clear" w:color="auto" w:fill="FFFF99"/>
        </w:rPr>
        <w:t>at your local court</w:t>
      </w:r>
      <w:r>
        <w:t>.</w:t>
      </w:r>
    </w:p>
  </w:comment>
  <w:comment w:id="34" w:author="Caroline Robinson" w:date="2024-04-22T08:14:00Z" w:initials="CR">
    <w:p w14:paraId="37056FF6" w14:textId="63229718" w:rsidR="00230CFA" w:rsidRDefault="00230CFA" w:rsidP="00230CFA">
      <w:pPr>
        <w:pStyle w:val="CommentText"/>
      </w:pPr>
      <w:r>
        <w:rPr>
          <w:rStyle w:val="CommentReference"/>
        </w:rPr>
        <w:annotationRef/>
      </w:r>
      <w:r w:rsidR="00AA0B20">
        <w:t xml:space="preserve">JS </w:t>
      </w:r>
      <w:r w:rsidR="009B1DD2">
        <w:t>Insertion</w:t>
      </w:r>
      <w:r w:rsidR="00AA0B20">
        <w:t xml:space="preserve"> and deletion over the weekend 2024-04-21</w:t>
      </w:r>
      <w:r w:rsidR="00AA0B20">
        <w:br/>
      </w:r>
      <w:r>
        <w:t xml:space="preserve">Note:  </w:t>
      </w:r>
      <w:r w:rsidRPr="00E168CF">
        <w:t>If you and your spouse</w:t>
      </w:r>
      <w:r>
        <w:t xml:space="preserve"> agree about the issues you need to decide, you  </w:t>
      </w:r>
      <w:r w:rsidRPr="00C7486E">
        <w:rPr>
          <w:b/>
          <w:bCs/>
        </w:rPr>
        <w:t>can</w:t>
      </w:r>
      <w:r>
        <w:t xml:space="preserve"> choose to file for a "dissolution" instead of an uncontested divorce. Some courts in Alaska treat dissolutions differently from uncontested divorces. But the main difference is in the forms you use and the way they are organized. You can see the dissolution forms on the court website and then choose the forms you like </w:t>
      </w:r>
      <w:r w:rsidR="009B1DD2">
        <w:br/>
        <w:t xml:space="preserve">and deleted diss and </w:t>
      </w:r>
      <w:proofErr w:type="spellStart"/>
      <w:r w:rsidR="009B1DD2">
        <w:t>unc</w:t>
      </w:r>
      <w:proofErr w:type="spellEnd"/>
      <w:r w:rsidR="009B1DD2">
        <w:t xml:space="preserve"> div in edit below.</w:t>
      </w:r>
    </w:p>
  </w:comment>
  <w:comment w:id="40" w:author="Caroline Robinson" w:date="2024-04-22T14:27:00Z" w:initials="CR">
    <w:p w14:paraId="7BBD702E" w14:textId="77777777" w:rsidR="00727B63" w:rsidRDefault="00727B63" w:rsidP="00727B63">
      <w:pPr>
        <w:pStyle w:val="ListParagraph"/>
        <w:ind w:left="402"/>
      </w:pPr>
      <w:r>
        <w:rPr>
          <w:rStyle w:val="CommentReference"/>
        </w:rPr>
        <w:annotationRef/>
      </w:r>
      <w:r>
        <w:t>Delete item above</w:t>
      </w:r>
      <w:r>
        <w:br/>
      </w:r>
      <w:r>
        <w:t>A dissolution and an uncontested divorce have the same result. Both end the marriage based on your agreement without a trial. You start a dissolution with a form called a "Petition" and pick one spouse to be "Party A" and the other to be "Party B." You start an uncontested divorce with a "Complaint" and pick one spouse to be "Plaintiff" and the other to be "Defendant." There is no difference in the case if you are Party A, Party B, Plaintiff, or Defendant.</w:t>
      </w:r>
    </w:p>
    <w:p w14:paraId="2D85991C" w14:textId="77777777" w:rsidR="00727B63" w:rsidRDefault="00727B63" w:rsidP="00727B63">
      <w:pPr>
        <w:pStyle w:val="ListParagraph"/>
        <w:ind w:left="402"/>
      </w:pPr>
      <w:r>
        <w:t xml:space="preserve">The uncontested divorce forms have choices not in the dissolution forms, such as a box to check if there is no marital property or debt to divide. If you need one of these choices, you will only get the uncontested divorce forms below. If not, you will be given information on both sets of forms and can choose which to use. </w:t>
      </w:r>
    </w:p>
    <w:p w14:paraId="794F9F82" w14:textId="21D3724C" w:rsidR="00727B63" w:rsidRDefault="00727B63" w:rsidP="00727B63">
      <w:pPr>
        <w:pStyle w:val="ListParagraph"/>
        <w:ind w:left="402"/>
      </w:pPr>
      <w:r>
        <w:rPr>
          <w:color w:val="FF0000"/>
        </w:rPr>
        <w:t xml:space="preserve"> </w:t>
      </w:r>
      <w:r w:rsidRPr="00C73846">
        <w:rPr>
          <w:color w:val="FF0000"/>
        </w:rPr>
        <w:t xml:space="preserve">if military </w:t>
      </w:r>
      <w:r>
        <w:rPr>
          <w:color w:val="FF0000"/>
        </w:rPr>
        <w:t xml:space="preserve"> </w:t>
      </w:r>
      <w:r>
        <w:t>If you are filing in Fairbanks and at least one spouse is a military member, it is strongly suggested that you use Uncontested Complaint for Divorce form because the court prefers those documents.</w:t>
      </w:r>
      <w:r>
        <w:rPr>
          <w:color w:val="FF0000"/>
        </w:rPr>
        <w:t xml:space="preserve"> </w:t>
      </w:r>
      <w:r w:rsidRPr="00C73846">
        <w:rPr>
          <w:color w:val="FF0000"/>
        </w:rPr>
        <w:t xml:space="preserve"> endif </w:t>
      </w:r>
      <w:r>
        <w:rPr>
          <w:color w:val="FF0000"/>
        </w:rPr>
        <w:t xml:space="preserve"> </w:t>
      </w:r>
    </w:p>
    <w:p w14:paraId="12BCBA8A" w14:textId="7EA74458" w:rsidR="00727B63" w:rsidRDefault="00727B63">
      <w:pPr>
        <w:pStyle w:val="CommentText"/>
      </w:pPr>
    </w:p>
  </w:comment>
  <w:comment w:id="41" w:author="Caroline Robinson" w:date="2024-04-22T11:55:00Z" w:initials="CR">
    <w:p w14:paraId="410B6E4D" w14:textId="3A1B1EC0" w:rsidR="009B1DD2" w:rsidRDefault="009B1DD2">
      <w:pPr>
        <w:pStyle w:val="CommentText"/>
      </w:pPr>
      <w:r>
        <w:rPr>
          <w:rStyle w:val="CommentReference"/>
        </w:rPr>
        <w:annotationRef/>
      </w:r>
      <w:r>
        <w:t>JS deleted all conditions for reasons for using uncontested divorce forms. 2024-04-19</w:t>
      </w:r>
    </w:p>
  </w:comment>
  <w:comment w:id="42" w:author="Caroline Robinson" w:date="2023-01-19T13:51:00Z" w:initials="CR">
    <w:p w14:paraId="015A03CA" w14:textId="77777777" w:rsidR="00B2049E" w:rsidRDefault="00B2049E" w:rsidP="00E743D1">
      <w:pPr>
        <w:pStyle w:val="CommentText"/>
      </w:pPr>
      <w:r>
        <w:rPr>
          <w:rStyle w:val="CommentReference"/>
        </w:rPr>
        <w:annotationRef/>
      </w:r>
      <w:r>
        <w:t>Edit – we should know if these forms need signatures</w:t>
      </w:r>
      <w:r>
        <w:br/>
      </w:r>
      <w:r>
        <w:br/>
        <w:t xml:space="preserve">Also don't we want everyone to always make and keep a copy of everything they send to their spouse as well as </w:t>
      </w:r>
      <w:proofErr w:type="spellStart"/>
      <w:r>
        <w:t>filng</w:t>
      </w:r>
      <w:proofErr w:type="spellEnd"/>
      <w:r>
        <w:t xml:space="preserve"> at court?</w:t>
      </w:r>
    </w:p>
  </w:comment>
  <w:comment w:id="43" w:author="Caroline Robinson" w:date="2023-01-19T08:05:00Z" w:initials="CR">
    <w:p w14:paraId="754FFA5A" w14:textId="77777777" w:rsidR="00B2049E" w:rsidRDefault="00B2049E" w:rsidP="00E743D1">
      <w:pPr>
        <w:pStyle w:val="CommentText"/>
      </w:pPr>
      <w:r>
        <w:rPr>
          <w:rStyle w:val="CommentReference"/>
        </w:rPr>
        <w:annotationRef/>
      </w:r>
      <w:r>
        <w:t>Edit</w:t>
      </w:r>
    </w:p>
  </w:comment>
  <w:comment w:id="61" w:author="Caroline Robinson" w:date="2023-10-31T16:03:00Z" w:initials="CR">
    <w:p w14:paraId="5404471C" w14:textId="77777777" w:rsidR="002F7B65" w:rsidRDefault="002F7B65" w:rsidP="002F7B65">
      <w:pPr>
        <w:pStyle w:val="CommentText"/>
      </w:pPr>
      <w:r>
        <w:rPr>
          <w:rStyle w:val="CommentReference"/>
        </w:rPr>
        <w:annotationRef/>
      </w:r>
      <w:r>
        <w:t>Nothing here about putting in email address if you are willing to get notices from the court by email, do we want?</w:t>
      </w:r>
    </w:p>
  </w:comment>
  <w:comment w:id="62" w:author="Caroline Robinson" w:date="2023-10-30T15:12:00Z" w:initials="CR">
    <w:p w14:paraId="4328CED8" w14:textId="77777777" w:rsidR="002F7B65" w:rsidRDefault="002F7B65" w:rsidP="002F7B65">
      <w:pPr>
        <w:pStyle w:val="CommentText"/>
      </w:pPr>
      <w:r>
        <w:rPr>
          <w:rStyle w:val="CommentReference"/>
        </w:rPr>
        <w:annotationRef/>
      </w:r>
      <w:r>
        <w:t xml:space="preserve">Check our Convention document for this text </w:t>
      </w:r>
    </w:p>
  </w:comment>
  <w:comment w:id="63" w:author="Caroline Robinson" w:date="2023-10-30T15:14:00Z" w:initials="CR">
    <w:p w14:paraId="0F940DDD" w14:textId="77777777" w:rsidR="002F7B65" w:rsidRDefault="002F7B65" w:rsidP="002F7B65">
      <w:pPr>
        <w:pStyle w:val="CommentText"/>
      </w:pPr>
      <w:r>
        <w:rPr>
          <w:rStyle w:val="CommentReference"/>
        </w:rPr>
        <w:annotationRef/>
      </w:r>
      <w:r>
        <w:t xml:space="preserve">Add a question to the interview to simplify this step. </w:t>
      </w:r>
    </w:p>
  </w:comment>
  <w:comment w:id="64" w:author="Caroline Robinson" w:date="2023-10-30T15:14:00Z" w:initials="CR">
    <w:p w14:paraId="3DE47F26" w14:textId="77777777" w:rsidR="002F7B65" w:rsidRDefault="002F7B65" w:rsidP="002F7B65">
      <w:pPr>
        <w:pStyle w:val="CommentText"/>
      </w:pPr>
      <w:r>
        <w:rPr>
          <w:rStyle w:val="CommentReference"/>
        </w:rPr>
        <w:annotationRef/>
      </w:r>
      <w:r>
        <w:t>But you have to fill in the case number when you file your case on all these other forms?</w:t>
      </w:r>
    </w:p>
  </w:comment>
  <w:comment w:id="66" w:author="Caroline Robinson" w:date="2023-10-30T15:31:00Z" w:initials="CR">
    <w:p w14:paraId="01EEA090" w14:textId="77777777" w:rsidR="002F7B65" w:rsidRDefault="002F7B65" w:rsidP="002F7B65">
      <w:pPr>
        <w:pStyle w:val="CommentText"/>
      </w:pPr>
      <w:r>
        <w:rPr>
          <w:rStyle w:val="CommentReference"/>
        </w:rPr>
        <w:annotationRef/>
      </w:r>
      <w:r>
        <w:t>Courts or judges?</w:t>
      </w:r>
    </w:p>
  </w:comment>
  <w:comment w:id="67" w:author="Caroline Robinson" w:date="2023-10-30T16:46:00Z" w:initials="CR">
    <w:p w14:paraId="3A9259ED" w14:textId="77777777" w:rsidR="002F7B65" w:rsidRDefault="002F7B65" w:rsidP="002F7B65">
      <w:pPr>
        <w:pStyle w:val="CommentText"/>
      </w:pPr>
      <w:r>
        <w:rPr>
          <w:rStyle w:val="CommentReference"/>
        </w:rPr>
        <w:annotationRef/>
      </w:r>
      <w:r>
        <w:t>Note from Aug 2, 2022:</w:t>
      </w:r>
      <w:r>
        <w:br/>
        <w:t>"Actually that mother is no longer pregnant right, this is why the new Dodds case is so critical. What is Alaska’s position on abortion now anyway?"</w:t>
      </w:r>
    </w:p>
    <w:p w14:paraId="1B90B9FC" w14:textId="77777777" w:rsidR="002F7B65" w:rsidRDefault="002F7B65" w:rsidP="002F7B65">
      <w:pPr>
        <w:pStyle w:val="CommentText"/>
      </w:pPr>
    </w:p>
  </w:comment>
  <w:comment w:id="68" w:author="Caroline Robinson" w:date="2023-10-31T14:47:00Z" w:initials="CR">
    <w:p w14:paraId="1A3BBDB5" w14:textId="77777777" w:rsidR="002F7B65" w:rsidRDefault="002F7B65" w:rsidP="002F7B65">
      <w:pPr>
        <w:pStyle w:val="CommentText"/>
      </w:pPr>
      <w:r>
        <w:rPr>
          <w:rStyle w:val="CommentReference"/>
        </w:rPr>
        <w:annotationRef/>
      </w:r>
      <w:r>
        <w:t>3 different affidavits, each person signs their own? Or one affidavit that all 3 people sign.</w:t>
      </w:r>
    </w:p>
  </w:comment>
  <w:comment w:id="69" w:author="Caroline Robinson" w:date="2023-10-31T16:07:00Z" w:initials="CR">
    <w:p w14:paraId="00E99556" w14:textId="77777777" w:rsidR="002F7B65" w:rsidRDefault="002F7B65" w:rsidP="002F7B65">
      <w:pPr>
        <w:pStyle w:val="CommentText"/>
      </w:pPr>
      <w:r>
        <w:rPr>
          <w:rStyle w:val="CommentReference"/>
        </w:rPr>
        <w:annotationRef/>
      </w:r>
      <w:r>
        <w:t>Jeannie said in Zoom call today – 1 affidavit.</w:t>
      </w:r>
    </w:p>
  </w:comment>
  <w:comment w:id="70" w:author="Caroline Robinson" w:date="2023-10-30T15:14:00Z" w:initials="CR">
    <w:p w14:paraId="1C12A9C9" w14:textId="77777777" w:rsidR="002F7B65" w:rsidRDefault="002F7B65" w:rsidP="002F7B65">
      <w:pPr>
        <w:pStyle w:val="CommentText"/>
      </w:pPr>
      <w:r>
        <w:rPr>
          <w:rStyle w:val="CommentReference"/>
        </w:rPr>
        <w:annotationRef/>
      </w:r>
      <w:r>
        <w:t xml:space="preserve">Add a question to the interview to simplify this step. </w:t>
      </w:r>
    </w:p>
  </w:comment>
  <w:comment w:id="72" w:author="Caroline Robinson" w:date="2023-11-01T14:55:00Z" w:initials="CR">
    <w:p w14:paraId="13083793" w14:textId="77777777" w:rsidR="002F7B65" w:rsidRDefault="002F7B65" w:rsidP="002F7B65">
      <w:pPr>
        <w:pStyle w:val="CommentText"/>
      </w:pPr>
      <w:r>
        <w:rPr>
          <w:rStyle w:val="CommentReference"/>
        </w:rPr>
        <w:annotationRef/>
      </w:r>
      <w:r>
        <w:t>Make a variable after asking if you or your wife could be pregnant.</w:t>
      </w:r>
    </w:p>
  </w:comment>
  <w:comment w:id="73" w:author="Caroline Robinson" w:date="2023-11-01T15:58:00Z" w:initials="CR">
    <w:p w14:paraId="3D48C02E" w14:textId="77777777" w:rsidR="002F7B65" w:rsidRDefault="002F7B65" w:rsidP="002F7B65">
      <w:pPr>
        <w:pStyle w:val="CommentText"/>
      </w:pPr>
      <w:r>
        <w:rPr>
          <w:rStyle w:val="CommentReference"/>
        </w:rPr>
        <w:annotationRef/>
      </w:r>
      <w:r>
        <w:t xml:space="preserve">No 'a' at the end of this form on the website </w:t>
      </w:r>
      <w:r w:rsidRPr="00DE2737">
        <w:t>https://courts.alaska.gov/shc/family/shcforms.htm</w:t>
      </w:r>
    </w:p>
  </w:comment>
  <w:comment w:id="75" w:author="Caroline Robinson" w:date="2023-11-01T14:55:00Z" w:initials="CR">
    <w:p w14:paraId="2B0188A1" w14:textId="77777777" w:rsidR="002F7B65" w:rsidRDefault="002F7B65" w:rsidP="002F7B65">
      <w:pPr>
        <w:pStyle w:val="CommentText"/>
      </w:pPr>
      <w:r>
        <w:rPr>
          <w:rStyle w:val="CommentReference"/>
        </w:rPr>
        <w:annotationRef/>
      </w:r>
      <w:r>
        <w:t>Make a variable after asking if you or your wife could be pregnant.</w:t>
      </w:r>
    </w:p>
  </w:comment>
  <w:comment w:id="76" w:author="Caroline Robinson" w:date="2024-04-22T12:17:00Z" w:initials="CR">
    <w:p w14:paraId="633669E6" w14:textId="5C73C6D8" w:rsidR="00E750C6" w:rsidRDefault="00E750C6">
      <w:pPr>
        <w:pStyle w:val="CommentText"/>
      </w:pPr>
      <w:r>
        <w:rPr>
          <w:rStyle w:val="CommentReference"/>
        </w:rPr>
        <w:annotationRef/>
      </w:r>
      <w:r>
        <w:t xml:space="preserve">Nah, no need we have values for the variable, doesn’t' make sense to create a new </w:t>
      </w:r>
      <w:proofErr w:type="spellStart"/>
      <w:r>
        <w:t>placholder</w:t>
      </w:r>
      <w:proofErr w:type="spellEnd"/>
      <w:r>
        <w:t xml:space="preserve"> variable.</w:t>
      </w:r>
    </w:p>
  </w:comment>
  <w:comment w:id="77" w:author="Caroline Robinson" w:date="2023-11-02T13:46:00Z" w:initials="CR">
    <w:p w14:paraId="74E35776" w14:textId="77777777" w:rsidR="002F7B65" w:rsidRDefault="002F7B65" w:rsidP="002F7B65">
      <w:pPr>
        <w:pStyle w:val="CommentText"/>
      </w:pPr>
      <w:r>
        <w:rPr>
          <w:rStyle w:val="CommentReference"/>
        </w:rPr>
        <w:annotationRef/>
      </w:r>
      <w:r>
        <w:t>Not in every example of these conditions.</w:t>
      </w:r>
      <w:r>
        <w:br/>
        <w:t>"</w:t>
      </w:r>
      <w:r w:rsidRPr="00C85C60">
        <w:t xml:space="preserve"> </w:t>
      </w:r>
      <w:r w:rsidRPr="0089796A">
        <w:t xml:space="preserve">There is no guarantee the judge will grant your motion. The decision depends on </w:t>
      </w:r>
      <w:r>
        <w:t>if</w:t>
      </w:r>
      <w:r w:rsidRPr="0089796A">
        <w:t xml:space="preserve"> delaying your legal separation until after the child is born will harm one of the spouses. </w:t>
      </w:r>
      <w:r>
        <w:t>"</w:t>
      </w:r>
      <w:r>
        <w:br/>
      </w:r>
      <w:r>
        <w:br/>
        <w:t xml:space="preserve">Not in paragraphs when parents agree to legal separation in step before. </w:t>
      </w:r>
    </w:p>
  </w:comment>
  <w:comment w:id="78" w:author="Caroline Robinson" w:date="2023-11-02T14:05:00Z" w:initials="CR">
    <w:p w14:paraId="509F34F0" w14:textId="77777777" w:rsidR="002F7B65" w:rsidRDefault="002F7B65" w:rsidP="002F7B65">
      <w:pPr>
        <w:pStyle w:val="CommentText"/>
      </w:pPr>
      <w:r>
        <w:rPr>
          <w:rStyle w:val="CommentReference"/>
        </w:rPr>
        <w:annotationRef/>
      </w:r>
      <w:r>
        <w:t>Only in some scenarios:</w:t>
      </w:r>
      <w:r>
        <w:br/>
        <w:t>"</w:t>
      </w:r>
      <w:r w:rsidRPr="000F78D1">
        <w:t xml:space="preserve"> </w:t>
      </w:r>
      <w:r w:rsidRPr="004C5B25">
        <w:t xml:space="preserve">There is no guarantee the judge will grant your motion. The decision depends on </w:t>
      </w:r>
      <w:r>
        <w:t xml:space="preserve">if </w:t>
      </w:r>
      <w:r w:rsidRPr="004C5B25">
        <w:t>delaying your legal separation until after the child is born will harm one of the spouses</w:t>
      </w:r>
      <w:r>
        <w:t xml:space="preserve"> "</w:t>
      </w:r>
    </w:p>
  </w:comment>
  <w:comment w:id="79" w:author="Caroline Robinson" w:date="2023-11-02T14:12:00Z" w:initials="CR">
    <w:p w14:paraId="06BECAC2" w14:textId="77777777" w:rsidR="002F7B65" w:rsidRDefault="002F7B65" w:rsidP="002F7B65">
      <w:pPr>
        <w:pStyle w:val="CommentText"/>
      </w:pPr>
      <w:r>
        <w:rPr>
          <w:rStyle w:val="CommentReference"/>
        </w:rPr>
        <w:annotationRef/>
      </w:r>
      <w:r>
        <w:t>Isn't this a legal separation case so the mother would be married to the husband?</w:t>
      </w:r>
    </w:p>
  </w:comment>
  <w:comment w:id="89" w:author="Caroline Robinson" w:date="2024-04-22T13:49:00Z" w:initials="CR">
    <w:p w14:paraId="4A5E8CFF" w14:textId="77777777" w:rsidR="00D12EC1" w:rsidRDefault="00D12EC1" w:rsidP="00D12EC1">
      <w:pPr>
        <w:pStyle w:val="CommentText"/>
      </w:pPr>
      <w:r>
        <w:rPr>
          <w:rStyle w:val="CommentReference"/>
        </w:rPr>
        <w:annotationRef/>
      </w:r>
      <w:r>
        <w:t xml:space="preserve">Compare with Step </w:t>
      </w:r>
      <w:fldSimple w:instr=" SEQ stepList \* MERGEFORMAT ">
        <w:r>
          <w:rPr>
            <w:noProof/>
          </w:rPr>
          <w:t>3</w:t>
        </w:r>
      </w:fldSimple>
      <w:r>
        <w:rPr>
          <w:noProof/>
        </w:rPr>
        <w:t>:</w:t>
      </w:r>
      <w:r>
        <w:t xml:space="preserve"> </w:t>
      </w:r>
      <w:r w:rsidRPr="006F1DE6">
        <w:rPr>
          <w:noProof/>
        </w:rPr>
        <w:t>Learn about starting a case when you do</w:t>
      </w:r>
      <w:r>
        <w:rPr>
          <w:noProof/>
        </w:rPr>
        <w:t xml:space="preserve"> </w:t>
      </w:r>
      <w:r w:rsidRPr="006F1DE6">
        <w:rPr>
          <w:noProof/>
        </w:rPr>
        <w:t>n</w:t>
      </w:r>
      <w:r>
        <w:rPr>
          <w:noProof/>
        </w:rPr>
        <w:t>o</w:t>
      </w:r>
      <w:r w:rsidRPr="006F1DE6">
        <w:rPr>
          <w:noProof/>
        </w:rPr>
        <w:t>t know where your spouse is</w:t>
      </w:r>
      <w:r>
        <w:rPr>
          <w:noProof/>
        </w:rPr>
        <w:t xml:space="preserve"> – is this repeated here just for the sake of order? </w:t>
      </w:r>
      <w:r>
        <w:rPr>
          <w:noProof/>
        </w:rPr>
        <w:br/>
        <w:t xml:space="preserve">See Google sheet, Divorce conditions Tab Alternate Service to compare steps </w:t>
      </w:r>
      <w:r w:rsidRPr="0027463C">
        <w:rPr>
          <w:noProof/>
        </w:rPr>
        <w:t>https://docs.google.com/spreadsheets/d/1dVtR5UUgUnB4WCROKsXTR0gWLI1o6zm919bMNxWabXs/edit?usp=sharing</w:t>
      </w:r>
    </w:p>
    <w:p w14:paraId="09C3127F" w14:textId="2853F1DF" w:rsidR="00D12EC1" w:rsidRDefault="00D12EC1">
      <w:pPr>
        <w:pStyle w:val="CommentText"/>
      </w:pPr>
    </w:p>
  </w:comment>
  <w:comment w:id="93" w:author="Caroline Robinson" w:date="2024-04-22T12:33:00Z" w:initials="CR">
    <w:p w14:paraId="36688C21" w14:textId="07F734FD" w:rsidR="002C7AED" w:rsidRDefault="002C7AED">
      <w:pPr>
        <w:pStyle w:val="CommentText"/>
      </w:pPr>
      <w:r>
        <w:rPr>
          <w:rStyle w:val="CommentReference"/>
        </w:rPr>
        <w:annotationRef/>
      </w:r>
      <w:r>
        <w:t xml:space="preserve">Do we want to delete </w:t>
      </w:r>
      <w:proofErr w:type="spellStart"/>
      <w:r>
        <w:t>thse</w:t>
      </w:r>
      <w:proofErr w:type="spellEnd"/>
      <w:r>
        <w:t xml:space="preserve"> as in JS edits from 2024-04-21?</w:t>
      </w:r>
    </w:p>
  </w:comment>
  <w:comment w:id="98" w:author="Caroline Robinson" w:date="2023-01-18T09:53:00Z" w:initials="CR">
    <w:p w14:paraId="607539B5" w14:textId="77777777" w:rsidR="002F7B65" w:rsidRDefault="002F7B65" w:rsidP="002F7B65">
      <w:pPr>
        <w:pStyle w:val="CommentText"/>
      </w:pPr>
      <w:r>
        <w:rPr>
          <w:rStyle w:val="CommentReference"/>
        </w:rPr>
        <w:annotationRef/>
      </w:r>
      <w:r>
        <w:t xml:space="preserve">identical to Step 7 </w:t>
      </w:r>
      <w:r>
        <w:br/>
      </w:r>
      <w:r w:rsidRPr="00F1453D">
        <w:t>Talk to your spouse to see if you agree</w:t>
      </w:r>
      <w:r>
        <w:t xml:space="preserve"> except for:</w:t>
      </w:r>
    </w:p>
    <w:p w14:paraId="0C33CEAA" w14:textId="77777777" w:rsidR="002F7B65" w:rsidRDefault="002F7B65" w:rsidP="002F7B65">
      <w:pPr>
        <w:pStyle w:val="CommentText"/>
        <w:numPr>
          <w:ilvl w:val="0"/>
          <w:numId w:val="7"/>
        </w:numPr>
      </w:pPr>
      <w:r>
        <w:t xml:space="preserve"> last paragraph and </w:t>
      </w:r>
    </w:p>
    <w:p w14:paraId="3A8C178A" w14:textId="77777777" w:rsidR="002F7B65" w:rsidRDefault="002F7B65" w:rsidP="002F7B65">
      <w:pPr>
        <w:pStyle w:val="CommentText"/>
        <w:numPr>
          <w:ilvl w:val="0"/>
          <w:numId w:val="7"/>
        </w:numPr>
      </w:pPr>
      <w:r>
        <w:t xml:space="preserve"> Kid conditions</w:t>
      </w:r>
    </w:p>
  </w:comment>
  <w:comment w:id="100" w:author="Caroline Robinson" w:date="2023-01-18T09:57:00Z" w:initials="CR">
    <w:p w14:paraId="2B6FE36C" w14:textId="77777777" w:rsidR="002F7B65" w:rsidRDefault="002F7B65" w:rsidP="002F7B65">
      <w:pPr>
        <w:pStyle w:val="CommentText"/>
      </w:pPr>
      <w:r>
        <w:rPr>
          <w:rStyle w:val="CommentReference"/>
        </w:rPr>
        <w:annotationRef/>
      </w:r>
      <w:r>
        <w:t>Edit</w:t>
      </w:r>
    </w:p>
  </w:comment>
  <w:comment w:id="102" w:author="Caroline Robinson" w:date="2024-04-22T14:00:00Z" w:initials="CR">
    <w:p w14:paraId="19F5C687" w14:textId="0DDD5EEB" w:rsidR="007A1EAA" w:rsidRDefault="007A1EAA">
      <w:pPr>
        <w:pStyle w:val="CommentText"/>
      </w:pPr>
      <w:r>
        <w:rPr>
          <w:rStyle w:val="CommentReference"/>
        </w:rPr>
        <w:annotationRef/>
      </w:r>
      <w:r>
        <w:t>Too much bold</w:t>
      </w:r>
    </w:p>
  </w:comment>
  <w:comment w:id="104" w:author="Caroline Robinson" w:date="2024-03-04T14:21:00Z" w:initials="CR">
    <w:p w14:paraId="01CB223D" w14:textId="5B844EE9" w:rsidR="00385B1D" w:rsidRDefault="00385B1D">
      <w:pPr>
        <w:pStyle w:val="CommentText"/>
      </w:pPr>
      <w:r>
        <w:rPr>
          <w:rStyle w:val="CommentReference"/>
        </w:rPr>
        <w:annotationRef/>
      </w:r>
      <w:r>
        <w:t>agree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7A06DD" w15:done="0"/>
  <w15:commentEx w15:paraId="49B3CFA1" w15:done="0"/>
  <w15:commentEx w15:paraId="0B0A14CE" w15:done="0"/>
  <w15:commentEx w15:paraId="3BB7A256" w15:done="0"/>
  <w15:commentEx w15:paraId="0F1649F5" w15:done="0"/>
  <w15:commentEx w15:paraId="01162D7C" w15:paraIdParent="0F1649F5" w15:done="0"/>
  <w15:commentEx w15:paraId="7215525B" w15:done="0"/>
  <w15:commentEx w15:paraId="37056FF6" w15:done="0"/>
  <w15:commentEx w15:paraId="12BCBA8A" w15:done="0"/>
  <w15:commentEx w15:paraId="410B6E4D" w15:done="0"/>
  <w15:commentEx w15:paraId="015A03CA" w15:done="0"/>
  <w15:commentEx w15:paraId="754FFA5A" w15:done="0"/>
  <w15:commentEx w15:paraId="5404471C" w15:done="0"/>
  <w15:commentEx w15:paraId="4328CED8" w15:done="0"/>
  <w15:commentEx w15:paraId="0F940DDD" w15:done="0"/>
  <w15:commentEx w15:paraId="3DE47F26" w15:done="0"/>
  <w15:commentEx w15:paraId="01EEA090" w15:done="0"/>
  <w15:commentEx w15:paraId="1B90B9FC" w15:done="0"/>
  <w15:commentEx w15:paraId="1A3BBDB5" w15:done="1"/>
  <w15:commentEx w15:paraId="00E99556" w15:paraIdParent="1A3BBDB5" w15:done="1"/>
  <w15:commentEx w15:paraId="1C12A9C9" w15:done="0"/>
  <w15:commentEx w15:paraId="13083793" w15:done="0"/>
  <w15:commentEx w15:paraId="3D48C02E" w15:done="0"/>
  <w15:commentEx w15:paraId="2B0188A1" w15:done="0"/>
  <w15:commentEx w15:paraId="633669E6" w15:paraIdParent="2B0188A1" w15:done="0"/>
  <w15:commentEx w15:paraId="74E35776" w15:done="0"/>
  <w15:commentEx w15:paraId="509F34F0" w15:done="0"/>
  <w15:commentEx w15:paraId="06BECAC2" w15:done="0"/>
  <w15:commentEx w15:paraId="09C3127F" w15:done="0"/>
  <w15:commentEx w15:paraId="36688C21" w15:done="0"/>
  <w15:commentEx w15:paraId="3A8C178A" w15:done="0"/>
  <w15:commentEx w15:paraId="2B6FE36C" w15:done="0"/>
  <w15:commentEx w15:paraId="19F5C687" w15:done="0"/>
  <w15:commentEx w15:paraId="01CB22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D0E97E" w16cex:dateUtc="2024-04-22T21:49:00Z"/>
  <w16cex:commentExtensible w16cex:durableId="29D095A1" w16cex:dateUtc="2024-04-22T15:52:00Z"/>
  <w16cex:commentExtensible w16cex:durableId="29D0C1B2" w16cex:dateUtc="2024-04-22T19:00:00Z"/>
  <w16cex:commentExtensible w16cex:durableId="2908B183" w16cex:dateUtc="2023-11-23T01:57:00Z"/>
  <w16cex:commentExtensible w16cex:durableId="29CD025A" w16cex:dateUtc="2024-04-19T22:46:00Z"/>
  <w16cex:commentExtensible w16cex:durableId="29D0A089" w16cex:dateUtc="2024-04-22T16:38:00Z"/>
  <w16cex:commentExtensible w16cex:durableId="29D09AF6" w16cex:dateUtc="2024-04-22T16:14:00Z"/>
  <w16cex:commentExtensible w16cex:durableId="29D0F23B" w16cex:dateUtc="2024-04-22T22:27:00Z"/>
  <w16cex:commentExtensible w16cex:durableId="29D0CE95" w16cex:dateUtc="2024-04-22T19:55:00Z"/>
  <w16cex:commentExtensible w16cex:durableId="28EBA3E9" w16cex:dateUtc="2023-11-01T00:03:00Z"/>
  <w16cex:commentExtensible w16cex:durableId="28EA4656" w16cex:dateUtc="2023-10-30T23:12:00Z"/>
  <w16cex:commentExtensible w16cex:durableId="28EA46BA" w16cex:dateUtc="2023-10-30T23:14:00Z"/>
  <w16cex:commentExtensible w16cex:durableId="28EA46E5" w16cex:dateUtc="2023-10-30T23:14:00Z"/>
  <w16cex:commentExtensible w16cex:durableId="28EA4AC6" w16cex:dateUtc="2023-10-30T23:31:00Z"/>
  <w16cex:commentExtensible w16cex:durableId="28EA5C7B" w16cex:dateUtc="2023-10-31T00:46:00Z"/>
  <w16cex:commentExtensible w16cex:durableId="28EB921D" w16cex:dateUtc="2023-10-31T22:47:00Z"/>
  <w16cex:commentExtensible w16cex:durableId="28EBA4A7" w16cex:dateUtc="2023-11-01T00:07:00Z"/>
  <w16cex:commentExtensible w16cex:durableId="28EA491D" w16cex:dateUtc="2023-10-30T23:14:00Z"/>
  <w16cex:commentExtensible w16cex:durableId="28ECE557" w16cex:dateUtc="2023-11-01T22:55:00Z"/>
  <w16cex:commentExtensible w16cex:durableId="28ECF41E" w16cex:dateUtc="2023-11-01T23:58:00Z"/>
  <w16cex:commentExtensible w16cex:durableId="28ECFB7E" w16cex:dateUtc="2023-11-01T22:55:00Z"/>
  <w16cex:commentExtensible w16cex:durableId="29D0D3D3" w16cex:dateUtc="2024-04-22T20:17:00Z"/>
  <w16cex:commentExtensible w16cex:durableId="28EE26A3" w16cex:dateUtc="2023-11-02T21:46:00Z"/>
  <w16cex:commentExtensible w16cex:durableId="28EE2B44" w16cex:dateUtc="2023-11-02T22:05:00Z"/>
  <w16cex:commentExtensible w16cex:durableId="28EE2CBB" w16cex:dateUtc="2023-11-02T22:12:00Z"/>
  <w16cex:commentExtensible w16cex:durableId="29D0E951" w16cex:dateUtc="2024-04-22T21:49:00Z"/>
  <w16cex:commentExtensible w16cex:durableId="29D0D79A" w16cex:dateUtc="2024-04-22T20:33:00Z"/>
  <w16cex:commentExtensible w16cex:durableId="29D0EBF7" w16cex:dateUtc="2024-04-22T22:00:00Z"/>
  <w16cex:commentExtensible w16cex:durableId="29905774" w16cex:dateUtc="2024-03-04T2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7A06DD" w16cid:durableId="29D0E97E"/>
  <w16cid:commentId w16cid:paraId="49B3CFA1" w16cid:durableId="29D095A1"/>
  <w16cid:commentId w16cid:paraId="0B0A14CE" w16cid:durableId="29D0C1B2"/>
  <w16cid:commentId w16cid:paraId="3BB7A256" w16cid:durableId="27728CB0"/>
  <w16cid:commentId w16cid:paraId="0F1649F5" w16cid:durableId="2908B183"/>
  <w16cid:commentId w16cid:paraId="01162D7C" w16cid:durableId="29CD025A"/>
  <w16cid:commentId w16cid:paraId="7215525B" w16cid:durableId="29D0A089"/>
  <w16cid:commentId w16cid:paraId="37056FF6" w16cid:durableId="29D09AF6"/>
  <w16cid:commentId w16cid:paraId="12BCBA8A" w16cid:durableId="29D0F23B"/>
  <w16cid:commentId w16cid:paraId="410B6E4D" w16cid:durableId="29D0CE95"/>
  <w16cid:commentId w16cid:paraId="015A03CA" w16cid:durableId="2773C97F"/>
  <w16cid:commentId w16cid:paraId="754FFA5A" w16cid:durableId="27737862"/>
  <w16cid:commentId w16cid:paraId="5404471C" w16cid:durableId="28EBA3E9"/>
  <w16cid:commentId w16cid:paraId="4328CED8" w16cid:durableId="28EA4656"/>
  <w16cid:commentId w16cid:paraId="0F940DDD" w16cid:durableId="28EA46BA"/>
  <w16cid:commentId w16cid:paraId="3DE47F26" w16cid:durableId="28EA46E5"/>
  <w16cid:commentId w16cid:paraId="01EEA090" w16cid:durableId="28EA4AC6"/>
  <w16cid:commentId w16cid:paraId="1B90B9FC" w16cid:durableId="28EA5C7B"/>
  <w16cid:commentId w16cid:paraId="1A3BBDB5" w16cid:durableId="28EB921D"/>
  <w16cid:commentId w16cid:paraId="00E99556" w16cid:durableId="28EBA4A7"/>
  <w16cid:commentId w16cid:paraId="1C12A9C9" w16cid:durableId="28EA491D"/>
  <w16cid:commentId w16cid:paraId="13083793" w16cid:durableId="28ECE557"/>
  <w16cid:commentId w16cid:paraId="3D48C02E" w16cid:durableId="28ECF41E"/>
  <w16cid:commentId w16cid:paraId="2B0188A1" w16cid:durableId="28ECFB7E"/>
  <w16cid:commentId w16cid:paraId="633669E6" w16cid:durableId="29D0D3D3"/>
  <w16cid:commentId w16cid:paraId="74E35776" w16cid:durableId="28EE26A3"/>
  <w16cid:commentId w16cid:paraId="509F34F0" w16cid:durableId="28EE2B44"/>
  <w16cid:commentId w16cid:paraId="06BECAC2" w16cid:durableId="28EE2CBB"/>
  <w16cid:commentId w16cid:paraId="09C3127F" w16cid:durableId="29D0E951"/>
  <w16cid:commentId w16cid:paraId="36688C21" w16cid:durableId="29D0D79A"/>
  <w16cid:commentId w16cid:paraId="3A8C178A" w16cid:durableId="27724006"/>
  <w16cid:commentId w16cid:paraId="2B6FE36C" w16cid:durableId="2772410F"/>
  <w16cid:commentId w16cid:paraId="19F5C687" w16cid:durableId="29D0EBF7"/>
  <w16cid:commentId w16cid:paraId="01CB223D" w16cid:durableId="299057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7676E" w14:textId="77777777" w:rsidR="009A6437" w:rsidRDefault="009A6437" w:rsidP="00C87D75">
      <w:r>
        <w:separator/>
      </w:r>
    </w:p>
  </w:endnote>
  <w:endnote w:type="continuationSeparator" w:id="0">
    <w:p w14:paraId="2AD0C043" w14:textId="77777777" w:rsidR="009A6437" w:rsidRDefault="009A6437"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DBB9F" w14:textId="77777777" w:rsidR="00B2049E" w:rsidRDefault="00B204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B2049E" w:rsidRDefault="00B2049E" w:rsidP="00917AEE">
    <w:pPr>
      <w:pStyle w:val="Footer"/>
      <w:spacing w:before="100" w:after="0" w:afterAutospacing="0"/>
      <w:jc w:val="right"/>
    </w:pPr>
    <w:r>
      <w:fldChar w:fldCharType="begin"/>
    </w:r>
    <w:r>
      <w:instrText xml:space="preserve"> PAGE   \* MERGEFORMAT </w:instrText>
    </w:r>
    <w:r>
      <w:fldChar w:fldCharType="separate"/>
    </w:r>
    <w:r w:rsidR="00D81707">
      <w:rPr>
        <w:noProof/>
      </w:rPr>
      <w:t>16</w:t>
    </w:r>
    <w:r>
      <w:fldChar w:fldCharType="end"/>
    </w:r>
    <w:r>
      <w:t xml:space="preserve"> of </w:t>
    </w:r>
    <w:fldSimple w:instr=" NUMPAGES  \* Arabic  \* MERGEFORMAT ">
      <w:r w:rsidR="00D81707">
        <w:rPr>
          <w:noProof/>
        </w:rPr>
        <w:t>56</w:t>
      </w:r>
    </w:fldSimple>
    <w:r>
      <w:t xml:space="preserve"> pages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4706F" w14:textId="77777777" w:rsidR="00B2049E" w:rsidRDefault="00B204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2FE03" w14:textId="77777777" w:rsidR="009A6437" w:rsidRDefault="009A6437" w:rsidP="00C87D75">
      <w:r>
        <w:separator/>
      </w:r>
    </w:p>
  </w:footnote>
  <w:footnote w:type="continuationSeparator" w:id="0">
    <w:p w14:paraId="3E275DBA" w14:textId="77777777" w:rsidR="009A6437" w:rsidRDefault="009A6437"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C5D5D" w14:textId="77777777" w:rsidR="00B2049E" w:rsidRDefault="00B204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55556" w14:textId="77777777" w:rsidR="00B2049E" w:rsidRDefault="00B204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5AC85" w14:textId="77777777" w:rsidR="00B2049E" w:rsidRDefault="00B204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pStyle w:val="ListPlevel3"/>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641427"/>
    <w:multiLevelType w:val="hybridMultilevel"/>
    <w:tmpl w:val="0A3C0C0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96F3872"/>
    <w:multiLevelType w:val="hybridMultilevel"/>
    <w:tmpl w:val="F6B4EBA6"/>
    <w:lvl w:ilvl="0" w:tplc="C32CFEB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numFmt w:val="bullet"/>
      <w:lvlText w:val="•"/>
      <w:lvlJc w:val="left"/>
      <w:pPr>
        <w:ind w:left="3240" w:hanging="720"/>
      </w:pPr>
      <w:rPr>
        <w:rFonts w:ascii="Helvetica" w:eastAsiaTheme="minorHAnsi" w:hAnsi="Helvetica" w:cs="Helvetica"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E105D8"/>
    <w:multiLevelType w:val="hybridMultilevel"/>
    <w:tmpl w:val="B986C4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8F01AC"/>
    <w:multiLevelType w:val="multilevel"/>
    <w:tmpl w:val="B22A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095EEF"/>
    <w:multiLevelType w:val="multilevel"/>
    <w:tmpl w:val="A676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B60D75"/>
    <w:multiLevelType w:val="multilevel"/>
    <w:tmpl w:val="F912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3E5D2D"/>
    <w:multiLevelType w:val="hybridMultilevel"/>
    <w:tmpl w:val="3FC6E9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1F1630"/>
    <w:multiLevelType w:val="hybridMultilevel"/>
    <w:tmpl w:val="DFE00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0B13C4"/>
    <w:multiLevelType w:val="hybridMultilevel"/>
    <w:tmpl w:val="E84E7C10"/>
    <w:lvl w:ilvl="0" w:tplc="D3200AAE">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38A68F4"/>
    <w:multiLevelType w:val="hybridMultilevel"/>
    <w:tmpl w:val="3B6E5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13"/>
  </w:num>
  <w:num w:numId="5">
    <w:abstractNumId w:val="14"/>
  </w:num>
  <w:num w:numId="6">
    <w:abstractNumId w:val="0"/>
  </w:num>
  <w:num w:numId="7">
    <w:abstractNumId w:val="10"/>
  </w:num>
  <w:num w:numId="8">
    <w:abstractNumId w:val="6"/>
  </w:num>
  <w:num w:numId="9">
    <w:abstractNumId w:val="5"/>
  </w:num>
  <w:num w:numId="10">
    <w:abstractNumId w:val="11"/>
  </w:num>
  <w:num w:numId="11">
    <w:abstractNumId w:val="2"/>
  </w:num>
  <w:num w:numId="12">
    <w:abstractNumId w:val="12"/>
  </w:num>
  <w:num w:numId="13">
    <w:abstractNumId w:val="4"/>
  </w:num>
  <w:num w:numId="14">
    <w:abstractNumId w:val="4"/>
  </w:num>
  <w:num w:numId="15">
    <w:abstractNumId w:val="4"/>
  </w:num>
  <w:num w:numId="16">
    <w:abstractNumId w:val="4"/>
  </w:num>
  <w:num w:numId="17">
    <w:abstractNumId w:val="8"/>
  </w:num>
  <w:num w:numId="18">
    <w:abstractNumId w:val="7"/>
  </w:num>
  <w:num w:numId="19">
    <w:abstractNumId w:val="4"/>
  </w:num>
  <w:num w:numId="20">
    <w:abstractNumId w:val="4"/>
  </w:num>
  <w:num w:numId="21">
    <w:abstractNumId w:val="4"/>
  </w:num>
  <w:num w:numId="22">
    <w:abstractNumId w:val="4"/>
  </w:num>
  <w:num w:numId="23">
    <w:abstractNumId w:val="9"/>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oNotTrackFormatting/>
  <w:defaultTabStop w:val="720"/>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21D9"/>
    <w:rsid w:val="0000320E"/>
    <w:rsid w:val="00003936"/>
    <w:rsid w:val="000047AE"/>
    <w:rsid w:val="0000632B"/>
    <w:rsid w:val="00011A0C"/>
    <w:rsid w:val="00021719"/>
    <w:rsid w:val="00024315"/>
    <w:rsid w:val="00024529"/>
    <w:rsid w:val="00027BF1"/>
    <w:rsid w:val="000316FF"/>
    <w:rsid w:val="00041F8F"/>
    <w:rsid w:val="00043193"/>
    <w:rsid w:val="00045941"/>
    <w:rsid w:val="00051AC3"/>
    <w:rsid w:val="00052724"/>
    <w:rsid w:val="00052FA2"/>
    <w:rsid w:val="00055C79"/>
    <w:rsid w:val="00061AA0"/>
    <w:rsid w:val="00062304"/>
    <w:rsid w:val="0006265B"/>
    <w:rsid w:val="00067C4E"/>
    <w:rsid w:val="00070D34"/>
    <w:rsid w:val="000818D0"/>
    <w:rsid w:val="00081A04"/>
    <w:rsid w:val="00082272"/>
    <w:rsid w:val="00085D4A"/>
    <w:rsid w:val="00085F78"/>
    <w:rsid w:val="00086268"/>
    <w:rsid w:val="00091542"/>
    <w:rsid w:val="0009225A"/>
    <w:rsid w:val="00092EE5"/>
    <w:rsid w:val="000955BC"/>
    <w:rsid w:val="00097AD9"/>
    <w:rsid w:val="000A042F"/>
    <w:rsid w:val="000A64A7"/>
    <w:rsid w:val="000A727D"/>
    <w:rsid w:val="000B3BEC"/>
    <w:rsid w:val="000B5197"/>
    <w:rsid w:val="000C0FD5"/>
    <w:rsid w:val="000C17D1"/>
    <w:rsid w:val="000C25CC"/>
    <w:rsid w:val="000C3DBE"/>
    <w:rsid w:val="000C4E79"/>
    <w:rsid w:val="000D11D9"/>
    <w:rsid w:val="000D1568"/>
    <w:rsid w:val="000D28BA"/>
    <w:rsid w:val="000D2BD2"/>
    <w:rsid w:val="000D2DB2"/>
    <w:rsid w:val="000D35A1"/>
    <w:rsid w:val="000D68B3"/>
    <w:rsid w:val="000D6DE2"/>
    <w:rsid w:val="000D7BE1"/>
    <w:rsid w:val="000E005F"/>
    <w:rsid w:val="000E7655"/>
    <w:rsid w:val="000E7AAF"/>
    <w:rsid w:val="000E7DC2"/>
    <w:rsid w:val="000F6ED1"/>
    <w:rsid w:val="000F77DC"/>
    <w:rsid w:val="000F7B74"/>
    <w:rsid w:val="0010252D"/>
    <w:rsid w:val="00107EED"/>
    <w:rsid w:val="00110401"/>
    <w:rsid w:val="00110C5E"/>
    <w:rsid w:val="00112D33"/>
    <w:rsid w:val="00116901"/>
    <w:rsid w:val="00124489"/>
    <w:rsid w:val="00126F72"/>
    <w:rsid w:val="00131D83"/>
    <w:rsid w:val="00131ED0"/>
    <w:rsid w:val="001332A5"/>
    <w:rsid w:val="00134695"/>
    <w:rsid w:val="00137EE6"/>
    <w:rsid w:val="00141A06"/>
    <w:rsid w:val="00143D1D"/>
    <w:rsid w:val="00146218"/>
    <w:rsid w:val="00154DA5"/>
    <w:rsid w:val="001562E2"/>
    <w:rsid w:val="001575EC"/>
    <w:rsid w:val="001577D4"/>
    <w:rsid w:val="00157814"/>
    <w:rsid w:val="0016410B"/>
    <w:rsid w:val="00164668"/>
    <w:rsid w:val="001676CC"/>
    <w:rsid w:val="00187830"/>
    <w:rsid w:val="00190B23"/>
    <w:rsid w:val="00194087"/>
    <w:rsid w:val="0019596A"/>
    <w:rsid w:val="00195F8B"/>
    <w:rsid w:val="0019703F"/>
    <w:rsid w:val="001A13AA"/>
    <w:rsid w:val="001A2BED"/>
    <w:rsid w:val="001A2CE8"/>
    <w:rsid w:val="001A71F5"/>
    <w:rsid w:val="001A7456"/>
    <w:rsid w:val="001B3876"/>
    <w:rsid w:val="001B5142"/>
    <w:rsid w:val="001B6995"/>
    <w:rsid w:val="001B6BB6"/>
    <w:rsid w:val="001C088F"/>
    <w:rsid w:val="001C118E"/>
    <w:rsid w:val="001C39CD"/>
    <w:rsid w:val="001D1D69"/>
    <w:rsid w:val="001D25D8"/>
    <w:rsid w:val="001D356C"/>
    <w:rsid w:val="001E00D4"/>
    <w:rsid w:val="001E77FC"/>
    <w:rsid w:val="001F368B"/>
    <w:rsid w:val="0020544A"/>
    <w:rsid w:val="00205911"/>
    <w:rsid w:val="0020649F"/>
    <w:rsid w:val="00213B53"/>
    <w:rsid w:val="00213DE2"/>
    <w:rsid w:val="00214FF0"/>
    <w:rsid w:val="0021603E"/>
    <w:rsid w:val="00220B2E"/>
    <w:rsid w:val="0022192F"/>
    <w:rsid w:val="00223494"/>
    <w:rsid w:val="0022408B"/>
    <w:rsid w:val="002300C7"/>
    <w:rsid w:val="00230CFA"/>
    <w:rsid w:val="00231B2F"/>
    <w:rsid w:val="00232330"/>
    <w:rsid w:val="002343C8"/>
    <w:rsid w:val="00234875"/>
    <w:rsid w:val="002370B8"/>
    <w:rsid w:val="002421EE"/>
    <w:rsid w:val="00245C1E"/>
    <w:rsid w:val="002465C3"/>
    <w:rsid w:val="00251A4D"/>
    <w:rsid w:val="00260C78"/>
    <w:rsid w:val="00261AC7"/>
    <w:rsid w:val="002625B3"/>
    <w:rsid w:val="002625E2"/>
    <w:rsid w:val="0026306B"/>
    <w:rsid w:val="00263A46"/>
    <w:rsid w:val="00264543"/>
    <w:rsid w:val="00265B69"/>
    <w:rsid w:val="00270105"/>
    <w:rsid w:val="00272C63"/>
    <w:rsid w:val="00273A6D"/>
    <w:rsid w:val="00274952"/>
    <w:rsid w:val="00274CF8"/>
    <w:rsid w:val="00275A1D"/>
    <w:rsid w:val="00281C87"/>
    <w:rsid w:val="00287F17"/>
    <w:rsid w:val="00290471"/>
    <w:rsid w:val="00292280"/>
    <w:rsid w:val="002949F9"/>
    <w:rsid w:val="002A1C2C"/>
    <w:rsid w:val="002A2AE3"/>
    <w:rsid w:val="002A5EFA"/>
    <w:rsid w:val="002A7C27"/>
    <w:rsid w:val="002B1E67"/>
    <w:rsid w:val="002B386C"/>
    <w:rsid w:val="002B4469"/>
    <w:rsid w:val="002C1CE7"/>
    <w:rsid w:val="002C223E"/>
    <w:rsid w:val="002C29FB"/>
    <w:rsid w:val="002C4640"/>
    <w:rsid w:val="002C590F"/>
    <w:rsid w:val="002C7574"/>
    <w:rsid w:val="002C7AED"/>
    <w:rsid w:val="002D2157"/>
    <w:rsid w:val="002D3E35"/>
    <w:rsid w:val="002D54DC"/>
    <w:rsid w:val="002D648A"/>
    <w:rsid w:val="002E551A"/>
    <w:rsid w:val="002F16FE"/>
    <w:rsid w:val="002F31E7"/>
    <w:rsid w:val="002F6486"/>
    <w:rsid w:val="002F7343"/>
    <w:rsid w:val="002F7B65"/>
    <w:rsid w:val="00302472"/>
    <w:rsid w:val="00303041"/>
    <w:rsid w:val="003043D3"/>
    <w:rsid w:val="00310726"/>
    <w:rsid w:val="00310E7B"/>
    <w:rsid w:val="00311D81"/>
    <w:rsid w:val="00312505"/>
    <w:rsid w:val="00312E66"/>
    <w:rsid w:val="00316AEC"/>
    <w:rsid w:val="0031705E"/>
    <w:rsid w:val="00321825"/>
    <w:rsid w:val="00323603"/>
    <w:rsid w:val="00326316"/>
    <w:rsid w:val="00326BA6"/>
    <w:rsid w:val="00327E9B"/>
    <w:rsid w:val="0033482D"/>
    <w:rsid w:val="0033539F"/>
    <w:rsid w:val="00340263"/>
    <w:rsid w:val="00341C22"/>
    <w:rsid w:val="00342955"/>
    <w:rsid w:val="00345D7A"/>
    <w:rsid w:val="003556FD"/>
    <w:rsid w:val="00360367"/>
    <w:rsid w:val="003625CE"/>
    <w:rsid w:val="003631E8"/>
    <w:rsid w:val="003639FF"/>
    <w:rsid w:val="00364DA0"/>
    <w:rsid w:val="00366DF1"/>
    <w:rsid w:val="00367DD9"/>
    <w:rsid w:val="003727E2"/>
    <w:rsid w:val="00375ACD"/>
    <w:rsid w:val="003848C5"/>
    <w:rsid w:val="00384E75"/>
    <w:rsid w:val="00385B1D"/>
    <w:rsid w:val="003869B5"/>
    <w:rsid w:val="003A006A"/>
    <w:rsid w:val="003A0223"/>
    <w:rsid w:val="003A08FD"/>
    <w:rsid w:val="003A318D"/>
    <w:rsid w:val="003A45AA"/>
    <w:rsid w:val="003A47A3"/>
    <w:rsid w:val="003B0444"/>
    <w:rsid w:val="003B0550"/>
    <w:rsid w:val="003B1AFE"/>
    <w:rsid w:val="003C1244"/>
    <w:rsid w:val="003C2C8C"/>
    <w:rsid w:val="003C37EB"/>
    <w:rsid w:val="003C4961"/>
    <w:rsid w:val="003C5423"/>
    <w:rsid w:val="003E29DC"/>
    <w:rsid w:val="003E549E"/>
    <w:rsid w:val="003E5728"/>
    <w:rsid w:val="003E70C2"/>
    <w:rsid w:val="003F0C83"/>
    <w:rsid w:val="003F2AAB"/>
    <w:rsid w:val="003F5D07"/>
    <w:rsid w:val="003F76BE"/>
    <w:rsid w:val="004008D4"/>
    <w:rsid w:val="00400EBD"/>
    <w:rsid w:val="0040147E"/>
    <w:rsid w:val="004026DB"/>
    <w:rsid w:val="00403B2B"/>
    <w:rsid w:val="004052AE"/>
    <w:rsid w:val="004058F8"/>
    <w:rsid w:val="004112D4"/>
    <w:rsid w:val="004125B1"/>
    <w:rsid w:val="00414285"/>
    <w:rsid w:val="00417F5E"/>
    <w:rsid w:val="0042303C"/>
    <w:rsid w:val="00424213"/>
    <w:rsid w:val="00425904"/>
    <w:rsid w:val="00426B7E"/>
    <w:rsid w:val="00427BF8"/>
    <w:rsid w:val="00434ED3"/>
    <w:rsid w:val="004351E9"/>
    <w:rsid w:val="00440E05"/>
    <w:rsid w:val="004559B0"/>
    <w:rsid w:val="00455ACC"/>
    <w:rsid w:val="00460BFB"/>
    <w:rsid w:val="00471406"/>
    <w:rsid w:val="004725F2"/>
    <w:rsid w:val="00472CE6"/>
    <w:rsid w:val="004742A8"/>
    <w:rsid w:val="00476777"/>
    <w:rsid w:val="00481F63"/>
    <w:rsid w:val="00485599"/>
    <w:rsid w:val="00490567"/>
    <w:rsid w:val="00494E92"/>
    <w:rsid w:val="00495ABC"/>
    <w:rsid w:val="004975E6"/>
    <w:rsid w:val="00497B53"/>
    <w:rsid w:val="004A002A"/>
    <w:rsid w:val="004A04B0"/>
    <w:rsid w:val="004A3470"/>
    <w:rsid w:val="004A3FB3"/>
    <w:rsid w:val="004A4C7D"/>
    <w:rsid w:val="004B021A"/>
    <w:rsid w:val="004B0731"/>
    <w:rsid w:val="004B0EC6"/>
    <w:rsid w:val="004B12AD"/>
    <w:rsid w:val="004B3121"/>
    <w:rsid w:val="004B389D"/>
    <w:rsid w:val="004B67F9"/>
    <w:rsid w:val="004B6CFB"/>
    <w:rsid w:val="004C2E01"/>
    <w:rsid w:val="004C2E60"/>
    <w:rsid w:val="004C5B41"/>
    <w:rsid w:val="004C6548"/>
    <w:rsid w:val="004C7C49"/>
    <w:rsid w:val="004C7F23"/>
    <w:rsid w:val="004D1D65"/>
    <w:rsid w:val="004D34B0"/>
    <w:rsid w:val="004D4EE9"/>
    <w:rsid w:val="004D550B"/>
    <w:rsid w:val="004D6F24"/>
    <w:rsid w:val="004D7E69"/>
    <w:rsid w:val="004E190C"/>
    <w:rsid w:val="004E2D2A"/>
    <w:rsid w:val="004F25FA"/>
    <w:rsid w:val="004F2D84"/>
    <w:rsid w:val="004F339F"/>
    <w:rsid w:val="004F3519"/>
    <w:rsid w:val="004F7AFF"/>
    <w:rsid w:val="004F7C0F"/>
    <w:rsid w:val="0050131B"/>
    <w:rsid w:val="00502A87"/>
    <w:rsid w:val="0050325B"/>
    <w:rsid w:val="0050408A"/>
    <w:rsid w:val="00506162"/>
    <w:rsid w:val="00510FB4"/>
    <w:rsid w:val="00514A64"/>
    <w:rsid w:val="00522570"/>
    <w:rsid w:val="005234FC"/>
    <w:rsid w:val="0052393E"/>
    <w:rsid w:val="00524147"/>
    <w:rsid w:val="005242DB"/>
    <w:rsid w:val="005249A1"/>
    <w:rsid w:val="00526844"/>
    <w:rsid w:val="005345EA"/>
    <w:rsid w:val="005442DF"/>
    <w:rsid w:val="00547474"/>
    <w:rsid w:val="00552543"/>
    <w:rsid w:val="00554035"/>
    <w:rsid w:val="005605A6"/>
    <w:rsid w:val="00581921"/>
    <w:rsid w:val="00586820"/>
    <w:rsid w:val="00587EC3"/>
    <w:rsid w:val="005A08EC"/>
    <w:rsid w:val="005A23B8"/>
    <w:rsid w:val="005A315B"/>
    <w:rsid w:val="005A620E"/>
    <w:rsid w:val="005B45B6"/>
    <w:rsid w:val="005B50C4"/>
    <w:rsid w:val="005B723C"/>
    <w:rsid w:val="005C224D"/>
    <w:rsid w:val="005C3BB6"/>
    <w:rsid w:val="005C7146"/>
    <w:rsid w:val="005D0997"/>
    <w:rsid w:val="005D1A25"/>
    <w:rsid w:val="005D2D6F"/>
    <w:rsid w:val="005D49C6"/>
    <w:rsid w:val="005D6458"/>
    <w:rsid w:val="005E1C04"/>
    <w:rsid w:val="005E1CD8"/>
    <w:rsid w:val="005E4B87"/>
    <w:rsid w:val="005F131D"/>
    <w:rsid w:val="005F4C38"/>
    <w:rsid w:val="005F6A43"/>
    <w:rsid w:val="005F7050"/>
    <w:rsid w:val="006005F8"/>
    <w:rsid w:val="00600D7C"/>
    <w:rsid w:val="0060107D"/>
    <w:rsid w:val="006023A7"/>
    <w:rsid w:val="00605B40"/>
    <w:rsid w:val="0060637B"/>
    <w:rsid w:val="006066FE"/>
    <w:rsid w:val="00613279"/>
    <w:rsid w:val="00613996"/>
    <w:rsid w:val="00615627"/>
    <w:rsid w:val="006163E3"/>
    <w:rsid w:val="00621120"/>
    <w:rsid w:val="006231F1"/>
    <w:rsid w:val="0063276B"/>
    <w:rsid w:val="0063344C"/>
    <w:rsid w:val="0063770E"/>
    <w:rsid w:val="00642219"/>
    <w:rsid w:val="0064239B"/>
    <w:rsid w:val="006528DC"/>
    <w:rsid w:val="00654D16"/>
    <w:rsid w:val="00664B25"/>
    <w:rsid w:val="00664D98"/>
    <w:rsid w:val="00664DD7"/>
    <w:rsid w:val="00667623"/>
    <w:rsid w:val="00667A8A"/>
    <w:rsid w:val="00672CEA"/>
    <w:rsid w:val="006736D3"/>
    <w:rsid w:val="00673BA7"/>
    <w:rsid w:val="00673DB7"/>
    <w:rsid w:val="00680D89"/>
    <w:rsid w:val="0068178C"/>
    <w:rsid w:val="00684B3A"/>
    <w:rsid w:val="006856E2"/>
    <w:rsid w:val="00686B5B"/>
    <w:rsid w:val="00691335"/>
    <w:rsid w:val="0069197B"/>
    <w:rsid w:val="00693446"/>
    <w:rsid w:val="006958F1"/>
    <w:rsid w:val="006974BE"/>
    <w:rsid w:val="006A1F5B"/>
    <w:rsid w:val="006A3883"/>
    <w:rsid w:val="006B0B48"/>
    <w:rsid w:val="006B215F"/>
    <w:rsid w:val="006B40A1"/>
    <w:rsid w:val="006B6BB4"/>
    <w:rsid w:val="006C0179"/>
    <w:rsid w:val="006C1522"/>
    <w:rsid w:val="006C65ED"/>
    <w:rsid w:val="006D3807"/>
    <w:rsid w:val="006D7F02"/>
    <w:rsid w:val="006E38C7"/>
    <w:rsid w:val="006E5825"/>
    <w:rsid w:val="006F1DE6"/>
    <w:rsid w:val="006F3EAD"/>
    <w:rsid w:val="006F7FD3"/>
    <w:rsid w:val="007006EC"/>
    <w:rsid w:val="00700A48"/>
    <w:rsid w:val="007066D7"/>
    <w:rsid w:val="00712AC8"/>
    <w:rsid w:val="00714D77"/>
    <w:rsid w:val="007151B9"/>
    <w:rsid w:val="0072085D"/>
    <w:rsid w:val="0072117F"/>
    <w:rsid w:val="00722335"/>
    <w:rsid w:val="007243C5"/>
    <w:rsid w:val="00724C12"/>
    <w:rsid w:val="00725F53"/>
    <w:rsid w:val="00725F56"/>
    <w:rsid w:val="00727B63"/>
    <w:rsid w:val="00730C5C"/>
    <w:rsid w:val="00731C3B"/>
    <w:rsid w:val="0073429B"/>
    <w:rsid w:val="00747544"/>
    <w:rsid w:val="00751057"/>
    <w:rsid w:val="00751B3A"/>
    <w:rsid w:val="007532E2"/>
    <w:rsid w:val="007575B1"/>
    <w:rsid w:val="00775673"/>
    <w:rsid w:val="0077771A"/>
    <w:rsid w:val="00777A1F"/>
    <w:rsid w:val="00784B49"/>
    <w:rsid w:val="00797274"/>
    <w:rsid w:val="007A1EAA"/>
    <w:rsid w:val="007B4200"/>
    <w:rsid w:val="007B75D0"/>
    <w:rsid w:val="007C0207"/>
    <w:rsid w:val="007C40C1"/>
    <w:rsid w:val="007D1E4D"/>
    <w:rsid w:val="007D262F"/>
    <w:rsid w:val="007D65A5"/>
    <w:rsid w:val="007E31B9"/>
    <w:rsid w:val="007E31D0"/>
    <w:rsid w:val="007E6108"/>
    <w:rsid w:val="007F1F69"/>
    <w:rsid w:val="007F55D6"/>
    <w:rsid w:val="007F6433"/>
    <w:rsid w:val="007F7497"/>
    <w:rsid w:val="00800896"/>
    <w:rsid w:val="00811BBD"/>
    <w:rsid w:val="00814391"/>
    <w:rsid w:val="008160C1"/>
    <w:rsid w:val="00816783"/>
    <w:rsid w:val="00823ADF"/>
    <w:rsid w:val="00824955"/>
    <w:rsid w:val="008260F3"/>
    <w:rsid w:val="00826FEA"/>
    <w:rsid w:val="00831542"/>
    <w:rsid w:val="008324B3"/>
    <w:rsid w:val="008363B8"/>
    <w:rsid w:val="008376C2"/>
    <w:rsid w:val="00841448"/>
    <w:rsid w:val="00841C59"/>
    <w:rsid w:val="00845088"/>
    <w:rsid w:val="00846330"/>
    <w:rsid w:val="00852B9A"/>
    <w:rsid w:val="00852D3F"/>
    <w:rsid w:val="008532E4"/>
    <w:rsid w:val="00855E53"/>
    <w:rsid w:val="0086122A"/>
    <w:rsid w:val="00861957"/>
    <w:rsid w:val="0086454D"/>
    <w:rsid w:val="00865187"/>
    <w:rsid w:val="0086535C"/>
    <w:rsid w:val="00867C19"/>
    <w:rsid w:val="00870037"/>
    <w:rsid w:val="00870733"/>
    <w:rsid w:val="00874D74"/>
    <w:rsid w:val="0087612A"/>
    <w:rsid w:val="00877232"/>
    <w:rsid w:val="00881AC7"/>
    <w:rsid w:val="00882A01"/>
    <w:rsid w:val="0089032F"/>
    <w:rsid w:val="008970DE"/>
    <w:rsid w:val="00897B45"/>
    <w:rsid w:val="00897BBD"/>
    <w:rsid w:val="008A2D28"/>
    <w:rsid w:val="008A2DF4"/>
    <w:rsid w:val="008A347E"/>
    <w:rsid w:val="008A42F0"/>
    <w:rsid w:val="008A4498"/>
    <w:rsid w:val="008B1F38"/>
    <w:rsid w:val="008B32A1"/>
    <w:rsid w:val="008B41F1"/>
    <w:rsid w:val="008B5DFB"/>
    <w:rsid w:val="008C518D"/>
    <w:rsid w:val="008C6614"/>
    <w:rsid w:val="008C771F"/>
    <w:rsid w:val="008D339E"/>
    <w:rsid w:val="008E11AC"/>
    <w:rsid w:val="008E1408"/>
    <w:rsid w:val="008F1D23"/>
    <w:rsid w:val="008F31D8"/>
    <w:rsid w:val="008F7FC5"/>
    <w:rsid w:val="00903168"/>
    <w:rsid w:val="00907662"/>
    <w:rsid w:val="00907D34"/>
    <w:rsid w:val="009111E2"/>
    <w:rsid w:val="009146AB"/>
    <w:rsid w:val="00914AE0"/>
    <w:rsid w:val="0091741E"/>
    <w:rsid w:val="00917A2A"/>
    <w:rsid w:val="00917AEE"/>
    <w:rsid w:val="00926991"/>
    <w:rsid w:val="00926E1C"/>
    <w:rsid w:val="00927EBD"/>
    <w:rsid w:val="00931E46"/>
    <w:rsid w:val="00932EEC"/>
    <w:rsid w:val="00934CE2"/>
    <w:rsid w:val="00940242"/>
    <w:rsid w:val="00953CDF"/>
    <w:rsid w:val="009556D2"/>
    <w:rsid w:val="00955AB3"/>
    <w:rsid w:val="0095605C"/>
    <w:rsid w:val="00956CAA"/>
    <w:rsid w:val="009616A8"/>
    <w:rsid w:val="00961F94"/>
    <w:rsid w:val="00963097"/>
    <w:rsid w:val="00966320"/>
    <w:rsid w:val="009714D9"/>
    <w:rsid w:val="00972167"/>
    <w:rsid w:val="00972749"/>
    <w:rsid w:val="00973690"/>
    <w:rsid w:val="00973B86"/>
    <w:rsid w:val="00977422"/>
    <w:rsid w:val="0097776C"/>
    <w:rsid w:val="00977A5B"/>
    <w:rsid w:val="009810D1"/>
    <w:rsid w:val="009827AA"/>
    <w:rsid w:val="00982F40"/>
    <w:rsid w:val="0098409C"/>
    <w:rsid w:val="00985BF8"/>
    <w:rsid w:val="00990ADB"/>
    <w:rsid w:val="0099107F"/>
    <w:rsid w:val="009925BB"/>
    <w:rsid w:val="009939E6"/>
    <w:rsid w:val="00996292"/>
    <w:rsid w:val="009A25FB"/>
    <w:rsid w:val="009A48CA"/>
    <w:rsid w:val="009A580D"/>
    <w:rsid w:val="009A6437"/>
    <w:rsid w:val="009A7483"/>
    <w:rsid w:val="009B00AF"/>
    <w:rsid w:val="009B1DD2"/>
    <w:rsid w:val="009B41C6"/>
    <w:rsid w:val="009B6B5C"/>
    <w:rsid w:val="009B7067"/>
    <w:rsid w:val="009B737D"/>
    <w:rsid w:val="009B7921"/>
    <w:rsid w:val="009C11DD"/>
    <w:rsid w:val="009C51F8"/>
    <w:rsid w:val="009D0B2A"/>
    <w:rsid w:val="009D1863"/>
    <w:rsid w:val="009D1CC9"/>
    <w:rsid w:val="009D20A4"/>
    <w:rsid w:val="009D61EC"/>
    <w:rsid w:val="009E30D1"/>
    <w:rsid w:val="009E5659"/>
    <w:rsid w:val="009E5BD9"/>
    <w:rsid w:val="009E67A1"/>
    <w:rsid w:val="009E7AA3"/>
    <w:rsid w:val="009E7EB6"/>
    <w:rsid w:val="009F55B2"/>
    <w:rsid w:val="009F55BA"/>
    <w:rsid w:val="009F7310"/>
    <w:rsid w:val="00A035EF"/>
    <w:rsid w:val="00A06309"/>
    <w:rsid w:val="00A063E1"/>
    <w:rsid w:val="00A10B12"/>
    <w:rsid w:val="00A13C07"/>
    <w:rsid w:val="00A13DD9"/>
    <w:rsid w:val="00A156DC"/>
    <w:rsid w:val="00A159B0"/>
    <w:rsid w:val="00A21CCA"/>
    <w:rsid w:val="00A30333"/>
    <w:rsid w:val="00A3182E"/>
    <w:rsid w:val="00A33746"/>
    <w:rsid w:val="00A3564A"/>
    <w:rsid w:val="00A36F8A"/>
    <w:rsid w:val="00A40AE9"/>
    <w:rsid w:val="00A46BFE"/>
    <w:rsid w:val="00A47F50"/>
    <w:rsid w:val="00A50744"/>
    <w:rsid w:val="00A50D6F"/>
    <w:rsid w:val="00A50DBF"/>
    <w:rsid w:val="00A57922"/>
    <w:rsid w:val="00A57ACD"/>
    <w:rsid w:val="00A60AD8"/>
    <w:rsid w:val="00A66903"/>
    <w:rsid w:val="00A7014C"/>
    <w:rsid w:val="00A71849"/>
    <w:rsid w:val="00A74B70"/>
    <w:rsid w:val="00A775C9"/>
    <w:rsid w:val="00A821C5"/>
    <w:rsid w:val="00A841DF"/>
    <w:rsid w:val="00A85FB8"/>
    <w:rsid w:val="00A8700C"/>
    <w:rsid w:val="00A8781B"/>
    <w:rsid w:val="00A956F0"/>
    <w:rsid w:val="00A97EEB"/>
    <w:rsid w:val="00AA0B20"/>
    <w:rsid w:val="00AA1038"/>
    <w:rsid w:val="00AC340C"/>
    <w:rsid w:val="00AC404F"/>
    <w:rsid w:val="00AC4328"/>
    <w:rsid w:val="00AC4722"/>
    <w:rsid w:val="00AC4C4D"/>
    <w:rsid w:val="00AC5EB7"/>
    <w:rsid w:val="00AC6F0C"/>
    <w:rsid w:val="00AC7691"/>
    <w:rsid w:val="00AD40C1"/>
    <w:rsid w:val="00AD5775"/>
    <w:rsid w:val="00AD631B"/>
    <w:rsid w:val="00AD68C3"/>
    <w:rsid w:val="00AD7AE5"/>
    <w:rsid w:val="00AE0E22"/>
    <w:rsid w:val="00AE0FD9"/>
    <w:rsid w:val="00AE32F9"/>
    <w:rsid w:val="00AE6168"/>
    <w:rsid w:val="00AF0807"/>
    <w:rsid w:val="00AF3F5D"/>
    <w:rsid w:val="00AF72AE"/>
    <w:rsid w:val="00B01259"/>
    <w:rsid w:val="00B034C1"/>
    <w:rsid w:val="00B03C3C"/>
    <w:rsid w:val="00B0495C"/>
    <w:rsid w:val="00B067A6"/>
    <w:rsid w:val="00B131FE"/>
    <w:rsid w:val="00B139C3"/>
    <w:rsid w:val="00B13E7E"/>
    <w:rsid w:val="00B144F2"/>
    <w:rsid w:val="00B14779"/>
    <w:rsid w:val="00B2049E"/>
    <w:rsid w:val="00B2181F"/>
    <w:rsid w:val="00B22D3C"/>
    <w:rsid w:val="00B251DC"/>
    <w:rsid w:val="00B27349"/>
    <w:rsid w:val="00B31F77"/>
    <w:rsid w:val="00B32ABE"/>
    <w:rsid w:val="00B35573"/>
    <w:rsid w:val="00B37E94"/>
    <w:rsid w:val="00B405A3"/>
    <w:rsid w:val="00B41F74"/>
    <w:rsid w:val="00B439AD"/>
    <w:rsid w:val="00B52652"/>
    <w:rsid w:val="00B52BB4"/>
    <w:rsid w:val="00B53BBD"/>
    <w:rsid w:val="00B53C4D"/>
    <w:rsid w:val="00B560D4"/>
    <w:rsid w:val="00B62059"/>
    <w:rsid w:val="00B623C6"/>
    <w:rsid w:val="00B62458"/>
    <w:rsid w:val="00B67BC1"/>
    <w:rsid w:val="00B72CA5"/>
    <w:rsid w:val="00B72FB0"/>
    <w:rsid w:val="00B7796A"/>
    <w:rsid w:val="00B83BBE"/>
    <w:rsid w:val="00B85160"/>
    <w:rsid w:val="00B903C8"/>
    <w:rsid w:val="00B95E54"/>
    <w:rsid w:val="00BA08D2"/>
    <w:rsid w:val="00BA2624"/>
    <w:rsid w:val="00BA2834"/>
    <w:rsid w:val="00BB170C"/>
    <w:rsid w:val="00BB1B07"/>
    <w:rsid w:val="00BB1C21"/>
    <w:rsid w:val="00BB2365"/>
    <w:rsid w:val="00BB4071"/>
    <w:rsid w:val="00BB42D5"/>
    <w:rsid w:val="00BC6326"/>
    <w:rsid w:val="00BC7218"/>
    <w:rsid w:val="00BD46FE"/>
    <w:rsid w:val="00BD75D1"/>
    <w:rsid w:val="00BE0D8D"/>
    <w:rsid w:val="00BE0E19"/>
    <w:rsid w:val="00BE19B4"/>
    <w:rsid w:val="00BE1A40"/>
    <w:rsid w:val="00BE3161"/>
    <w:rsid w:val="00BE54E5"/>
    <w:rsid w:val="00BE5E21"/>
    <w:rsid w:val="00BE6194"/>
    <w:rsid w:val="00BF01B4"/>
    <w:rsid w:val="00BF2F19"/>
    <w:rsid w:val="00BF57E9"/>
    <w:rsid w:val="00BF61EB"/>
    <w:rsid w:val="00BF7664"/>
    <w:rsid w:val="00C0342C"/>
    <w:rsid w:val="00C04812"/>
    <w:rsid w:val="00C059BB"/>
    <w:rsid w:val="00C05FA8"/>
    <w:rsid w:val="00C1074D"/>
    <w:rsid w:val="00C107AA"/>
    <w:rsid w:val="00C11E20"/>
    <w:rsid w:val="00C12794"/>
    <w:rsid w:val="00C138C7"/>
    <w:rsid w:val="00C24DF7"/>
    <w:rsid w:val="00C24E7F"/>
    <w:rsid w:val="00C26B27"/>
    <w:rsid w:val="00C276D7"/>
    <w:rsid w:val="00C301D1"/>
    <w:rsid w:val="00C30DAA"/>
    <w:rsid w:val="00C31169"/>
    <w:rsid w:val="00C31432"/>
    <w:rsid w:val="00C33434"/>
    <w:rsid w:val="00C34624"/>
    <w:rsid w:val="00C3577F"/>
    <w:rsid w:val="00C41CE2"/>
    <w:rsid w:val="00C43CA7"/>
    <w:rsid w:val="00C44BFA"/>
    <w:rsid w:val="00C50DF9"/>
    <w:rsid w:val="00C52A1B"/>
    <w:rsid w:val="00C5323F"/>
    <w:rsid w:val="00C54458"/>
    <w:rsid w:val="00C5593C"/>
    <w:rsid w:val="00C61C2E"/>
    <w:rsid w:val="00C62DC3"/>
    <w:rsid w:val="00C66E1B"/>
    <w:rsid w:val="00C73846"/>
    <w:rsid w:val="00C7453E"/>
    <w:rsid w:val="00C7546F"/>
    <w:rsid w:val="00C75AF0"/>
    <w:rsid w:val="00C75D50"/>
    <w:rsid w:val="00C7699D"/>
    <w:rsid w:val="00C828E1"/>
    <w:rsid w:val="00C837C3"/>
    <w:rsid w:val="00C84AFC"/>
    <w:rsid w:val="00C86900"/>
    <w:rsid w:val="00C870C2"/>
    <w:rsid w:val="00C87B0B"/>
    <w:rsid w:val="00C87D75"/>
    <w:rsid w:val="00C9239E"/>
    <w:rsid w:val="00CA20EF"/>
    <w:rsid w:val="00CA45D7"/>
    <w:rsid w:val="00CA7D71"/>
    <w:rsid w:val="00CB3772"/>
    <w:rsid w:val="00CB66A3"/>
    <w:rsid w:val="00CC60F2"/>
    <w:rsid w:val="00CC6FE9"/>
    <w:rsid w:val="00CC7B26"/>
    <w:rsid w:val="00CC7C10"/>
    <w:rsid w:val="00CD1038"/>
    <w:rsid w:val="00CE0C77"/>
    <w:rsid w:val="00CE3DFB"/>
    <w:rsid w:val="00CE51AF"/>
    <w:rsid w:val="00CF10EE"/>
    <w:rsid w:val="00CF3079"/>
    <w:rsid w:val="00CF3487"/>
    <w:rsid w:val="00CF474B"/>
    <w:rsid w:val="00CF73EB"/>
    <w:rsid w:val="00CF7AA9"/>
    <w:rsid w:val="00D00475"/>
    <w:rsid w:val="00D02624"/>
    <w:rsid w:val="00D02D35"/>
    <w:rsid w:val="00D04F62"/>
    <w:rsid w:val="00D06B9C"/>
    <w:rsid w:val="00D10A3E"/>
    <w:rsid w:val="00D12EC1"/>
    <w:rsid w:val="00D14F5F"/>
    <w:rsid w:val="00D157C3"/>
    <w:rsid w:val="00D33C33"/>
    <w:rsid w:val="00D50182"/>
    <w:rsid w:val="00D5037C"/>
    <w:rsid w:val="00D516D9"/>
    <w:rsid w:val="00D5252B"/>
    <w:rsid w:val="00D55181"/>
    <w:rsid w:val="00D5696C"/>
    <w:rsid w:val="00D56F0D"/>
    <w:rsid w:val="00D5702D"/>
    <w:rsid w:val="00D608ED"/>
    <w:rsid w:val="00D627C0"/>
    <w:rsid w:val="00D65F50"/>
    <w:rsid w:val="00D6712B"/>
    <w:rsid w:val="00D67E96"/>
    <w:rsid w:val="00D71625"/>
    <w:rsid w:val="00D7239C"/>
    <w:rsid w:val="00D724B2"/>
    <w:rsid w:val="00D727DA"/>
    <w:rsid w:val="00D74D87"/>
    <w:rsid w:val="00D7708D"/>
    <w:rsid w:val="00D77309"/>
    <w:rsid w:val="00D778BE"/>
    <w:rsid w:val="00D812C6"/>
    <w:rsid w:val="00D81707"/>
    <w:rsid w:val="00D82E53"/>
    <w:rsid w:val="00D876EC"/>
    <w:rsid w:val="00D929A0"/>
    <w:rsid w:val="00D94472"/>
    <w:rsid w:val="00DA28B3"/>
    <w:rsid w:val="00DA2AAD"/>
    <w:rsid w:val="00DA58B6"/>
    <w:rsid w:val="00DA61AF"/>
    <w:rsid w:val="00DA7B88"/>
    <w:rsid w:val="00DB0B1B"/>
    <w:rsid w:val="00DB3F2F"/>
    <w:rsid w:val="00DB5594"/>
    <w:rsid w:val="00DB7798"/>
    <w:rsid w:val="00DC570E"/>
    <w:rsid w:val="00DC59DE"/>
    <w:rsid w:val="00DD12C3"/>
    <w:rsid w:val="00DE4DF1"/>
    <w:rsid w:val="00DE6018"/>
    <w:rsid w:val="00DF0357"/>
    <w:rsid w:val="00DF554E"/>
    <w:rsid w:val="00E01162"/>
    <w:rsid w:val="00E01436"/>
    <w:rsid w:val="00E04B07"/>
    <w:rsid w:val="00E0593B"/>
    <w:rsid w:val="00E07B94"/>
    <w:rsid w:val="00E11A90"/>
    <w:rsid w:val="00E13BBD"/>
    <w:rsid w:val="00E143DE"/>
    <w:rsid w:val="00E1654F"/>
    <w:rsid w:val="00E16598"/>
    <w:rsid w:val="00E167B3"/>
    <w:rsid w:val="00E2335E"/>
    <w:rsid w:val="00E30D8E"/>
    <w:rsid w:val="00E34298"/>
    <w:rsid w:val="00E352C8"/>
    <w:rsid w:val="00E4001A"/>
    <w:rsid w:val="00E42BA3"/>
    <w:rsid w:val="00E43269"/>
    <w:rsid w:val="00E44B18"/>
    <w:rsid w:val="00E473AC"/>
    <w:rsid w:val="00E508DC"/>
    <w:rsid w:val="00E51DB3"/>
    <w:rsid w:val="00E51E4E"/>
    <w:rsid w:val="00E51F8A"/>
    <w:rsid w:val="00E52A30"/>
    <w:rsid w:val="00E536A8"/>
    <w:rsid w:val="00E54F5F"/>
    <w:rsid w:val="00E55694"/>
    <w:rsid w:val="00E65852"/>
    <w:rsid w:val="00E658D2"/>
    <w:rsid w:val="00E65DF4"/>
    <w:rsid w:val="00E715FD"/>
    <w:rsid w:val="00E73AD8"/>
    <w:rsid w:val="00E743D1"/>
    <w:rsid w:val="00E74EFC"/>
    <w:rsid w:val="00E750C6"/>
    <w:rsid w:val="00E80FC2"/>
    <w:rsid w:val="00E861F3"/>
    <w:rsid w:val="00E90A62"/>
    <w:rsid w:val="00E91ADB"/>
    <w:rsid w:val="00E92590"/>
    <w:rsid w:val="00E96AEE"/>
    <w:rsid w:val="00E96E02"/>
    <w:rsid w:val="00EA0D96"/>
    <w:rsid w:val="00EA5729"/>
    <w:rsid w:val="00EA5E3D"/>
    <w:rsid w:val="00EA6DC3"/>
    <w:rsid w:val="00EA7976"/>
    <w:rsid w:val="00EB1C67"/>
    <w:rsid w:val="00EB214E"/>
    <w:rsid w:val="00EB359E"/>
    <w:rsid w:val="00EB482B"/>
    <w:rsid w:val="00EB50CA"/>
    <w:rsid w:val="00EB61A1"/>
    <w:rsid w:val="00EB628C"/>
    <w:rsid w:val="00EB7198"/>
    <w:rsid w:val="00EC1251"/>
    <w:rsid w:val="00EC2F42"/>
    <w:rsid w:val="00EC38EA"/>
    <w:rsid w:val="00EC3D00"/>
    <w:rsid w:val="00EC57B9"/>
    <w:rsid w:val="00ED24E5"/>
    <w:rsid w:val="00ED4CA2"/>
    <w:rsid w:val="00ED7299"/>
    <w:rsid w:val="00EE147D"/>
    <w:rsid w:val="00EE1F49"/>
    <w:rsid w:val="00EE2FA2"/>
    <w:rsid w:val="00EE5716"/>
    <w:rsid w:val="00EE6407"/>
    <w:rsid w:val="00EF1069"/>
    <w:rsid w:val="00EF1442"/>
    <w:rsid w:val="00EF6070"/>
    <w:rsid w:val="00EF7736"/>
    <w:rsid w:val="00EF7E02"/>
    <w:rsid w:val="00F018E2"/>
    <w:rsid w:val="00F01921"/>
    <w:rsid w:val="00F05400"/>
    <w:rsid w:val="00F1453D"/>
    <w:rsid w:val="00F1476D"/>
    <w:rsid w:val="00F15607"/>
    <w:rsid w:val="00F162CD"/>
    <w:rsid w:val="00F25362"/>
    <w:rsid w:val="00F25452"/>
    <w:rsid w:val="00F273F3"/>
    <w:rsid w:val="00F309AF"/>
    <w:rsid w:val="00F338DD"/>
    <w:rsid w:val="00F40C8D"/>
    <w:rsid w:val="00F44633"/>
    <w:rsid w:val="00F4485A"/>
    <w:rsid w:val="00F470C0"/>
    <w:rsid w:val="00F4787F"/>
    <w:rsid w:val="00F47B17"/>
    <w:rsid w:val="00F52907"/>
    <w:rsid w:val="00F538EA"/>
    <w:rsid w:val="00F539F9"/>
    <w:rsid w:val="00F6186D"/>
    <w:rsid w:val="00F65DA8"/>
    <w:rsid w:val="00F65ED1"/>
    <w:rsid w:val="00F6710E"/>
    <w:rsid w:val="00F70904"/>
    <w:rsid w:val="00F819AB"/>
    <w:rsid w:val="00F81BC9"/>
    <w:rsid w:val="00F81DCB"/>
    <w:rsid w:val="00F82CE2"/>
    <w:rsid w:val="00F92859"/>
    <w:rsid w:val="00F96EEC"/>
    <w:rsid w:val="00F97E6E"/>
    <w:rsid w:val="00FA2788"/>
    <w:rsid w:val="00FA3967"/>
    <w:rsid w:val="00FA444B"/>
    <w:rsid w:val="00FB15D0"/>
    <w:rsid w:val="00FB4B2C"/>
    <w:rsid w:val="00FC04D7"/>
    <w:rsid w:val="00FC4F2E"/>
    <w:rsid w:val="00FD1133"/>
    <w:rsid w:val="00FE011C"/>
    <w:rsid w:val="00FE2912"/>
    <w:rsid w:val="00FE2B71"/>
    <w:rsid w:val="00FE3055"/>
    <w:rsid w:val="00FE3FA6"/>
    <w:rsid w:val="00FF1062"/>
    <w:rsid w:val="00FF1CC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2598C464"/>
  <w15:docId w15:val="{A0498D64-7A68-47A2-86EE-00C38A3C1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456"/>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qForma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
    <w:uiPriority w:val="34"/>
    <w:qFormat/>
    <w:rsid w:val="00DE6018"/>
    <w:pPr>
      <w:widowControl w:val="0"/>
      <w:numPr>
        <w:numId w:val="3"/>
      </w:numPr>
      <w:autoSpaceDE w:val="0"/>
      <w:autoSpaceDN w:val="0"/>
      <w:spacing w:beforeAutospacing="0" w:afterAutospacing="0"/>
    </w:p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5"/>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6"/>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unhideWhenUsed/>
    <w:rsid w:val="000D6DE2"/>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E3161"/>
    <w:rPr>
      <w:color w:val="605E5C"/>
      <w:shd w:val="clear" w:color="auto" w:fill="E1DFDD"/>
    </w:rPr>
  </w:style>
  <w:style w:type="table" w:customStyle="1" w:styleId="TableGrid1">
    <w:name w:val="Table Grid1"/>
    <w:basedOn w:val="TableNormal"/>
    <w:next w:val="TableGrid"/>
    <w:uiPriority w:val="39"/>
    <w:rsid w:val="00A40AE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level2">
    <w:name w:val="List P level 2"/>
    <w:basedOn w:val="ListParagraph"/>
    <w:qFormat/>
    <w:rsid w:val="00784B49"/>
    <w:pPr>
      <w:numPr>
        <w:numId w:val="0"/>
      </w:numPr>
      <w:tabs>
        <w:tab w:val="num" w:pos="360"/>
      </w:tabs>
      <w:ind w:left="765" w:hanging="360"/>
    </w:pPr>
  </w:style>
  <w:style w:type="paragraph" w:customStyle="1" w:styleId="ListPlevel3">
    <w:name w:val="List P level 3"/>
    <w:basedOn w:val="ListPlevel2"/>
    <w:qFormat/>
    <w:rsid w:val="00784B49"/>
    <w:pPr>
      <w:numPr>
        <w:ilvl w:val="1"/>
        <w:numId w:val="1"/>
      </w:numPr>
      <w:tabs>
        <w:tab w:val="num" w:pos="360"/>
      </w:tabs>
      <w:ind w:left="1215"/>
    </w:pPr>
  </w:style>
  <w:style w:type="paragraph" w:styleId="Revision">
    <w:name w:val="Revision"/>
    <w:hidden/>
    <w:uiPriority w:val="99"/>
    <w:semiHidden/>
    <w:rsid w:val="00B2049E"/>
    <w:pPr>
      <w:spacing w:before="0" w:beforeAutospacing="0" w:after="0" w:afterAutospacing="0"/>
    </w:pPr>
    <w:rPr>
      <w:rFonts w:ascii="Arial" w:hAnsi="Arial" w:cs="Arial"/>
    </w:rPr>
  </w:style>
  <w:style w:type="character" w:styleId="UnresolvedMention">
    <w:name w:val="Unresolved Mention"/>
    <w:basedOn w:val="DefaultParagraphFont"/>
    <w:uiPriority w:val="99"/>
    <w:semiHidden/>
    <w:unhideWhenUsed/>
    <w:rsid w:val="00C127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7761">
      <w:bodyDiv w:val="1"/>
      <w:marLeft w:val="0"/>
      <w:marRight w:val="0"/>
      <w:marTop w:val="0"/>
      <w:marBottom w:val="0"/>
      <w:divBdr>
        <w:top w:val="none" w:sz="0" w:space="0" w:color="auto"/>
        <w:left w:val="none" w:sz="0" w:space="0" w:color="auto"/>
        <w:bottom w:val="none" w:sz="0" w:space="0" w:color="auto"/>
        <w:right w:val="none" w:sz="0" w:space="0" w:color="auto"/>
      </w:divBdr>
      <w:divsChild>
        <w:div w:id="253587450">
          <w:marLeft w:val="0"/>
          <w:marRight w:val="0"/>
          <w:marTop w:val="0"/>
          <w:marBottom w:val="0"/>
          <w:divBdr>
            <w:top w:val="none" w:sz="0" w:space="0" w:color="auto"/>
            <w:left w:val="none" w:sz="0" w:space="0" w:color="auto"/>
            <w:bottom w:val="none" w:sz="0" w:space="0" w:color="auto"/>
            <w:right w:val="none" w:sz="0" w:space="0" w:color="auto"/>
          </w:divBdr>
        </w:div>
        <w:div w:id="1889217878">
          <w:marLeft w:val="0"/>
          <w:marRight w:val="0"/>
          <w:marTop w:val="0"/>
          <w:marBottom w:val="0"/>
          <w:divBdr>
            <w:top w:val="none" w:sz="0" w:space="0" w:color="auto"/>
            <w:left w:val="none" w:sz="0" w:space="0" w:color="auto"/>
            <w:bottom w:val="none" w:sz="0" w:space="0" w:color="auto"/>
            <w:right w:val="none" w:sz="0" w:space="0" w:color="auto"/>
          </w:divBdr>
        </w:div>
        <w:div w:id="1335378013">
          <w:marLeft w:val="0"/>
          <w:marRight w:val="0"/>
          <w:marTop w:val="0"/>
          <w:marBottom w:val="0"/>
          <w:divBdr>
            <w:top w:val="none" w:sz="0" w:space="0" w:color="auto"/>
            <w:left w:val="none" w:sz="0" w:space="0" w:color="auto"/>
            <w:bottom w:val="none" w:sz="0" w:space="0" w:color="auto"/>
            <w:right w:val="none" w:sz="0" w:space="0" w:color="auto"/>
          </w:divBdr>
        </w:div>
        <w:div w:id="1326786585">
          <w:marLeft w:val="0"/>
          <w:marRight w:val="0"/>
          <w:marTop w:val="0"/>
          <w:marBottom w:val="0"/>
          <w:divBdr>
            <w:top w:val="none" w:sz="0" w:space="0" w:color="auto"/>
            <w:left w:val="none" w:sz="0" w:space="0" w:color="auto"/>
            <w:bottom w:val="none" w:sz="0" w:space="0" w:color="auto"/>
            <w:right w:val="none" w:sz="0" w:space="0" w:color="auto"/>
          </w:divBdr>
        </w:div>
        <w:div w:id="1226532027">
          <w:marLeft w:val="0"/>
          <w:marRight w:val="0"/>
          <w:marTop w:val="0"/>
          <w:marBottom w:val="0"/>
          <w:divBdr>
            <w:top w:val="none" w:sz="0" w:space="0" w:color="auto"/>
            <w:left w:val="none" w:sz="0" w:space="0" w:color="auto"/>
            <w:bottom w:val="none" w:sz="0" w:space="0" w:color="auto"/>
            <w:right w:val="none" w:sz="0" w:space="0" w:color="auto"/>
          </w:divBdr>
        </w:div>
      </w:divsChild>
    </w:div>
    <w:div w:id="444931361">
      <w:bodyDiv w:val="1"/>
      <w:marLeft w:val="0"/>
      <w:marRight w:val="0"/>
      <w:marTop w:val="0"/>
      <w:marBottom w:val="0"/>
      <w:divBdr>
        <w:top w:val="none" w:sz="0" w:space="0" w:color="auto"/>
        <w:left w:val="none" w:sz="0" w:space="0" w:color="auto"/>
        <w:bottom w:val="none" w:sz="0" w:space="0" w:color="auto"/>
        <w:right w:val="none" w:sz="0" w:space="0" w:color="auto"/>
      </w:divBdr>
      <w:divsChild>
        <w:div w:id="1566329763">
          <w:marLeft w:val="0"/>
          <w:marRight w:val="0"/>
          <w:marTop w:val="0"/>
          <w:marBottom w:val="0"/>
          <w:divBdr>
            <w:top w:val="none" w:sz="0" w:space="0" w:color="auto"/>
            <w:left w:val="none" w:sz="0" w:space="0" w:color="auto"/>
            <w:bottom w:val="none" w:sz="0" w:space="0" w:color="auto"/>
            <w:right w:val="none" w:sz="0" w:space="0" w:color="auto"/>
          </w:divBdr>
          <w:divsChild>
            <w:div w:id="1058673758">
              <w:marLeft w:val="0"/>
              <w:marRight w:val="0"/>
              <w:marTop w:val="0"/>
              <w:marBottom w:val="0"/>
              <w:divBdr>
                <w:top w:val="none" w:sz="0" w:space="0" w:color="auto"/>
                <w:left w:val="none" w:sz="0" w:space="0" w:color="auto"/>
                <w:bottom w:val="none" w:sz="0" w:space="0" w:color="auto"/>
                <w:right w:val="none" w:sz="0" w:space="0" w:color="auto"/>
              </w:divBdr>
            </w:div>
            <w:div w:id="1781337475">
              <w:marLeft w:val="0"/>
              <w:marRight w:val="0"/>
              <w:marTop w:val="0"/>
              <w:marBottom w:val="0"/>
              <w:divBdr>
                <w:top w:val="none" w:sz="0" w:space="0" w:color="auto"/>
                <w:left w:val="none" w:sz="0" w:space="0" w:color="auto"/>
                <w:bottom w:val="none" w:sz="0" w:space="0" w:color="auto"/>
                <w:right w:val="none" w:sz="0" w:space="0" w:color="auto"/>
              </w:divBdr>
            </w:div>
          </w:divsChild>
        </w:div>
        <w:div w:id="360127351">
          <w:marLeft w:val="0"/>
          <w:marRight w:val="0"/>
          <w:marTop w:val="0"/>
          <w:marBottom w:val="0"/>
          <w:divBdr>
            <w:top w:val="none" w:sz="0" w:space="0" w:color="auto"/>
            <w:left w:val="none" w:sz="0" w:space="0" w:color="auto"/>
            <w:bottom w:val="none" w:sz="0" w:space="0" w:color="auto"/>
            <w:right w:val="none" w:sz="0" w:space="0" w:color="auto"/>
          </w:divBdr>
          <w:divsChild>
            <w:div w:id="1223057935">
              <w:marLeft w:val="0"/>
              <w:marRight w:val="0"/>
              <w:marTop w:val="0"/>
              <w:marBottom w:val="0"/>
              <w:divBdr>
                <w:top w:val="none" w:sz="0" w:space="0" w:color="auto"/>
                <w:left w:val="none" w:sz="0" w:space="0" w:color="auto"/>
                <w:bottom w:val="none" w:sz="0" w:space="0" w:color="auto"/>
                <w:right w:val="none" w:sz="0" w:space="0" w:color="auto"/>
              </w:divBdr>
            </w:div>
            <w:div w:id="20328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1337">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590579164">
      <w:bodyDiv w:val="1"/>
      <w:marLeft w:val="0"/>
      <w:marRight w:val="0"/>
      <w:marTop w:val="0"/>
      <w:marBottom w:val="0"/>
      <w:divBdr>
        <w:top w:val="none" w:sz="0" w:space="0" w:color="auto"/>
        <w:left w:val="none" w:sz="0" w:space="0" w:color="auto"/>
        <w:bottom w:val="none" w:sz="0" w:space="0" w:color="auto"/>
        <w:right w:val="none" w:sz="0" w:space="0" w:color="auto"/>
      </w:divBdr>
      <w:divsChild>
        <w:div w:id="517278893">
          <w:marLeft w:val="0"/>
          <w:marRight w:val="0"/>
          <w:marTop w:val="0"/>
          <w:marBottom w:val="0"/>
          <w:divBdr>
            <w:top w:val="none" w:sz="0" w:space="0" w:color="auto"/>
            <w:left w:val="none" w:sz="0" w:space="0" w:color="auto"/>
            <w:bottom w:val="none" w:sz="0" w:space="0" w:color="auto"/>
            <w:right w:val="none" w:sz="0" w:space="0" w:color="auto"/>
          </w:divBdr>
          <w:divsChild>
            <w:div w:id="7190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8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courts.alaska.gov/shc/family/shcforms.htm"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courts.alaska.gov/shc/family/docs/shc-152n.pdf" TargetMode="External"/><Relationship Id="rId21" Type="http://schemas.openxmlformats.org/officeDocument/2006/relationships/hyperlink" Target="http://courts.alaska.gov/shc/shclawyer.htm" TargetMode="External"/><Relationship Id="rId42" Type="http://schemas.openxmlformats.org/officeDocument/2006/relationships/hyperlink" Target="https://courts.alaska.gov/shc/family/docs/shc-1063.doc" TargetMode="External"/><Relationship Id="rId63" Type="http://schemas.openxmlformats.org/officeDocument/2006/relationships/hyperlink" Target="http://www.courts.alaska.gov/shc/family/docs/shc-1342n.pdf" TargetMode="External"/><Relationship Id="rId84" Type="http://schemas.openxmlformats.org/officeDocument/2006/relationships/hyperlink" Target="http://courts.alaska.gov/shc/family/docs/shc-153.docx" TargetMode="External"/><Relationship Id="rId138" Type="http://schemas.openxmlformats.org/officeDocument/2006/relationships/hyperlink" Target="https://courts.alaska.gov/shc/family/shcabout.htm" TargetMode="External"/><Relationship Id="rId159" Type="http://schemas.openxmlformats.org/officeDocument/2006/relationships/hyperlink" Target="https://public.courts.alaska.gov/web/forms/docs/civ-125.pdf" TargetMode="External"/><Relationship Id="rId170" Type="http://schemas.openxmlformats.org/officeDocument/2006/relationships/hyperlink" Target="https://public.courts.alaska.gov/web/forms/docs/dr-306.pdf" TargetMode="External"/><Relationship Id="rId191" Type="http://schemas.openxmlformats.org/officeDocument/2006/relationships/hyperlink" Target="https://courts.alaska.gov/shc/family/docs/shc-185.doc" TargetMode="External"/><Relationship Id="rId205" Type="http://schemas.openxmlformats.org/officeDocument/2006/relationships/hyperlink" Target="https://public.courts.alaska.gov/web/forms/docs/dr-210.pdf" TargetMode="External"/><Relationship Id="rId226" Type="http://schemas.openxmlformats.org/officeDocument/2006/relationships/hyperlink" Target="https://alaska.freelegalanswers.org/" TargetMode="External"/><Relationship Id="rId247" Type="http://schemas.openxmlformats.org/officeDocument/2006/relationships/hyperlink" Target="https://alsc-law.org/apply-for-services/" TargetMode="External"/><Relationship Id="rId107" Type="http://schemas.openxmlformats.org/officeDocument/2006/relationships/hyperlink" Target="https://public.courts.alaska.gov/web/forms/docs/civ-125s.pdf" TargetMode="External"/><Relationship Id="rId268" Type="http://schemas.openxmlformats.org/officeDocument/2006/relationships/hyperlink" Target="https://courts.alaska.gov/shc/shclawyer.htm" TargetMode="External"/><Relationship Id="rId11" Type="http://schemas.microsoft.com/office/2011/relationships/commentsExtended" Target="commentsExtended.xml"/><Relationship Id="rId32" Type="http://schemas.openxmlformats.org/officeDocument/2006/relationships/hyperlink" Target="https://courts.alaska.gov/shc/family/docs/shc-1545n.pdf" TargetMode="External"/><Relationship Id="rId53" Type="http://schemas.openxmlformats.org/officeDocument/2006/relationships/hyperlink" Target="http://www.courts.alaska.gov/shc/family/docs/shc-540.doc" TargetMode="External"/><Relationship Id="rId74" Type="http://schemas.openxmlformats.org/officeDocument/2006/relationships/hyperlink" Target="https://public.courts.alaska.gov/web/forms/docs/civ-100kenno.pdf" TargetMode="External"/><Relationship Id="rId128" Type="http://schemas.openxmlformats.org/officeDocument/2006/relationships/hyperlink" Target="https://public.courts.alaska.gov/web/forms/docs/civ-125s.pdf" TargetMode="External"/><Relationship Id="rId149" Type="http://schemas.openxmlformats.org/officeDocument/2006/relationships/hyperlink" Target="https://public.courts.alaska.gov/web/forms/docs/dr-150.pdf" TargetMode="External"/><Relationship Id="rId5" Type="http://schemas.openxmlformats.org/officeDocument/2006/relationships/webSettings" Target="webSettings.xml"/><Relationship Id="rId95" Type="http://schemas.openxmlformats.org/officeDocument/2006/relationships/hyperlink" Target="http://courts.alaska.gov/shc/family/docs/shc-101n.pdf" TargetMode="External"/><Relationship Id="rId160" Type="http://schemas.openxmlformats.org/officeDocument/2006/relationships/hyperlink" Target="http://courts.alaska.gov/shc/family/shcabout.htm" TargetMode="External"/><Relationship Id="rId181" Type="http://schemas.openxmlformats.org/officeDocument/2006/relationships/hyperlink" Target="https://public.courts.alaska.gov/web/trialcourts/docs/process-servers.pdf" TargetMode="External"/><Relationship Id="rId216" Type="http://schemas.openxmlformats.org/officeDocument/2006/relationships/hyperlink" Target="http://www.courts.alaska.gov/shc/family/docs/shc-1370.doc" TargetMode="External"/><Relationship Id="rId237" Type="http://schemas.openxmlformats.org/officeDocument/2006/relationships/hyperlink" Target="https://public.courts.alaska.gov/web/forms/docs/dr-800-805.pdf" TargetMode="External"/><Relationship Id="rId258" Type="http://schemas.openxmlformats.org/officeDocument/2006/relationships/hyperlink" Target="http://www.courts.alaska.gov/shc/family/docs/shc-595.doc" TargetMode="External"/><Relationship Id="rId279" Type="http://schemas.openxmlformats.org/officeDocument/2006/relationships/header" Target="header3.xml"/><Relationship Id="rId22" Type="http://schemas.openxmlformats.org/officeDocument/2006/relationships/hyperlink" Target="https://alaska.freelegalanswers.org/" TargetMode="External"/><Relationship Id="rId43" Type="http://schemas.openxmlformats.org/officeDocument/2006/relationships/hyperlink" Target="https://www.courts.alaska.gov/shc/family/docs/shc-1063n.pdf" TargetMode="External"/><Relationship Id="rId64" Type="http://schemas.openxmlformats.org/officeDocument/2006/relationships/hyperlink" Target="http://courts.alaska.gov/shc/family/docs/shc-101.doc" TargetMode="External"/><Relationship Id="rId118" Type="http://schemas.openxmlformats.org/officeDocument/2006/relationships/hyperlink" Target="http://courts.alaska.gov/shc/family/docs/shc-151.doc" TargetMode="External"/><Relationship Id="rId139" Type="http://schemas.openxmlformats.org/officeDocument/2006/relationships/hyperlink" Target="https://courts.alaska.gov/shc/family/shcabout.htm" TargetMode="External"/><Relationship Id="rId85" Type="http://schemas.openxmlformats.org/officeDocument/2006/relationships/hyperlink" Target="http://courts.alaska.gov/shc/family/docs/shc-153n.pdf" TargetMode="External"/><Relationship Id="rId150" Type="http://schemas.openxmlformats.org/officeDocument/2006/relationships/hyperlink" Target="https://public.courts.alaska.gov/web/forms/docs/dr-305.pdf" TargetMode="External"/><Relationship Id="rId171" Type="http://schemas.openxmlformats.org/officeDocument/2006/relationships/hyperlink" Target="http://www.courts.alaska.gov/shc/family/docs/shc-1342.doc" TargetMode="External"/><Relationship Id="rId192" Type="http://schemas.openxmlformats.org/officeDocument/2006/relationships/hyperlink" Target="http://courts.alaska.gov/shc/family/docs/shc-185n.pdf" TargetMode="External"/><Relationship Id="rId206" Type="http://schemas.openxmlformats.org/officeDocument/2006/relationships/hyperlink" Target="https://public.courts.alaska.gov/web/forms/docs/dr-314.pdf" TargetMode="External"/><Relationship Id="rId227" Type="http://schemas.openxmlformats.org/officeDocument/2006/relationships/hyperlink" Target="https://www.alsc-law.org/apply-for-services" TargetMode="External"/><Relationship Id="rId248" Type="http://schemas.openxmlformats.org/officeDocument/2006/relationships/hyperlink" Target="https://courts.alaska.gov/shc/family/shcforms.htm" TargetMode="External"/><Relationship Id="rId269" Type="http://schemas.openxmlformats.org/officeDocument/2006/relationships/hyperlink" Target="https://legalnav.org/resource/alaska-free-legal-answers/" TargetMode="External"/><Relationship Id="rId12" Type="http://schemas.microsoft.com/office/2016/09/relationships/commentsIds" Target="commentsIds.xml"/><Relationship Id="rId33" Type="http://schemas.openxmlformats.org/officeDocument/2006/relationships/hyperlink" Target="https://courts.alaska.gov/shc/family/docs/shc-1302.doc" TargetMode="External"/><Relationship Id="rId108" Type="http://schemas.openxmlformats.org/officeDocument/2006/relationships/hyperlink" Target="http://courts.alaska.gov/shc/family/docs/shc-1000.doc" TargetMode="External"/><Relationship Id="rId129" Type="http://schemas.openxmlformats.org/officeDocument/2006/relationships/hyperlink" Target="https://public.courts.alaska.gov/web/forms/docs/dr-150.pdf" TargetMode="External"/><Relationship Id="rId280" Type="http://schemas.openxmlformats.org/officeDocument/2006/relationships/footer" Target="footer3.xml"/><Relationship Id="rId54" Type="http://schemas.openxmlformats.org/officeDocument/2006/relationships/hyperlink" Target="http://www.courts.alaska.gov/shc/family/docs/shc-540n.pdf" TargetMode="External"/><Relationship Id="rId75" Type="http://schemas.openxmlformats.org/officeDocument/2006/relationships/hyperlink" Target="https://public.courts.alaska.gov/web/forms/docs/civ-100palno.pdf" TargetMode="External"/><Relationship Id="rId96" Type="http://schemas.openxmlformats.org/officeDocument/2006/relationships/hyperlink" Target="https://public.courts.alaska.gov/web/forms/docs/dr-150.pdf" TargetMode="External"/><Relationship Id="rId140" Type="http://schemas.openxmlformats.org/officeDocument/2006/relationships/hyperlink" Target="http://courts.alaska.gov/shc/family/docs/shc-151.doc" TargetMode="External"/><Relationship Id="rId161" Type="http://schemas.openxmlformats.org/officeDocument/2006/relationships/hyperlink" Target="https://courts.alaska.gov/shc/family/shcabout.htm" TargetMode="External"/><Relationship Id="rId182" Type="http://schemas.openxmlformats.org/officeDocument/2006/relationships/hyperlink" Target="https://public.courts.alaska.gov/web/forms/docs/civ-615.pdf" TargetMode="External"/><Relationship Id="rId217" Type="http://schemas.openxmlformats.org/officeDocument/2006/relationships/hyperlink" Target="http://www.courts.alaska.gov/shc/family/docs/shc-1370n.pdf" TargetMode="External"/><Relationship Id="rId6" Type="http://schemas.openxmlformats.org/officeDocument/2006/relationships/footnotes" Target="footnotes.xml"/><Relationship Id="rId238" Type="http://schemas.openxmlformats.org/officeDocument/2006/relationships/hyperlink" Target="http://www.courts.alaska.gov/shc/family/docs/shc-590.doc" TargetMode="External"/><Relationship Id="rId259" Type="http://schemas.openxmlformats.org/officeDocument/2006/relationships/hyperlink" Target="http://www.courts.alaska.gov/shc/family/docs/shc-591.doc" TargetMode="External"/><Relationship Id="rId23" Type="http://schemas.openxmlformats.org/officeDocument/2006/relationships/hyperlink" Target="https://www.alsc-law.org/apply-for-services" TargetMode="External"/><Relationship Id="rId119" Type="http://schemas.openxmlformats.org/officeDocument/2006/relationships/hyperlink" Target="http://courts.alaska.gov/shc/family/docs/shc-151n.pdf" TargetMode="External"/><Relationship Id="rId270" Type="http://schemas.openxmlformats.org/officeDocument/2006/relationships/hyperlink" Target="https://alsc-law.org/apply-for-services/" TargetMode="External"/><Relationship Id="rId44" Type="http://schemas.openxmlformats.org/officeDocument/2006/relationships/hyperlink" Target="https://public.courts.alaska.gov/web/forms/docs/civ-125s.pdf" TargetMode="External"/><Relationship Id="rId65" Type="http://schemas.openxmlformats.org/officeDocument/2006/relationships/hyperlink" Target="http://courts.alaska.gov/shc/family/docs/shc-101n.pdf" TargetMode="External"/><Relationship Id="rId86" Type="http://schemas.openxmlformats.org/officeDocument/2006/relationships/hyperlink" Target="http://courts.alaska.gov/shc/family/docs/shc-152.docx" TargetMode="External"/><Relationship Id="rId130" Type="http://schemas.openxmlformats.org/officeDocument/2006/relationships/hyperlink" Target="https://public.courts.alaska.gov/web/forms/docs/dr-305.pdf" TargetMode="External"/><Relationship Id="rId151" Type="http://schemas.openxmlformats.org/officeDocument/2006/relationships/hyperlink" Target="http://courts.alaska.gov/shc/family/docs/shc-dr305f-sample.pdf" TargetMode="External"/><Relationship Id="rId172" Type="http://schemas.openxmlformats.org/officeDocument/2006/relationships/hyperlink" Target="http://www.courts.alaska.gov/shc/family/docs/shc-1342n.pdf" TargetMode="External"/><Relationship Id="rId193" Type="http://schemas.openxmlformats.org/officeDocument/2006/relationships/hyperlink" Target="http://courts.alaska.gov/shc/family/docs/shc-180n.pdf" TargetMode="External"/><Relationship Id="rId207" Type="http://schemas.openxmlformats.org/officeDocument/2006/relationships/hyperlink" Target="http://courts.alaska.gov/courtdir/index.htm" TargetMode="External"/><Relationship Id="rId228" Type="http://schemas.openxmlformats.org/officeDocument/2006/relationships/hyperlink" Target="https://courts.alaska.gov/shc/family/shcforms.htm" TargetMode="External"/><Relationship Id="rId249" Type="http://schemas.openxmlformats.org/officeDocument/2006/relationships/hyperlink" Target="https://courts.alaska.gov/shc/family/shcforms.htm" TargetMode="External"/><Relationship Id="rId13" Type="http://schemas.microsoft.com/office/2018/08/relationships/commentsExtensible" Target="commentsExtensible.xml"/><Relationship Id="rId18" Type="http://schemas.openxmlformats.org/officeDocument/2006/relationships/hyperlink" Target="http://www.courts.alaska.gov/mediation/index.htm" TargetMode="External"/><Relationship Id="rId39" Type="http://schemas.openxmlformats.org/officeDocument/2006/relationships/hyperlink" Target="https://public.courts.alaska.gov/web/forms/docs/dr-820.pdf" TargetMode="External"/><Relationship Id="rId109" Type="http://schemas.openxmlformats.org/officeDocument/2006/relationships/hyperlink" Target="http://courts.alaska.gov/shc/family/docs/shc-1000n.pdf" TargetMode="External"/><Relationship Id="rId260" Type="http://schemas.openxmlformats.org/officeDocument/2006/relationships/hyperlink" Target="https://www.courts.alaska.gov/shc/family/docs/shc-596.doc" TargetMode="External"/><Relationship Id="rId265" Type="http://schemas.openxmlformats.org/officeDocument/2006/relationships/hyperlink" Target="https://public.courts.alaska.gov/web/forms/docs/dr-150.pdf" TargetMode="External"/><Relationship Id="rId281" Type="http://schemas.openxmlformats.org/officeDocument/2006/relationships/fontTable" Target="fontTable.xml"/><Relationship Id="rId34" Type="http://schemas.openxmlformats.org/officeDocument/2006/relationships/hyperlink" Target="https://courts.alaska.gov/shc/family/docs/shc-1302n.pdf" TargetMode="External"/><Relationship Id="rId50" Type="http://schemas.openxmlformats.org/officeDocument/2006/relationships/hyperlink" Target="https://public.courts.alaska.gov/web/forms/docs/dr-800-805.pdf" TargetMode="External"/><Relationship Id="rId55" Type="http://schemas.openxmlformats.org/officeDocument/2006/relationships/hyperlink" Target="https://www.courts.alaska.gov/shc/family/docs/shc-545.doc" TargetMode="External"/><Relationship Id="rId76" Type="http://schemas.openxmlformats.org/officeDocument/2006/relationships/hyperlink" Target="https://public.courts.alaska.gov/web/forms/docs/civ-100.pdf" TargetMode="External"/><Relationship Id="rId97" Type="http://schemas.openxmlformats.org/officeDocument/2006/relationships/hyperlink" Target="https://public.courts.alaska.gov/web/forms/docs/dr-305.pdf" TargetMode="External"/><Relationship Id="rId104" Type="http://schemas.openxmlformats.org/officeDocument/2006/relationships/hyperlink" Target="https://public.courts.alaska.gov/web/forms/docs/civ-100kenno.pdf" TargetMode="External"/><Relationship Id="rId120" Type="http://schemas.openxmlformats.org/officeDocument/2006/relationships/hyperlink" Target="http://courts.alaska.gov/shc/family/docs/shc-1370.doc" TargetMode="External"/><Relationship Id="rId125" Type="http://schemas.openxmlformats.org/officeDocument/2006/relationships/hyperlink" Target="http://www.courts.alaska.gov/shc/family/docs/shc-091.doc" TargetMode="External"/><Relationship Id="rId141" Type="http://schemas.openxmlformats.org/officeDocument/2006/relationships/hyperlink" Target="http://courts.alaska.gov/shc/family/docs/shc-151n.pdf" TargetMode="External"/><Relationship Id="rId146" Type="http://schemas.openxmlformats.org/officeDocument/2006/relationships/hyperlink" Target="http://www.courts.alaska.gov/shc/family/docs/shc-1342n.pdf" TargetMode="External"/><Relationship Id="rId167" Type="http://schemas.openxmlformats.org/officeDocument/2006/relationships/hyperlink" Target="http://courts.alaska.gov/shc/family/docs/shc-1370n.pdf" TargetMode="External"/><Relationship Id="rId188" Type="http://schemas.openxmlformats.org/officeDocument/2006/relationships/hyperlink" Target="https://public.courts.alaska.gov/web/forms/docs/civ-615.pdf" TargetMode="External"/><Relationship Id="rId7" Type="http://schemas.openxmlformats.org/officeDocument/2006/relationships/endnotes" Target="endnotes.xml"/><Relationship Id="rId71" Type="http://schemas.openxmlformats.org/officeDocument/2006/relationships/hyperlink" Target="https://public.courts.alaska.gov/web/forms/docs/dr-314.pdf" TargetMode="External"/><Relationship Id="rId92" Type="http://schemas.openxmlformats.org/officeDocument/2006/relationships/hyperlink" Target="http://courts.alaska.gov/shc/family/docs/shc-1375.doc" TargetMode="External"/><Relationship Id="rId162" Type="http://schemas.openxmlformats.org/officeDocument/2006/relationships/hyperlink" Target="https://courts.alaska.gov/shc/family/shcabout.htm" TargetMode="External"/><Relationship Id="rId183" Type="http://schemas.openxmlformats.org/officeDocument/2006/relationships/hyperlink" Target="http://www.courts.alaska.gov/shc/family/docs/shc-193.doc" TargetMode="External"/><Relationship Id="rId213" Type="http://schemas.openxmlformats.org/officeDocument/2006/relationships/hyperlink" Target="http://www.courts.alaska.gov/shc/family/docs/shc-1375n.pdf" TargetMode="External"/><Relationship Id="rId218" Type="http://schemas.openxmlformats.org/officeDocument/2006/relationships/hyperlink" Target="http://www.courts.alaska.gov/shc/family/docs/shc-1375.doc" TargetMode="External"/><Relationship Id="rId234" Type="http://schemas.openxmlformats.org/officeDocument/2006/relationships/hyperlink" Target="https://courts.alaska.gov/shc/family/docs/shc-1128n.pdf" TargetMode="External"/><Relationship Id="rId239" Type="http://schemas.openxmlformats.org/officeDocument/2006/relationships/hyperlink" Target="http://www.courts.alaska.gov/shc/family/docs/shc-595.doc" TargetMode="External"/><Relationship Id="rId2" Type="http://schemas.openxmlformats.org/officeDocument/2006/relationships/numbering" Target="numbering.xml"/><Relationship Id="rId29" Type="http://schemas.openxmlformats.org/officeDocument/2006/relationships/hyperlink" Target="https://alsc-law.org/apply-for-services/" TargetMode="External"/><Relationship Id="rId250" Type="http://schemas.openxmlformats.org/officeDocument/2006/relationships/hyperlink" Target="https://courts.alaska.gov/shc/family/docs/shc-1005.docx" TargetMode="External"/><Relationship Id="rId255" Type="http://schemas.openxmlformats.org/officeDocument/2006/relationships/hyperlink" Target="https://courts.alaska.gov/shc/family/docs/shc-1063n.pdf" TargetMode="External"/><Relationship Id="rId271" Type="http://schemas.openxmlformats.org/officeDocument/2006/relationships/hyperlink" Target="https://courts.alaska.gov/shc/family/selfhelp.htm" TargetMode="External"/><Relationship Id="rId276" Type="http://schemas.openxmlformats.org/officeDocument/2006/relationships/header" Target="header2.xml"/><Relationship Id="rId24" Type="http://schemas.openxmlformats.org/officeDocument/2006/relationships/hyperlink" Target="http://www.courts.alaska.gov/mediation/index.htm" TargetMode="External"/><Relationship Id="rId40" Type="http://schemas.openxmlformats.org/officeDocument/2006/relationships/hyperlink" Target="https://courts.alaska.gov/shc/family/docs/shc-111.doc" TargetMode="External"/><Relationship Id="rId45" Type="http://schemas.openxmlformats.org/officeDocument/2006/relationships/hyperlink" Target="https://public.courts.alaska.gov/web/forms/docs/dr-150.pdf" TargetMode="External"/><Relationship Id="rId66" Type="http://schemas.openxmlformats.org/officeDocument/2006/relationships/hyperlink" Target="http://www.courts.alaska.gov/shc/family/docs/shc-102.doc" TargetMode="External"/><Relationship Id="rId87" Type="http://schemas.openxmlformats.org/officeDocument/2006/relationships/hyperlink" Target="https://courts.alaska.gov/shc/family/docs/shc-152n.pdf" TargetMode="External"/><Relationship Id="rId110" Type="http://schemas.openxmlformats.org/officeDocument/2006/relationships/hyperlink" Target="http://courts.alaska.gov/shc/family/docs/shc-155.docx" TargetMode="External"/><Relationship Id="rId115" Type="http://schemas.openxmlformats.org/officeDocument/2006/relationships/hyperlink" Target="http://courts.alaska.gov/shc/family/docs/shc-153n.pdf" TargetMode="External"/><Relationship Id="rId131" Type="http://schemas.openxmlformats.org/officeDocument/2006/relationships/hyperlink" Target="http://courts.alaska.gov/shc/family/docs/shc-dr305f-sample.pdf" TargetMode="External"/><Relationship Id="rId136" Type="http://schemas.openxmlformats.org/officeDocument/2006/relationships/hyperlink" Target="https://public.courts.alaska.gov/web/forms/docs/dr-314.pdf" TargetMode="External"/><Relationship Id="rId157" Type="http://schemas.openxmlformats.org/officeDocument/2006/relationships/hyperlink" Target="https://public.courts.alaska.gov/web/forms/docs/civ-100.pdf" TargetMode="External"/><Relationship Id="rId178" Type="http://schemas.openxmlformats.org/officeDocument/2006/relationships/hyperlink" Target="https://public.courts.alaska.gov/web/forms/docs/tf-920.pdf" TargetMode="External"/><Relationship Id="rId61" Type="http://schemas.openxmlformats.org/officeDocument/2006/relationships/hyperlink" Target="https://public.courts.alaska.gov/web/forms/docs/dr-306.pdf" TargetMode="External"/><Relationship Id="rId82" Type="http://schemas.openxmlformats.org/officeDocument/2006/relationships/hyperlink" Target="http://courts.alaska.gov/shc/family/docs/shc-154.docx" TargetMode="External"/><Relationship Id="rId152" Type="http://schemas.openxmlformats.org/officeDocument/2006/relationships/hyperlink" Target="https://public.courts.alaska.gov/web/forms/docs/dr-314.pdf" TargetMode="External"/><Relationship Id="rId173" Type="http://schemas.openxmlformats.org/officeDocument/2006/relationships/hyperlink" Target="http://courts.alaska.gov/shc/family/docs/shc-1000.doc" TargetMode="External"/><Relationship Id="rId194" Type="http://schemas.openxmlformats.org/officeDocument/2006/relationships/hyperlink" Target="https://www.youtube.com/watch?v=z2d2CLllPUU&amp;t" TargetMode="External"/><Relationship Id="rId199" Type="http://schemas.openxmlformats.org/officeDocument/2006/relationships/hyperlink" Target="https://www.youtube.com/playlist?list=PL82589B66ED712B4B" TargetMode="External"/><Relationship Id="rId203" Type="http://schemas.openxmlformats.org/officeDocument/2006/relationships/hyperlink" Target="https://public.courts.alaska.gov/web/forms/docs/tf-920.pdf" TargetMode="External"/><Relationship Id="rId208" Type="http://schemas.openxmlformats.org/officeDocument/2006/relationships/hyperlink" Target="https://public.courts.alaska.gov/web/forms/docs/tf-920.pdf" TargetMode="External"/><Relationship Id="rId229" Type="http://schemas.openxmlformats.org/officeDocument/2006/relationships/hyperlink" Target="https://courts.alaska.gov/shc/family/shcforms.htm" TargetMode="External"/><Relationship Id="rId19" Type="http://schemas.openxmlformats.org/officeDocument/2006/relationships/hyperlink" Target="https://www.alaskacollaborative.org/" TargetMode="External"/><Relationship Id="rId224" Type="http://schemas.openxmlformats.org/officeDocument/2006/relationships/hyperlink" Target="https://youtu.be/4EuW9HET3nM" TargetMode="External"/><Relationship Id="rId240" Type="http://schemas.openxmlformats.org/officeDocument/2006/relationships/hyperlink" Target="http://www.courts.alaska.gov/shc/family/docs/shc-591.doc" TargetMode="External"/><Relationship Id="rId245" Type="http://schemas.openxmlformats.org/officeDocument/2006/relationships/hyperlink" Target="https://courts.alaska.gov/shc/shclawyer.htm" TargetMode="External"/><Relationship Id="rId261" Type="http://schemas.openxmlformats.org/officeDocument/2006/relationships/hyperlink" Target="https://www.andvsa.org/communitys-programs" TargetMode="External"/><Relationship Id="rId266" Type="http://schemas.openxmlformats.org/officeDocument/2006/relationships/hyperlink" Target="https://public.courts.alaska.gov/web/forms/docs/dr-151.pdf" TargetMode="External"/><Relationship Id="rId14" Type="http://schemas.openxmlformats.org/officeDocument/2006/relationships/hyperlink" Target="http://courts.alaska.gov/shc/family/shctips.htm" TargetMode="External"/><Relationship Id="rId30" Type="http://schemas.openxmlformats.org/officeDocument/2006/relationships/hyperlink" Target="http://courts.alaska.gov/shc/family/shcforms.htm" TargetMode="External"/><Relationship Id="rId35" Type="http://schemas.openxmlformats.org/officeDocument/2006/relationships/hyperlink" Target="https://courts.alaska.gov/shc/family/after-judgment.htm" TargetMode="External"/><Relationship Id="rId56" Type="http://schemas.openxmlformats.org/officeDocument/2006/relationships/hyperlink" Target="https://www.courts.alaska.gov/shc/family/docs/shc-545n.pdf" TargetMode="External"/><Relationship Id="rId77" Type="http://schemas.openxmlformats.org/officeDocument/2006/relationships/hyperlink" Target="https://public.courts.alaska.gov/web/forms/docs/civ-125s.pdf" TargetMode="External"/><Relationship Id="rId100" Type="http://schemas.openxmlformats.org/officeDocument/2006/relationships/hyperlink" Target="http://www.courts.alaska.gov/shc/family/docs/shc-102n.pdf" TargetMode="External"/><Relationship Id="rId105" Type="http://schemas.openxmlformats.org/officeDocument/2006/relationships/hyperlink" Target="https://public.courts.alaska.gov/web/forms/docs/civ-100palno.pdf" TargetMode="External"/><Relationship Id="rId126" Type="http://schemas.openxmlformats.org/officeDocument/2006/relationships/hyperlink" Target="http://courts.alaska.gov/shc/family/docs/shc-1063.doc" TargetMode="External"/><Relationship Id="rId147" Type="http://schemas.openxmlformats.org/officeDocument/2006/relationships/hyperlink" Target="http://www.courts.alaska.gov/shc/family/docs/shc-092.doc" TargetMode="External"/><Relationship Id="rId168" Type="http://schemas.openxmlformats.org/officeDocument/2006/relationships/hyperlink" Target="http://courts.alaska.gov/shc/family/docs/shc-1375.doc" TargetMode="External"/><Relationship Id="rId282" Type="http://schemas.microsoft.com/office/2011/relationships/people" Target="people.xml"/><Relationship Id="rId8" Type="http://schemas.openxmlformats.org/officeDocument/2006/relationships/hyperlink" Target="https://courts.alaska.gov/courtdir/index.htm" TargetMode="External"/><Relationship Id="rId51" Type="http://schemas.openxmlformats.org/officeDocument/2006/relationships/hyperlink" Target="https://www.courts.alaska.gov/shc/family/docs/shc-525.doc" TargetMode="External"/><Relationship Id="rId72" Type="http://schemas.openxmlformats.org/officeDocument/2006/relationships/hyperlink" Target="https://public.courts.alaska.gov/web/forms/docs/civ-100ancno.pdf" TargetMode="External"/><Relationship Id="rId93" Type="http://schemas.openxmlformats.org/officeDocument/2006/relationships/hyperlink" Target="http://courts.alaska.gov/shc/family/docs/shc-1375n.pdf" TargetMode="External"/><Relationship Id="rId98" Type="http://schemas.openxmlformats.org/officeDocument/2006/relationships/hyperlink" Target="http://courts.alaska.gov/shc/family/docs/shc-dr305f-sample.pdf" TargetMode="External"/><Relationship Id="rId121" Type="http://schemas.openxmlformats.org/officeDocument/2006/relationships/hyperlink" Target="http://courts.alaska.gov/shc/family/docs/shc-1370n.pdf" TargetMode="External"/><Relationship Id="rId142" Type="http://schemas.openxmlformats.org/officeDocument/2006/relationships/hyperlink" Target="https://public.courts.alaska.gov/web/forms/docs/dr-306.pdf" TargetMode="External"/><Relationship Id="rId163" Type="http://schemas.openxmlformats.org/officeDocument/2006/relationships/hyperlink" Target="https://courts.alaska.gov/shc/family/shcabout.htm" TargetMode="External"/><Relationship Id="rId184" Type="http://schemas.openxmlformats.org/officeDocument/2006/relationships/hyperlink" Target="http://www.courts.alaska.gov/shc/family/docs/shc-193n.pdf" TargetMode="External"/><Relationship Id="rId189" Type="http://schemas.openxmlformats.org/officeDocument/2006/relationships/hyperlink" Target="http://www.courts.alaska.gov/shc/family/docs/shc-193.doc" TargetMode="External"/><Relationship Id="rId219" Type="http://schemas.openxmlformats.org/officeDocument/2006/relationships/hyperlink" Target="http://www.courts.alaska.gov/shc/family/docs/shc-1375n.pdf" TargetMode="External"/><Relationship Id="rId3" Type="http://schemas.openxmlformats.org/officeDocument/2006/relationships/styles" Target="styles.xml"/><Relationship Id="rId214" Type="http://schemas.openxmlformats.org/officeDocument/2006/relationships/hyperlink" Target="http://www.childsupport.alaska.gov/FAQ/FAQ_Paternity.aspx" TargetMode="External"/><Relationship Id="rId230" Type="http://schemas.openxmlformats.org/officeDocument/2006/relationships/hyperlink" Target="http://www.courts.alaska.gov/shc/family/shclegsep.htm" TargetMode="External"/><Relationship Id="rId235" Type="http://schemas.openxmlformats.org/officeDocument/2006/relationships/hyperlink" Target="https://courts.alaska.gov/shc/family/docs/shc-1063.doc" TargetMode="External"/><Relationship Id="rId251" Type="http://schemas.openxmlformats.org/officeDocument/2006/relationships/hyperlink" Target="https://courts.alaska.gov/shc/family/docs/shc-1005n.pdf" TargetMode="External"/><Relationship Id="rId256" Type="http://schemas.openxmlformats.org/officeDocument/2006/relationships/hyperlink" Target="https://public.courts.alaska.gov/web/forms/docs/dr-800-805.pdf" TargetMode="External"/><Relationship Id="rId277" Type="http://schemas.openxmlformats.org/officeDocument/2006/relationships/footer" Target="footer1.xml"/><Relationship Id="rId25" Type="http://schemas.openxmlformats.org/officeDocument/2006/relationships/hyperlink" Target="https://www.alaskacollaborative.org" TargetMode="External"/><Relationship Id="rId46" Type="http://schemas.openxmlformats.org/officeDocument/2006/relationships/hyperlink" Target="https://public.courts.alaska.gov/web/forms/docs/dr-305.pdf" TargetMode="External"/><Relationship Id="rId67" Type="http://schemas.openxmlformats.org/officeDocument/2006/relationships/hyperlink" Target="http://www.courts.alaska.gov/shc/family/docs/shc-102n.pdf" TargetMode="External"/><Relationship Id="rId116" Type="http://schemas.openxmlformats.org/officeDocument/2006/relationships/hyperlink" Target="http://courts.alaska.gov/shc/family/docs/shc-152.docx" TargetMode="External"/><Relationship Id="rId137" Type="http://schemas.openxmlformats.org/officeDocument/2006/relationships/hyperlink" Target="http://courts.alaska.gov/shc/family/docs/shc-591.doc" TargetMode="External"/><Relationship Id="rId158" Type="http://schemas.openxmlformats.org/officeDocument/2006/relationships/hyperlink" Target="https://public.courts.alaska.gov/web/forms/docs/civ-125s.pdf" TargetMode="External"/><Relationship Id="rId272" Type="http://schemas.openxmlformats.org/officeDocument/2006/relationships/hyperlink" Target="https://courts.alaska.gov/shc/shclawyer.htm" TargetMode="External"/><Relationship Id="rId20" Type="http://schemas.openxmlformats.org/officeDocument/2006/relationships/hyperlink" Target="https://youtu.be/4EuW9HET3nM" TargetMode="External"/><Relationship Id="rId41" Type="http://schemas.openxmlformats.org/officeDocument/2006/relationships/hyperlink" Target="https://courts.alaska.gov/shc/family/docs/shc-111n.pdf" TargetMode="External"/><Relationship Id="rId62" Type="http://schemas.openxmlformats.org/officeDocument/2006/relationships/hyperlink" Target="https://www.courts.alaska.gov/shc/family/docs/shc-1342.doc" TargetMode="External"/><Relationship Id="rId83" Type="http://schemas.openxmlformats.org/officeDocument/2006/relationships/hyperlink" Target="http://courts.alaska.gov/shc/family/docs/shc-154n.pdf" TargetMode="External"/><Relationship Id="rId88" Type="http://schemas.openxmlformats.org/officeDocument/2006/relationships/hyperlink" Target="http://courts.alaska.gov/shc/family/docs/shc-151.doc" TargetMode="External"/><Relationship Id="rId111" Type="http://schemas.openxmlformats.org/officeDocument/2006/relationships/hyperlink" Target="http://courts.alaska.gov/shc/family/docs/shc-155n.pdf" TargetMode="External"/><Relationship Id="rId132" Type="http://schemas.openxmlformats.org/officeDocument/2006/relationships/hyperlink" Target="https://public.courts.alaska.gov/web/forms/docs/dr-314.pdf" TargetMode="External"/><Relationship Id="rId153" Type="http://schemas.openxmlformats.org/officeDocument/2006/relationships/hyperlink" Target="https://public.courts.alaska.gov/web/forms/docs/civ-100ancno.pdf" TargetMode="External"/><Relationship Id="rId174" Type="http://schemas.openxmlformats.org/officeDocument/2006/relationships/hyperlink" Target="http://courts.alaska.gov/shc/family/docs/shc-1000n.pdf" TargetMode="External"/><Relationship Id="rId179" Type="http://schemas.openxmlformats.org/officeDocument/2006/relationships/hyperlink" Target="http://courts.alaska.gov/shc/family/shcparent-ed.htm" TargetMode="External"/><Relationship Id="rId195" Type="http://schemas.openxmlformats.org/officeDocument/2006/relationships/hyperlink" Target="https://www.youtube.com/watch?v=EzSV4Caz6Co&amp;list=PLRS0LlEIQsuTsfO0wSTsSTIvVE5RO8sLc&amp;index=5" TargetMode="External"/><Relationship Id="rId209" Type="http://schemas.openxmlformats.org/officeDocument/2006/relationships/hyperlink" Target="https://public.courts.alaska.gov/web/forms/docs/dr-225.pdf" TargetMode="External"/><Relationship Id="rId190" Type="http://schemas.openxmlformats.org/officeDocument/2006/relationships/hyperlink" Target="http://www.courts.alaska.gov/shc/family/docs/shc-193n.pdf" TargetMode="External"/><Relationship Id="rId204" Type="http://schemas.openxmlformats.org/officeDocument/2006/relationships/hyperlink" Target="https://public.courts.alaska.gov/web/forms/docs/dr-225.pdf" TargetMode="External"/><Relationship Id="rId220" Type="http://schemas.openxmlformats.org/officeDocument/2006/relationships/hyperlink" Target="http://www.childsupport.alaska.gov/FAQ/FAQ_Paternity.aspx" TargetMode="External"/><Relationship Id="rId225" Type="http://schemas.openxmlformats.org/officeDocument/2006/relationships/hyperlink" Target="http://courts.alaska.gov/shc/shclawyer.htm" TargetMode="External"/><Relationship Id="rId241" Type="http://schemas.openxmlformats.org/officeDocument/2006/relationships/hyperlink" Target="https://www.courts.alaska.gov/shc/family/docs/shc-596.doc" TargetMode="External"/><Relationship Id="rId246" Type="http://schemas.openxmlformats.org/officeDocument/2006/relationships/hyperlink" Target="https://legalnav.org/resource/alaska-free-legal-answers/" TargetMode="External"/><Relationship Id="rId267" Type="http://schemas.openxmlformats.org/officeDocument/2006/relationships/hyperlink" Target="https://courts.alaska.gov/shc/family/selfhelp.htm" TargetMode="External"/><Relationship Id="rId15" Type="http://schemas.openxmlformats.org/officeDocument/2006/relationships/hyperlink" Target="https://public.courts.alaska.gov/web/forms/docs/civ-145.pdf" TargetMode="External"/><Relationship Id="rId36" Type="http://schemas.openxmlformats.org/officeDocument/2006/relationships/hyperlink" Target="https://courts.alaska.gov/shc/family/after-judgment.htm" TargetMode="External"/><Relationship Id="rId57" Type="http://schemas.openxmlformats.org/officeDocument/2006/relationships/hyperlink" Target="http://courts.alaska.gov/shc/family/docs/shc-153.doc" TargetMode="External"/><Relationship Id="rId106" Type="http://schemas.openxmlformats.org/officeDocument/2006/relationships/hyperlink" Target="https://public.courts.alaska.gov/web/forms/docs/civ-100.pdf" TargetMode="External"/><Relationship Id="rId127" Type="http://schemas.openxmlformats.org/officeDocument/2006/relationships/hyperlink" Target="http://www.courts.alaska.gov/shc/family/docs/shc-1063n.pdf" TargetMode="External"/><Relationship Id="rId262" Type="http://schemas.openxmlformats.org/officeDocument/2006/relationships/hyperlink" Target="https://public.courts.alaska.gov/web/forms/docs/dr-150.pdf" TargetMode="External"/><Relationship Id="rId283" Type="http://schemas.openxmlformats.org/officeDocument/2006/relationships/theme" Target="theme/theme1.xml"/><Relationship Id="rId10" Type="http://schemas.openxmlformats.org/officeDocument/2006/relationships/comments" Target="comments.xml"/><Relationship Id="rId31" Type="http://schemas.openxmlformats.org/officeDocument/2006/relationships/hyperlink" Target="https://courts.alaska.gov/shc/family/docs/shc-1545.doc" TargetMode="External"/><Relationship Id="rId52" Type="http://schemas.openxmlformats.org/officeDocument/2006/relationships/hyperlink" Target="https://www.courts.alaska.gov/shc/family/docs/shc-525n.pdf" TargetMode="External"/><Relationship Id="rId73" Type="http://schemas.openxmlformats.org/officeDocument/2006/relationships/hyperlink" Target="https://public.courts.alaska.gov/web/forms/docs/civ-100faino.pdf" TargetMode="External"/><Relationship Id="rId78" Type="http://schemas.openxmlformats.org/officeDocument/2006/relationships/hyperlink" Target="http://courts.alaska.gov/shc/family/docs/shc-1000.doc" TargetMode="External"/><Relationship Id="rId94" Type="http://schemas.openxmlformats.org/officeDocument/2006/relationships/hyperlink" Target="http://courts.alaska.gov/shc/family/docs/shc-101.doc" TargetMode="External"/><Relationship Id="rId99" Type="http://schemas.openxmlformats.org/officeDocument/2006/relationships/hyperlink" Target="http://www.courts.alaska.gov/shc/family/docs/shc-102.doc" TargetMode="External"/><Relationship Id="rId101" Type="http://schemas.openxmlformats.org/officeDocument/2006/relationships/hyperlink" Target="https://public.courts.alaska.gov/web/forms/docs/dr-314.pdf" TargetMode="External"/><Relationship Id="rId122" Type="http://schemas.openxmlformats.org/officeDocument/2006/relationships/hyperlink" Target="http://courts.alaska.gov/shc/family/docs/shc-1375.doc" TargetMode="External"/><Relationship Id="rId143" Type="http://schemas.openxmlformats.org/officeDocument/2006/relationships/hyperlink" Target="http://www.courts.alaska.gov/shc/family/docs/shc-1342.doc" TargetMode="External"/><Relationship Id="rId148" Type="http://schemas.openxmlformats.org/officeDocument/2006/relationships/hyperlink" Target="http://www.courts.alaska.gov/shc/family/docs/shc-093.doc" TargetMode="External"/><Relationship Id="rId164" Type="http://schemas.openxmlformats.org/officeDocument/2006/relationships/hyperlink" Target="http://courts.alaska.gov/shc/family/docs/shc-151.doc" TargetMode="External"/><Relationship Id="rId169" Type="http://schemas.openxmlformats.org/officeDocument/2006/relationships/hyperlink" Target="http://courts.alaska.gov/shc/family/docs/shc-1375n.pdf" TargetMode="External"/><Relationship Id="rId185" Type="http://schemas.openxmlformats.org/officeDocument/2006/relationships/hyperlink" Target="https://public.courts.alaska.gov/web/forms/docs/civ-106.pdf" TargetMode="External"/><Relationship Id="rId4" Type="http://schemas.openxmlformats.org/officeDocument/2006/relationships/settings" Target="settings.xml"/><Relationship Id="rId9" Type="http://schemas.openxmlformats.org/officeDocument/2006/relationships/hyperlink" Target="https://records.courts.alaska.gov/eaccess/home.page.2" TargetMode="External"/><Relationship Id="rId180" Type="http://schemas.openxmlformats.org/officeDocument/2006/relationships/hyperlink" Target="https://public.courts.alaska.gov/web/forms/docs/civ-106.pdf" TargetMode="External"/><Relationship Id="rId210" Type="http://schemas.openxmlformats.org/officeDocument/2006/relationships/hyperlink" Target="http://www.courts.alaska.gov/shc/family/docs/shc-1370.doc" TargetMode="External"/><Relationship Id="rId215" Type="http://schemas.openxmlformats.org/officeDocument/2006/relationships/hyperlink" Target="http://www.childsupport.alaska.gov/contacts.aspx" TargetMode="External"/><Relationship Id="rId236" Type="http://schemas.openxmlformats.org/officeDocument/2006/relationships/hyperlink" Target="https://courts.alaska.gov/shc/family/docs/shc-1063n.pdf" TargetMode="External"/><Relationship Id="rId257" Type="http://schemas.openxmlformats.org/officeDocument/2006/relationships/hyperlink" Target="http://www.courts.alaska.gov/shc/family/docs/shc-590.doc" TargetMode="External"/><Relationship Id="rId278" Type="http://schemas.openxmlformats.org/officeDocument/2006/relationships/footer" Target="footer2.xml"/><Relationship Id="rId26" Type="http://schemas.openxmlformats.org/officeDocument/2006/relationships/hyperlink" Target="https://youtu.be/4EuW9HET3nM" TargetMode="External"/><Relationship Id="rId231" Type="http://schemas.openxmlformats.org/officeDocument/2006/relationships/hyperlink" Target="https://courts.alaska.gov/shc/family/docs/shc-1005.docx" TargetMode="External"/><Relationship Id="rId252" Type="http://schemas.openxmlformats.org/officeDocument/2006/relationships/hyperlink" Target="https://courts.alaska.gov/shc/family/docs/shc-1128.docx" TargetMode="External"/><Relationship Id="rId273" Type="http://schemas.openxmlformats.org/officeDocument/2006/relationships/hyperlink" Target="https://legalnav.org/resource/alaska-free-legal-answers/" TargetMode="External"/><Relationship Id="rId47" Type="http://schemas.openxmlformats.org/officeDocument/2006/relationships/hyperlink" Target="http://courts.alaska.gov/shc/family/docs/shc-dr305f-sample.pdf" TargetMode="External"/><Relationship Id="rId68" Type="http://schemas.openxmlformats.org/officeDocument/2006/relationships/hyperlink" Target="https://public.courts.alaska.gov/web/forms/docs/dr-150.pdf" TargetMode="External"/><Relationship Id="rId89" Type="http://schemas.openxmlformats.org/officeDocument/2006/relationships/hyperlink" Target="http://courts.alaska.gov/shc/family/docs/shc-151n.pdf" TargetMode="External"/><Relationship Id="rId112" Type="http://schemas.openxmlformats.org/officeDocument/2006/relationships/hyperlink" Target="http://courts.alaska.gov/shc/family/docs/shc-154.docx" TargetMode="External"/><Relationship Id="rId133" Type="http://schemas.openxmlformats.org/officeDocument/2006/relationships/hyperlink" Target="https://public.courts.alaska.gov/web/forms/docs/dr-300.pdf" TargetMode="External"/><Relationship Id="rId154" Type="http://schemas.openxmlformats.org/officeDocument/2006/relationships/hyperlink" Target="https://public.courts.alaska.gov/web/forms/docs/civ-100faino.pdf" TargetMode="External"/><Relationship Id="rId175" Type="http://schemas.openxmlformats.org/officeDocument/2006/relationships/hyperlink" Target="http://courts.alaska.gov/courtdir/index.htm" TargetMode="External"/><Relationship Id="rId196" Type="http://schemas.openxmlformats.org/officeDocument/2006/relationships/hyperlink" Target="https://www.youtube.com/playlist?list=PLRS0LlEIQsuTsfO0wSTsSTIvVE5RO8sLc" TargetMode="External"/><Relationship Id="rId200" Type="http://schemas.openxmlformats.org/officeDocument/2006/relationships/hyperlink" Target="https://public.courts.alaska.gov/web/forms/docs/dr-210.pdf" TargetMode="External"/><Relationship Id="rId16" Type="http://schemas.openxmlformats.org/officeDocument/2006/relationships/hyperlink" Target="http://courts.alaska.gov/shc/family/docs/shc-1625.doc" TargetMode="External"/><Relationship Id="rId221" Type="http://schemas.openxmlformats.org/officeDocument/2006/relationships/hyperlink" Target="http://www.childsupport.alaska.gov/contacts.aspx" TargetMode="External"/><Relationship Id="rId242" Type="http://schemas.openxmlformats.org/officeDocument/2006/relationships/hyperlink" Target="http://www.courts.alaska.gov/mediation/index.htm" TargetMode="External"/><Relationship Id="rId263" Type="http://schemas.openxmlformats.org/officeDocument/2006/relationships/hyperlink" Target="https://public.courts.alaska.gov/web/forms/docs/dr-151.pdf" TargetMode="External"/><Relationship Id="rId37" Type="http://schemas.openxmlformats.org/officeDocument/2006/relationships/hyperlink" Target="https://courts.alaska.gov/shc/family/docs/shc-110.doc" TargetMode="External"/><Relationship Id="rId58" Type="http://schemas.openxmlformats.org/officeDocument/2006/relationships/hyperlink" Target="http://courts.alaska.gov/shc/family/docs/shc-153n.pdf" TargetMode="External"/><Relationship Id="rId79" Type="http://schemas.openxmlformats.org/officeDocument/2006/relationships/hyperlink" Target="http://courts.alaska.gov/shc/family/docs/shc-1000n.pdf" TargetMode="External"/><Relationship Id="rId102" Type="http://schemas.openxmlformats.org/officeDocument/2006/relationships/hyperlink" Target="https://public.courts.alaska.gov/web/forms/docs/civ-100ancno.pdf" TargetMode="External"/><Relationship Id="rId123" Type="http://schemas.openxmlformats.org/officeDocument/2006/relationships/hyperlink" Target="http://courts.alaska.gov/shc/family/docs/shc-1375n.pdf" TargetMode="External"/><Relationship Id="rId144" Type="http://schemas.openxmlformats.org/officeDocument/2006/relationships/hyperlink" Target="http://www.courts.alaska.gov/shc/family/docs/shc-1342n.pdf" TargetMode="External"/><Relationship Id="rId90" Type="http://schemas.openxmlformats.org/officeDocument/2006/relationships/hyperlink" Target="http://courts.alaska.gov/shc/family/docs/shc-1370.doc" TargetMode="External"/><Relationship Id="rId165" Type="http://schemas.openxmlformats.org/officeDocument/2006/relationships/hyperlink" Target="http://courts.alaska.gov/shc/family/docs/shc-151n.pdf" TargetMode="External"/><Relationship Id="rId186" Type="http://schemas.openxmlformats.org/officeDocument/2006/relationships/hyperlink" Target="https://public.courts.alaska.gov/web/forms/docs/civ-106.pdf" TargetMode="External"/><Relationship Id="rId211" Type="http://schemas.openxmlformats.org/officeDocument/2006/relationships/hyperlink" Target="http://www.courts.alaska.gov/shc/family/docs/shc-1370n.pdf" TargetMode="External"/><Relationship Id="rId232" Type="http://schemas.openxmlformats.org/officeDocument/2006/relationships/hyperlink" Target="https://courts.alaska.gov/shc/family/docs/shc-1005n.pdf" TargetMode="External"/><Relationship Id="rId253" Type="http://schemas.openxmlformats.org/officeDocument/2006/relationships/hyperlink" Target="https://courts.alaska.gov/shc/family/docs/shc-1128n.pdf" TargetMode="External"/><Relationship Id="rId274" Type="http://schemas.openxmlformats.org/officeDocument/2006/relationships/hyperlink" Target="https://alsc-law.org/apply-for-services/" TargetMode="External"/><Relationship Id="rId27" Type="http://schemas.openxmlformats.org/officeDocument/2006/relationships/hyperlink" Target="https://courts.alaska.gov/shc/shclawyer.htm" TargetMode="External"/><Relationship Id="rId48" Type="http://schemas.openxmlformats.org/officeDocument/2006/relationships/hyperlink" Target="https://public.courts.alaska.gov/web/forms/docs/dr-314.pdf" TargetMode="External"/><Relationship Id="rId69" Type="http://schemas.openxmlformats.org/officeDocument/2006/relationships/hyperlink" Target="https://public.courts.alaska.gov/web/forms/docs/dr-305.pdf" TargetMode="External"/><Relationship Id="rId113" Type="http://schemas.openxmlformats.org/officeDocument/2006/relationships/hyperlink" Target="http://courts.alaska.gov/shc/family/docs/shc-154n.pdf" TargetMode="External"/><Relationship Id="rId134" Type="http://schemas.openxmlformats.org/officeDocument/2006/relationships/hyperlink" Target="http://courts.alaska.gov/shc/family/docs/shc-590.doc" TargetMode="External"/><Relationship Id="rId80" Type="http://schemas.openxmlformats.org/officeDocument/2006/relationships/hyperlink" Target="http://courts.alaska.gov/shc/family/docs/shc-155.docx" TargetMode="External"/><Relationship Id="rId155" Type="http://schemas.openxmlformats.org/officeDocument/2006/relationships/hyperlink" Target="https://public.courts.alaska.gov/web/forms/docs/civ-100kenno.pdf" TargetMode="External"/><Relationship Id="rId176" Type="http://schemas.openxmlformats.org/officeDocument/2006/relationships/hyperlink" Target="https://public.courts.alaska.gov/web/forms/docs/tf-920.pdf" TargetMode="External"/><Relationship Id="rId197" Type="http://schemas.openxmlformats.org/officeDocument/2006/relationships/hyperlink" Target="http://aklawselfhelp.org/?page_id=29" TargetMode="External"/><Relationship Id="rId201" Type="http://schemas.openxmlformats.org/officeDocument/2006/relationships/hyperlink" Target="https://public.courts.alaska.gov/web/forms/docs/dr-314.pdf" TargetMode="External"/><Relationship Id="rId222" Type="http://schemas.openxmlformats.org/officeDocument/2006/relationships/hyperlink" Target="http://www.courts.alaska.gov/mediation/index.htm" TargetMode="External"/><Relationship Id="rId243" Type="http://schemas.openxmlformats.org/officeDocument/2006/relationships/hyperlink" Target="https://www.alaskacollaborative.org" TargetMode="External"/><Relationship Id="rId264" Type="http://schemas.openxmlformats.org/officeDocument/2006/relationships/hyperlink" Target="https://www.andvsa.org/communitys-programs" TargetMode="External"/><Relationship Id="rId17" Type="http://schemas.openxmlformats.org/officeDocument/2006/relationships/hyperlink" Target="http://courts.alaska.gov/shc/family/docs/shc-1625n.pdf" TargetMode="External"/><Relationship Id="rId38" Type="http://schemas.openxmlformats.org/officeDocument/2006/relationships/hyperlink" Target="https://courts.alaska.gov/shc/family/docs/shc-110n.pdf" TargetMode="External"/><Relationship Id="rId59" Type="http://schemas.openxmlformats.org/officeDocument/2006/relationships/hyperlink" Target="http://courts.alaska.gov/shc/family/docs/shc-151.doc" TargetMode="External"/><Relationship Id="rId103" Type="http://schemas.openxmlformats.org/officeDocument/2006/relationships/hyperlink" Target="https://public.courts.alaska.gov/web/forms/docs/civ-100faino.pdf" TargetMode="External"/><Relationship Id="rId124" Type="http://schemas.openxmlformats.org/officeDocument/2006/relationships/hyperlink" Target="http://www.courts.alaska.gov/shc/family/docs/shc-090.doc" TargetMode="External"/><Relationship Id="rId70" Type="http://schemas.openxmlformats.org/officeDocument/2006/relationships/hyperlink" Target="http://courts.alaska.gov/shc/family/docs/shc-dr305f-sample.pdf" TargetMode="External"/><Relationship Id="rId91" Type="http://schemas.openxmlformats.org/officeDocument/2006/relationships/hyperlink" Target="http://courts.alaska.gov/shc/family/docs/shc-1370n.pdf" TargetMode="External"/><Relationship Id="rId145" Type="http://schemas.openxmlformats.org/officeDocument/2006/relationships/hyperlink" Target="http://www.courts.alaska.gov/shc/family/docs/shc-1342.doc" TargetMode="External"/><Relationship Id="rId166" Type="http://schemas.openxmlformats.org/officeDocument/2006/relationships/hyperlink" Target="http://courts.alaska.gov/shc/family/docs/shc-1370.doc" TargetMode="External"/><Relationship Id="rId187" Type="http://schemas.openxmlformats.org/officeDocument/2006/relationships/hyperlink" Target="https://public.courts.alaska.gov/web/trialcourts/docs/process-servers.pdf" TargetMode="External"/><Relationship Id="rId1" Type="http://schemas.openxmlformats.org/officeDocument/2006/relationships/customXml" Target="../customXml/item1.xml"/><Relationship Id="rId212" Type="http://schemas.openxmlformats.org/officeDocument/2006/relationships/hyperlink" Target="http://www.courts.alaska.gov/shc/family/docs/shc-1375.doc" TargetMode="External"/><Relationship Id="rId233" Type="http://schemas.openxmlformats.org/officeDocument/2006/relationships/hyperlink" Target="https://courts.alaska.gov/shc/family/docs/shc-1128.docx" TargetMode="External"/><Relationship Id="rId254" Type="http://schemas.openxmlformats.org/officeDocument/2006/relationships/hyperlink" Target="https://courts.alaska.gov/shc/family/docs/shc-1063.doc" TargetMode="External"/><Relationship Id="rId28" Type="http://schemas.openxmlformats.org/officeDocument/2006/relationships/hyperlink" Target="https://legalnav.org/resource/alaska-free-legal-answers/" TargetMode="External"/><Relationship Id="rId49" Type="http://schemas.openxmlformats.org/officeDocument/2006/relationships/hyperlink" Target="https://public.courts.alaska.gov/web/forms/docs/dr-300.pdf" TargetMode="External"/><Relationship Id="rId114" Type="http://schemas.openxmlformats.org/officeDocument/2006/relationships/hyperlink" Target="http://courts.alaska.gov/shc/family/docs/shc-153.docx" TargetMode="External"/><Relationship Id="rId275" Type="http://schemas.openxmlformats.org/officeDocument/2006/relationships/header" Target="header1.xml"/><Relationship Id="rId60" Type="http://schemas.openxmlformats.org/officeDocument/2006/relationships/hyperlink" Target="http://courts.alaska.gov/shc/family/docs/shc-151n.pdf" TargetMode="External"/><Relationship Id="rId81" Type="http://schemas.openxmlformats.org/officeDocument/2006/relationships/hyperlink" Target="http://courts.alaska.gov/shc/family/docs/shc-155n.pdf" TargetMode="External"/><Relationship Id="rId135" Type="http://schemas.openxmlformats.org/officeDocument/2006/relationships/hyperlink" Target="https://public.courts.alaska.gov/web/forms/docs/civ-125.pdf" TargetMode="External"/><Relationship Id="rId156" Type="http://schemas.openxmlformats.org/officeDocument/2006/relationships/hyperlink" Target="https://public.courts.alaska.gov/web/forms/docs/civ-100palno.pdf" TargetMode="External"/><Relationship Id="rId177" Type="http://schemas.openxmlformats.org/officeDocument/2006/relationships/hyperlink" Target="http://courts.alaska.gov/courtdir/index.htm" TargetMode="External"/><Relationship Id="rId198" Type="http://schemas.openxmlformats.org/officeDocument/2006/relationships/hyperlink" Target="http://aklawselfhelp.org/?page_id=158" TargetMode="External"/><Relationship Id="rId202" Type="http://schemas.openxmlformats.org/officeDocument/2006/relationships/hyperlink" Target="http://courts.alaska.gov/courtdir/index.htm" TargetMode="External"/><Relationship Id="rId223" Type="http://schemas.openxmlformats.org/officeDocument/2006/relationships/hyperlink" Target="https://www.alaskacollaborative.org/" TargetMode="External"/><Relationship Id="rId244" Type="http://schemas.openxmlformats.org/officeDocument/2006/relationships/hyperlink" Target="https://youtu.be/4EuW9HET3n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A837D0D-672D-4AEB-B41B-117A9583B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46</Pages>
  <Words>14117</Words>
  <Characters>80468</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94397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45</cp:revision>
  <cp:lastPrinted>2022-11-10T19:34:00Z</cp:lastPrinted>
  <dcterms:created xsi:type="dcterms:W3CDTF">2024-04-19T19:30:00Z</dcterms:created>
  <dcterms:modified xsi:type="dcterms:W3CDTF">2024-04-22T22:27:00Z</dcterms:modified>
</cp:coreProperties>
</file>